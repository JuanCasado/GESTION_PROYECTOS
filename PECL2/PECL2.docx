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84CD2" w:rsidP="000628AB" w:rsidRDefault="00E22FC7" w14:paraId="041C87F5" w14:textId="77777777">
      <w:pPr>
        <w:pStyle w:val="Ttulo1"/>
      </w:pPr>
      <w:proofErr w:type="spellStart"/>
      <w:r>
        <w:t>LLAMATHUST</w:t>
      </w:r>
      <w:proofErr w:type="spellEnd"/>
    </w:p>
    <w:p w:rsidR="00E22FC7" w:rsidP="000628AB" w:rsidRDefault="00E260B8" w14:paraId="4C49BB65" w14:textId="77777777">
      <w:pPr>
        <w:pStyle w:val="Cita"/>
      </w:pPr>
      <w:r w:rsidRPr="00E260B8">
        <w:t>Planificación del Proyecto.</w:t>
      </w:r>
    </w:p>
    <w:p w:rsidR="00E260B8" w:rsidP="000628AB" w:rsidRDefault="00E260B8" w14:paraId="672A6659" w14:textId="77777777">
      <w:r>
        <w:br w:type="page"/>
      </w:r>
    </w:p>
    <w:p w:rsidR="00E260B8" w:rsidP="000628AB" w:rsidRDefault="00E260B8" w14:paraId="0A37501D" w14:textId="77777777">
      <w:pPr>
        <w:rPr>
          <w:rFonts w:asciiTheme="majorHAnsi" w:hAnsiTheme="majorHAnsi" w:eastAsiaTheme="majorEastAsia" w:cstheme="majorBidi"/>
          <w:color w:val="0072C6" w:themeColor="accent1"/>
          <w:spacing w:val="14"/>
          <w:sz w:val="40"/>
          <w:szCs w:val="26"/>
        </w:rPr>
      </w:pPr>
      <w:r>
        <w:lastRenderedPageBreak/>
        <w:br w:type="page"/>
      </w:r>
    </w:p>
    <w:p w:rsidR="00E260B8" w:rsidP="000628AB" w:rsidRDefault="00E260B8" w14:paraId="01C6CF7E" w14:textId="77777777">
      <w:pPr>
        <w:pStyle w:val="Ttulo2"/>
      </w:pPr>
      <w:proofErr w:type="spellStart"/>
      <w:r w:rsidRPr="00E260B8">
        <w:lastRenderedPageBreak/>
        <w:t>DESCRIPCIÓN</w:t>
      </w:r>
      <w:proofErr w:type="spellEnd"/>
      <w:r w:rsidRPr="00E260B8">
        <w:t xml:space="preserve"> DE LOS PROCESOS DEL PROYECTO</w:t>
      </w:r>
    </w:p>
    <w:p w:rsidR="00A96731" w:rsidP="00A96731" w:rsidRDefault="150962B3" w14:paraId="1F61F339" w14:textId="77777777">
      <w:pPr>
        <w:pStyle w:val="Ttulo5"/>
      </w:pPr>
      <w:r>
        <w:t>PROCESOS</w:t>
      </w:r>
    </w:p>
    <w:p w:rsidR="000628AB" w:rsidP="004F16EC" w:rsidRDefault="150962B3" w14:paraId="487CA3B0" w14:textId="3443D112">
      <w:pPr>
        <w:pStyle w:val="Ttulo3"/>
      </w:pPr>
      <w:r w:rsidRPr="150962B3">
        <w:t>Procesos de iniciación:</w:t>
      </w:r>
    </w:p>
    <w:p w:rsidR="150962B3" w:rsidP="150962B3" w:rsidRDefault="150962B3" w14:paraId="0EC4A356" w14:textId="104AB569">
      <w:pPr>
        <w:jc w:val="both"/>
      </w:pPr>
      <w:r>
        <w:t>La empresa crea un equipo de empleados senior con alta experiencia para desarrollar el producto que creen que será el producto estrella de la compañía. Para formar el equipo envía una circular a los trabajadores que desean que formen parte del equipo solicitándoles que redacten un documento en el que expliquen la visión que tienen cada uno de ellos con respecto a la idea propuesta.</w:t>
      </w:r>
    </w:p>
    <w:p w:rsidR="150962B3" w:rsidP="150962B3" w:rsidRDefault="150962B3" w14:paraId="4214E3C6" w14:textId="32B067BA">
      <w:pPr>
        <w:jc w:val="both"/>
      </w:pPr>
      <w:r>
        <w:t>Posteriormente una vez formado el equipo se realizará una reunión inicial con los directivos de la empresa en la que se realizará una lluvia de ideas sobre aquellos aspectos que se desean cubrir con la aplicación y posibles implementaciones para llevarlos a cabo de modo que no se propongan cosas cuya implementación sea demasiado costosa o imposible de realizar.</w:t>
      </w:r>
    </w:p>
    <w:p w:rsidRPr="00E30534" w:rsidR="00E30534" w:rsidP="00E30534" w:rsidRDefault="150962B3" w14:paraId="11983242" w14:textId="04FB17FA">
      <w:pPr>
        <w:jc w:val="both"/>
      </w:pPr>
      <w:r>
        <w:t>Finalmente se extraerá una lista ordenada prioridad de las propuestas realizadas de modo que se obtenga un plan inicial de tareas a desarrollar en la fase de planificación.</w:t>
      </w:r>
    </w:p>
    <w:p w:rsidR="000628AB" w:rsidP="004F16EC" w:rsidRDefault="150962B3" w14:paraId="027F2906" w14:textId="77777777">
      <w:pPr>
        <w:pStyle w:val="Ttulo3"/>
      </w:pPr>
      <w:r w:rsidRPr="150962B3">
        <w:t>Procesos de planificación:</w:t>
      </w:r>
    </w:p>
    <w:p w:rsidRPr="00B8431D" w:rsidR="000628AB" w:rsidP="00F64C49" w:rsidRDefault="000628AB" w14:paraId="5BC8D0B4" w14:textId="450E1E5D">
      <w:pPr>
        <w:pStyle w:val="Titulo8"/>
      </w:pPr>
      <w:r w:rsidRPr="00B8431D">
        <w:t>Alcance</w:t>
      </w:r>
      <w:r w:rsidRPr="00B8431D" w:rsidR="006C2DB6">
        <w:tab/>
      </w:r>
    </w:p>
    <w:p w:rsidRPr="00B8431D" w:rsidR="00C84420" w:rsidP="00824B3A" w:rsidRDefault="6E0E29B4" w14:paraId="106320F0" w14:textId="33E2C92F">
      <w:pPr>
        <w:jc w:val="both"/>
      </w:pPr>
      <w:r>
        <w:t>Partiendo de</w:t>
      </w:r>
      <w:r w:rsidR="00056D81">
        <w:t xml:space="preserve"> la lista de propuestas</w:t>
      </w:r>
      <w:r w:rsidR="00391CD3">
        <w:t xml:space="preserve"> obtenida del proceso de </w:t>
      </w:r>
      <w:r w:rsidR="0096733B">
        <w:t>iniciación</w:t>
      </w:r>
      <w:r w:rsidR="00E41739">
        <w:t xml:space="preserve">, se realiza un análisis con el objetivo de </w:t>
      </w:r>
      <w:r w:rsidR="00570536">
        <w:t xml:space="preserve">definir los hitos </w:t>
      </w:r>
      <w:r w:rsidR="00824B3A">
        <w:t>a los que se pretende llegar en cada conjunto de actividades.</w:t>
      </w:r>
      <w:r w:rsidR="00E1078B">
        <w:t xml:space="preserve"> </w:t>
      </w:r>
      <w:r w:rsidR="00C84420">
        <w:t>Usando los hitos definidos se podrán crear los conjuntos de tareas a realizar para obtenerlos.</w:t>
      </w:r>
    </w:p>
    <w:p w:rsidR="490E408A" w:rsidP="490E408A" w:rsidRDefault="490E408A" w14:paraId="2C92685E" w14:textId="02E862A5"/>
    <w:p w:rsidR="000628AB" w:rsidP="00F64C49" w:rsidRDefault="000628AB" w14:paraId="3FF20A73" w14:textId="251CE521">
      <w:pPr>
        <w:pStyle w:val="Titulo8"/>
      </w:pPr>
      <w:r w:rsidRPr="00F64C49">
        <w:t>Definición de actividades</w:t>
      </w:r>
    </w:p>
    <w:p w:rsidRPr="00F64C49" w:rsidR="00F64C49" w:rsidP="00F64C49" w:rsidRDefault="005877DB" w14:paraId="3DA60AC3" w14:textId="2AB5B9AA">
      <w:r>
        <w:t xml:space="preserve">Conociendo los hitos a los que se deberá llegar con cada paquete de tareas a partir de la lista de tareas ordenadas por prioridad se </w:t>
      </w:r>
      <w:r w:rsidR="007A63D5">
        <w:t>definirán las actividades que darán lugar al hito.</w:t>
      </w:r>
      <w:r w:rsidR="00B56B68">
        <w:t xml:space="preserve"> Las actividades se dividirán en subtareas que puedan ser asignables a trabajadores específicos para su realización.</w:t>
      </w:r>
    </w:p>
    <w:p w:rsidR="00687A3A" w:rsidP="00687A3A" w:rsidRDefault="000628AB" w14:paraId="70F1D8EE" w14:textId="54681486">
      <w:pPr>
        <w:pStyle w:val="Titulo8"/>
      </w:pPr>
      <w:r w:rsidRPr="00F64C49">
        <w:t>Definición de recursos</w:t>
      </w:r>
    </w:p>
    <w:p w:rsidR="00CA64E9" w:rsidP="005B7CD8" w:rsidRDefault="001526D5" w14:paraId="13E84FAC" w14:textId="3E88DD80">
      <w:pPr>
        <w:jc w:val="both"/>
      </w:pPr>
      <w:r w:rsidRPr="005B7CD8">
        <w:t>Nos vamos a encontrar tres tipos diferentes de recursos: los recursos humanos que hacen referencia a los trabajadores que participarán en el desarrollo del proyecto</w:t>
      </w:r>
      <w:r w:rsidRPr="005B7CD8" w:rsidR="005B7CD8">
        <w:t>;</w:t>
      </w:r>
      <w:r w:rsidRPr="005B7CD8">
        <w:t xml:space="preserve"> los recursos de desarrollo que hacen referencia a todos esos recursos </w:t>
      </w:r>
      <w:r w:rsidRPr="005B7CD8" w:rsidR="00347218">
        <w:t>tanto materiales como no materiales (ordenadores, oficina, conexión a internet) que hagan falta para el correcto desarrollo del proyecto</w:t>
      </w:r>
      <w:r w:rsidRPr="005B7CD8" w:rsidR="005B7CD8">
        <w:t>; los recursos de despliegue necesarios para poder tener el proyecto desarrollado funcionando y disponible para el público (servidores, software).</w:t>
      </w:r>
    </w:p>
    <w:p w:rsidR="59B2FD47" w:rsidP="08CF2C58" w:rsidRDefault="00EF2D5A" w14:paraId="75FF4EC6" w14:textId="03226294">
      <w:pPr>
        <w:jc w:val="both"/>
      </w:pPr>
      <w:r>
        <w:t xml:space="preserve">Teniendo como entrada los paquetes de actividades ya definidos anteriormente se </w:t>
      </w:r>
      <w:r w:rsidR="005315ED">
        <w:t>procede a definir los recursos necesarios para poder realizar cada una de las actividades.</w:t>
      </w:r>
      <w:r w:rsidR="00FF0243">
        <w:t xml:space="preserve"> En caso de que un recurso pertenezca a más de una actividad se distribuirá de forma adecuada de forma que no se sature ese recurso.</w:t>
      </w:r>
    </w:p>
    <w:p w:rsidR="00687A3A" w:rsidP="00687A3A" w:rsidRDefault="000628AB" w14:paraId="047C5646" w14:textId="0E535983">
      <w:pPr>
        <w:pStyle w:val="Titulo8"/>
      </w:pPr>
      <w:r w:rsidRPr="00F64C49">
        <w:t>Estimación de la duración de las actividades</w:t>
      </w:r>
    </w:p>
    <w:p w:rsidR="59B2FD47" w:rsidP="08CF2C58" w:rsidRDefault="00F415C9" w14:paraId="56F3065F" w14:textId="331E7A2D">
      <w:pPr>
        <w:jc w:val="both"/>
      </w:pPr>
      <w:r>
        <w:t>Conociendo las actividades y los recursos necesarios para cada una de ellas se rea</w:t>
      </w:r>
      <w:r w:rsidR="001A01E7">
        <w:t xml:space="preserve">lizará una estimación de la duración y esfuerzo para su compleción. Primero se realizará una estimación por puntos de función y posteriormente se ajustará con </w:t>
      </w:r>
      <w:proofErr w:type="spellStart"/>
      <w:r w:rsidR="001A01E7">
        <w:t>COCOMO</w:t>
      </w:r>
      <w:proofErr w:type="spellEnd"/>
      <w:r w:rsidR="001A01E7">
        <w:t xml:space="preserve"> II.</w:t>
      </w:r>
    </w:p>
    <w:p w:rsidR="00687A3A" w:rsidP="00687A3A" w:rsidRDefault="000628AB" w14:paraId="2F357579" w14:textId="168FA67F">
      <w:pPr>
        <w:pStyle w:val="Titulo8"/>
      </w:pPr>
      <w:r w:rsidRPr="00F64C49">
        <w:lastRenderedPageBreak/>
        <w:t>Planificación de la gestión de riesgos</w:t>
      </w:r>
    </w:p>
    <w:p w:rsidR="59B2FD47" w:rsidP="08CF2C58" w:rsidRDefault="000B0031" w14:paraId="109FE6A2" w14:textId="3B1C4070">
      <w:pPr>
        <w:jc w:val="both"/>
      </w:pPr>
      <w:r w:rsidRPr="005D50AB">
        <w:t>Para la gestión de riesgos se va a usar la metodología definida por COSO</w:t>
      </w:r>
      <w:r w:rsidRPr="005D50AB" w:rsidR="00E24CFC">
        <w:t>. La ventaja de usar esta metodología es que intenta unir el Gobierno de las TIC con la gestión de riesgos</w:t>
      </w:r>
      <w:r w:rsidRPr="005D50AB" w:rsidR="005B0C98">
        <w:t xml:space="preserve">, integrando el negocio </w:t>
      </w:r>
      <w:r w:rsidRPr="005D50AB" w:rsidR="00CA7434">
        <w:t xml:space="preserve">con los procesos </w:t>
      </w:r>
      <w:r w:rsidRPr="005D50AB" w:rsidR="00EA1DE7">
        <w:t>de tal manera que ayude a conseguir los resultados esperados tanto en rentabilidad como en rendimiento</w:t>
      </w:r>
      <w:r w:rsidRPr="005D50AB" w:rsidR="00CA7434">
        <w:t>.</w:t>
      </w:r>
      <w:r w:rsidR="00961673">
        <w:t xml:space="preserve"> COSO ayudará a priorizar los objetivos, lo</w:t>
      </w:r>
      <w:r w:rsidR="00C063CC">
        <w:t xml:space="preserve"> que permite adecuar la gestión y la toma de decisiones de forma segura para la empresa.</w:t>
      </w:r>
    </w:p>
    <w:p w:rsidR="000628AB" w:rsidP="00F64C49" w:rsidRDefault="000628AB" w14:paraId="117A94E5" w14:textId="172E95A7">
      <w:pPr>
        <w:pStyle w:val="Titulo8"/>
      </w:pPr>
      <w:r w:rsidRPr="00F64C49">
        <w:t>Cronograma</w:t>
      </w:r>
    </w:p>
    <w:p w:rsidR="59B2FD47" w:rsidP="08CF2C58" w:rsidRDefault="00854731" w14:paraId="579F0BAC" w14:textId="089D22D1">
      <w:pPr>
        <w:jc w:val="both"/>
      </w:pPr>
      <w:r>
        <w:t>Las actividades serán organizadas de forma gráfica en un cronograma en el que se indicará tanto su precedencia como duración temporal</w:t>
      </w:r>
      <w:r w:rsidR="001520B7">
        <w:t>. El cronograma será una herramienta que se utilizará para indicar gráficamente el proceso realizado en el proyecto.</w:t>
      </w:r>
    </w:p>
    <w:p w:rsidRPr="00687A3A" w:rsidR="00687A3A" w:rsidP="00687A3A" w:rsidRDefault="000628AB" w14:paraId="28F769B2" w14:textId="4B0AA79C">
      <w:pPr>
        <w:pStyle w:val="Titulo8"/>
      </w:pPr>
      <w:r w:rsidRPr="00F64C49">
        <w:t>Presupuesto</w:t>
      </w:r>
    </w:p>
    <w:p w:rsidR="59B2FD47" w:rsidP="00F1377B" w:rsidRDefault="003336A7" w14:paraId="1CA46C83" w14:textId="5D66AACB">
      <w:pPr>
        <w:jc w:val="both"/>
      </w:pPr>
      <w:r>
        <w:t xml:space="preserve">Se obtendrá un presupuesto a partir de los recursos necesarios para la realización del proyecto. </w:t>
      </w:r>
      <w:r w:rsidR="0060507A">
        <w:t xml:space="preserve">Habrá que tener en cuenta la estimación realizada en </w:t>
      </w:r>
      <w:proofErr w:type="spellStart"/>
      <w:r w:rsidR="0060507A">
        <w:t>COCOMO</w:t>
      </w:r>
      <w:proofErr w:type="spellEnd"/>
      <w:r w:rsidR="0060507A">
        <w:t xml:space="preserve"> para poder determinar el presupuesto con mayor fiabilidad.</w:t>
      </w:r>
    </w:p>
    <w:p w:rsidR="00687A3A" w:rsidP="00687A3A" w:rsidRDefault="000628AB" w14:paraId="09ABFBBE" w14:textId="0E535983">
      <w:pPr>
        <w:pStyle w:val="Titulo8"/>
      </w:pPr>
      <w:r w:rsidRPr="00F64C49">
        <w:t>Desarrollo del proyecto</w:t>
      </w:r>
    </w:p>
    <w:p w:rsidR="59B2FD47" w:rsidP="35FEF83B" w:rsidRDefault="006445B3" w14:paraId="6CF6CF19" w14:textId="455CF6F6">
      <w:pPr>
        <w:jc w:val="both"/>
      </w:pPr>
      <w:r>
        <w:t xml:space="preserve">Para el desarrollo del proyecto utilizaremos la metodología </w:t>
      </w:r>
      <w:proofErr w:type="spellStart"/>
      <w:r>
        <w:t>PMBOK</w:t>
      </w:r>
      <w:proofErr w:type="spellEnd"/>
      <w:r w:rsidR="007F3896">
        <w:t xml:space="preserve"> </w:t>
      </w:r>
      <w:r w:rsidR="00276147">
        <w:t xml:space="preserve">que guiará cómo organizar los proyectos desde dos puntos de vista: el primer punto de vista será la organización del proyecto en función de los procesos, lo cual nos permitirá ordenar los procesos en el tiempo. Adicionalmente, tendremos otro punto de vista, que es la organización de procesos </w:t>
      </w:r>
      <w:r w:rsidR="003D6DAB">
        <w:t xml:space="preserve">en áreas de conocimiento, lo cual nos permitirá agruparlos </w:t>
      </w:r>
      <w:r w:rsidR="00F1377B">
        <w:t>en</w:t>
      </w:r>
      <w:r w:rsidR="003D6DAB">
        <w:t xml:space="preserve"> </w:t>
      </w:r>
      <w:r w:rsidR="00F1377B">
        <w:t>diferentes materias.</w:t>
      </w:r>
    </w:p>
    <w:p w:rsidR="000628AB" w:rsidP="004F16EC" w:rsidRDefault="150962B3" w14:paraId="744265ED" w14:textId="77777777">
      <w:pPr>
        <w:pStyle w:val="Ttulo3"/>
      </w:pPr>
      <w:r w:rsidRPr="150962B3">
        <w:t>Procesos de ejecución:</w:t>
      </w:r>
    </w:p>
    <w:p w:rsidR="000628AB" w:rsidP="004F16EC" w:rsidRDefault="000628AB" w14:paraId="7EF3F8C7" w14:textId="0E5B6473">
      <w:pPr>
        <w:pStyle w:val="Titulo8"/>
      </w:pPr>
      <w:r>
        <w:t>Ejecución del plan del proyecto</w:t>
      </w:r>
    </w:p>
    <w:p w:rsidR="004F16EC" w:rsidP="006B60D3" w:rsidRDefault="008E620A" w14:paraId="6F926FA9" w14:textId="4E180AE7">
      <w:pPr>
        <w:jc w:val="both"/>
      </w:pPr>
      <w:r>
        <w:t xml:space="preserve">Para realizar este proyecto se utilizará </w:t>
      </w:r>
      <w:r w:rsidR="00A53135">
        <w:t>la metodología de trabajo SCRU</w:t>
      </w:r>
      <w:r w:rsidR="00244C9F">
        <w:t>M, que es una metodología ágil</w:t>
      </w:r>
      <w:r w:rsidR="006B60D3">
        <w:t xml:space="preserve">. Las metodologías ágiles se caracterizan porque su objetivo principal consiste en satisfacer el cliente mediante entregas de prototipos funcionales en las fases tempranas del proyecto. Esto permite obtener un </w:t>
      </w:r>
      <w:proofErr w:type="spellStart"/>
      <w:r w:rsidR="006B60D3">
        <w:t>feedback</w:t>
      </w:r>
      <w:proofErr w:type="spellEnd"/>
      <w:r w:rsidR="006B60D3">
        <w:t xml:space="preserve"> inicial muy valioso que complementará a los requisitos iniciales del proyecto. </w:t>
      </w:r>
      <w:r w:rsidR="00BA528F">
        <w:t xml:space="preserve">La dificultad de estas metodologías es que por lo general son solo aplicables a equipos de trabajo de alto nivel y experiencia debido a que no son tan guiadas como las metodologías pesadas. </w:t>
      </w:r>
      <w:r w:rsidR="008513FF">
        <w:t xml:space="preserve">No obstante, tiene la ventaja de poder reaccionar mejor ante cambios de especificación, requisitos o del entorno del proyecto. </w:t>
      </w:r>
      <w:r w:rsidR="005A5676">
        <w:t xml:space="preserve">En concreto, SCRUM se basa en la utilización de </w:t>
      </w:r>
      <w:proofErr w:type="spellStart"/>
      <w:r w:rsidR="005A5676">
        <w:t>sprints</w:t>
      </w:r>
      <w:proofErr w:type="spellEnd"/>
      <w:r w:rsidR="005A5676">
        <w:t xml:space="preserve"> que se divide en ciclos de trabajo diarios. </w:t>
      </w:r>
      <w:r w:rsidR="008236E5">
        <w:t>Cada ciclo de trabajo comienza con una reunión inicial en la que se analiza el trabajo realizado el día anterior y el trabajo que se va a realizar el día presente</w:t>
      </w:r>
      <w:r w:rsidR="00CF03B5">
        <w:t xml:space="preserve">, así como mostrar al equipo los impedimentos o dificultades que se puedan encontrar para el desarrollo </w:t>
      </w:r>
      <w:proofErr w:type="gramStart"/>
      <w:r w:rsidR="00CF03B5">
        <w:t>del mismo</w:t>
      </w:r>
      <w:proofErr w:type="gramEnd"/>
      <w:r w:rsidR="00CF03B5">
        <w:t xml:space="preserve">. </w:t>
      </w:r>
      <w:r w:rsidR="00523F17">
        <w:t>Cada sprint supone definir una lista de tareas a realizar, que una vez hayan sido realizadas producirán un incremento del valor y de la funcionalidad del producto.</w:t>
      </w:r>
    </w:p>
    <w:p w:rsidR="000628AB" w:rsidP="004F16EC" w:rsidRDefault="000628AB" w14:paraId="598A416B" w14:textId="65BC0B07">
      <w:pPr>
        <w:pStyle w:val="Titulo8"/>
      </w:pPr>
      <w:r>
        <w:t>Aseguramiento de la calidad</w:t>
      </w:r>
    </w:p>
    <w:p w:rsidR="35696861" w:rsidP="35696861" w:rsidRDefault="00BF2000" w14:paraId="2C98A609" w14:textId="64B98C08">
      <w:pPr>
        <w:jc w:val="both"/>
      </w:pPr>
      <w:r>
        <w:t>Para asegurar la calidad del producto nuestras decisiones se basarán en lo definido por la ISO 9001.</w:t>
      </w:r>
      <w:r w:rsidR="003156FB">
        <w:t xml:space="preserve"> </w:t>
      </w:r>
      <w:r w:rsidR="35696861">
        <w:t xml:space="preserve">Esta norma se centra en la identificación de procesos de la organización como actividad decisiva para su </w:t>
      </w:r>
      <w:r w:rsidR="35696861">
        <w:lastRenderedPageBreak/>
        <w:t xml:space="preserve">funcionamiento eficaz. Una vez identificados los procesos aplica sobre ellos el proceso de mejora continua </w:t>
      </w:r>
      <w:proofErr w:type="spellStart"/>
      <w:r w:rsidR="395084CF">
        <w:t>PDCA</w:t>
      </w:r>
      <w:proofErr w:type="spellEnd"/>
      <w:r w:rsidR="35696861">
        <w:t xml:space="preserve"> basado en Planificar, Hacer, Comprobar y Actuar. Mediante la aplicación de la norma se pretende obtener un aumento de la satisfacción de los clientes finales lo cual es un factor determinante a la hora determinar la calidad de un proceso.</w:t>
      </w:r>
      <w:r w:rsidR="00BD5BCA">
        <w:t xml:space="preserve"> </w:t>
      </w:r>
      <w:r w:rsidR="35696861">
        <w:t xml:space="preserve">Se procurará por tanto aplicar la metodología </w:t>
      </w:r>
      <w:proofErr w:type="spellStart"/>
      <w:r w:rsidR="35696861">
        <w:t>PEDCA</w:t>
      </w:r>
      <w:proofErr w:type="spellEnd"/>
      <w:r w:rsidR="35696861">
        <w:t xml:space="preserve"> a todos los procesos identificados para llevar a cabo el proyecto.</w:t>
      </w:r>
    </w:p>
    <w:p w:rsidRPr="00F03FF6" w:rsidR="00F03FF6" w:rsidP="00F03FF6" w:rsidRDefault="000628AB" w14:paraId="442ABAD2" w14:textId="77777777">
      <w:pPr>
        <w:pStyle w:val="Titulo8"/>
      </w:pPr>
      <w:r>
        <w:t>Distribución de información</w:t>
      </w:r>
    </w:p>
    <w:p w:rsidRPr="002523F3" w:rsidR="002523F3" w:rsidP="00D78BEC" w:rsidRDefault="65D53A78" w14:paraId="348E0316" w14:textId="0622DE10">
      <w:pPr>
        <w:jc w:val="both"/>
      </w:pPr>
      <w:r w:rsidRPr="65D53A78">
        <w:t xml:space="preserve">Se identifican tres tipos de </w:t>
      </w:r>
      <w:r w:rsidRPr="193D6754" w:rsidR="193D6754">
        <w:t>información manejar. La información de gestión que hace referencia a los datos de control,</w:t>
      </w:r>
      <w:r w:rsidRPr="39C7E30B" w:rsidR="39C7E30B">
        <w:t xml:space="preserve"> de progreso y de decisión dentro del proyecto. </w:t>
      </w:r>
      <w:r w:rsidRPr="3F274958" w:rsidR="3F274958">
        <w:t xml:space="preserve">Esta información será manejada por un gestor de tareas que exponga un panel Kanban en el que poder expresar las tareas </w:t>
      </w:r>
      <w:r w:rsidRPr="4785290E" w:rsidR="4785290E">
        <w:t xml:space="preserve">realizadas, por realizar y en progreso. Adicionalmente para </w:t>
      </w:r>
      <w:r w:rsidRPr="7CD7A334" w:rsidR="7CD7A334">
        <w:t>transmitir</w:t>
      </w:r>
      <w:r w:rsidRPr="4785290E" w:rsidR="4785290E">
        <w:t xml:space="preserve"> otro tipo de </w:t>
      </w:r>
      <w:r w:rsidRPr="7CD7A334" w:rsidR="7CD7A334">
        <w:t>información</w:t>
      </w:r>
      <w:r w:rsidRPr="4785290E" w:rsidR="4785290E">
        <w:t xml:space="preserve"> se utilizará un sistema de mensajería </w:t>
      </w:r>
      <w:r w:rsidRPr="7CD7A334" w:rsidR="7CD7A334">
        <w:t xml:space="preserve">como </w:t>
      </w:r>
      <w:proofErr w:type="spellStart"/>
      <w:r w:rsidRPr="7CD7A334" w:rsidR="7CD7A334">
        <w:t>Slack</w:t>
      </w:r>
      <w:proofErr w:type="spellEnd"/>
      <w:r w:rsidRPr="7CD7A334" w:rsidR="7CD7A334">
        <w:t>.</w:t>
      </w:r>
    </w:p>
    <w:p w:rsidRPr="002523F3" w:rsidR="002523F3" w:rsidP="00D78BEC" w:rsidRDefault="485F2A27" w14:paraId="3536A36D" w14:textId="093FCDA0">
      <w:pPr>
        <w:jc w:val="both"/>
      </w:pPr>
      <w:r w:rsidRPr="485F2A27">
        <w:t xml:space="preserve">La información de negocio hace referencia al software y documentación generada a lo largo del proyecto. </w:t>
      </w:r>
      <w:r w:rsidRPr="7EEB30F8" w:rsidR="7EEB30F8">
        <w:t xml:space="preserve">Dicha información será gestionada por un sistema de repositorios que </w:t>
      </w:r>
      <w:r w:rsidRPr="6E7986CD" w:rsidR="6E7986CD">
        <w:t>permitirá</w:t>
      </w:r>
      <w:r w:rsidRPr="7EEB30F8" w:rsidR="7EEB30F8">
        <w:t xml:space="preserve"> mantenerla </w:t>
      </w:r>
      <w:r w:rsidRPr="6E7986CD" w:rsidR="6E7986CD">
        <w:t>distribuida</w:t>
      </w:r>
      <w:r w:rsidRPr="7EEB30F8" w:rsidR="7EEB30F8">
        <w:t xml:space="preserve"> entre</w:t>
      </w:r>
      <w:r w:rsidRPr="6E7986CD" w:rsidR="6E7986CD">
        <w:t xml:space="preserve"> los trabajadores al mismo tiempo que genera un sistema de control de versiones online</w:t>
      </w:r>
      <w:r w:rsidRPr="76538DB2" w:rsidR="76538DB2">
        <w:t xml:space="preserve"> para proporcionar seguridad en caso de desastre.</w:t>
      </w:r>
    </w:p>
    <w:p w:rsidR="76538DB2" w:rsidP="00D78BEC" w:rsidRDefault="64A1DDC7" w14:paraId="64B73B70" w14:textId="3EA5A565">
      <w:pPr>
        <w:jc w:val="both"/>
      </w:pPr>
      <w:r w:rsidRPr="64A1DDC7">
        <w:t xml:space="preserve">La información de trabajo hace referencia al entorno de desarrollo que se utilizará dentro </w:t>
      </w:r>
      <w:r w:rsidRPr="3FD59CE8" w:rsidR="3FD59CE8">
        <w:t xml:space="preserve">del proyecto. Dicha información se gestionará mediante contendores que </w:t>
      </w:r>
      <w:r w:rsidRPr="30FCFF34" w:rsidR="30FCFF34">
        <w:t xml:space="preserve">virtualizarán los programas que se utilicen </w:t>
      </w:r>
      <w:r w:rsidRPr="5D7AE795" w:rsidR="5D7AE795">
        <w:t>de modo que puedan compartirse de forma sencilla entre los miembros del equipo</w:t>
      </w:r>
      <w:r w:rsidRPr="773E0259" w:rsidR="773E0259">
        <w:t>,</w:t>
      </w:r>
      <w:r w:rsidRPr="5D7AE795" w:rsidR="5D7AE795">
        <w:t xml:space="preserve"> así como entre los servidores de </w:t>
      </w:r>
      <w:r w:rsidRPr="773E0259" w:rsidR="773E0259">
        <w:t xml:space="preserve">despliegue del producto. Entre otras cosas la virtualización en contenedores permite unificar el entorno de </w:t>
      </w:r>
      <w:r w:rsidRPr="7F4AEBB9" w:rsidR="7F4AEBB9">
        <w:t xml:space="preserve">desarrollo con el entorno de </w:t>
      </w:r>
      <w:r w:rsidRPr="00D78BEC" w:rsidR="00D78BEC">
        <w:t>producción</w:t>
      </w:r>
      <w:r w:rsidRPr="7F4AEBB9" w:rsidR="7F4AEBB9">
        <w:t xml:space="preserve"> siendo este un único ecosistema agnóstico del </w:t>
      </w:r>
      <w:r w:rsidRPr="00D78BEC" w:rsidR="00D78BEC">
        <w:t>hardware subyacente.</w:t>
      </w:r>
    </w:p>
    <w:p w:rsidR="000628AB" w:rsidP="004F16EC" w:rsidRDefault="150962B3" w14:paraId="2EAEC853" w14:textId="77777777">
      <w:pPr>
        <w:pStyle w:val="Ttulo3"/>
      </w:pPr>
      <w:r w:rsidRPr="150962B3">
        <w:t>Procesos de control:</w:t>
      </w:r>
    </w:p>
    <w:p w:rsidRPr="00464515" w:rsidR="00464515" w:rsidP="00464515" w:rsidRDefault="000628AB" w14:paraId="6F9660AD" w14:textId="77777777">
      <w:pPr>
        <w:pStyle w:val="Titulo8"/>
      </w:pPr>
      <w:r>
        <w:t>Control de cambios</w:t>
      </w:r>
    </w:p>
    <w:p w:rsidR="00D78BEC" w:rsidP="134BDD5C" w:rsidRDefault="4EC769D0" w14:paraId="6DC64DEC" w14:textId="0D46B74D">
      <w:pPr>
        <w:jc w:val="both"/>
      </w:pPr>
      <w:r w:rsidRPr="4EC769D0">
        <w:t>El control de los cambios nos permitirá poder volver a versiones anteriores del proceso de desarrollo en caso de desastre al implementar una</w:t>
      </w:r>
      <w:r w:rsidRPr="0D203106" w:rsidR="0D203106">
        <w:t xml:space="preserve"> nueva funcionalidad. Dicho control se realizará mediante la </w:t>
      </w:r>
      <w:r w:rsidRPr="10559E7F" w:rsidR="10559E7F">
        <w:t>acotación</w:t>
      </w:r>
      <w:r w:rsidRPr="0D203106" w:rsidR="0D203106">
        <w:t xml:space="preserve"> de cada cambio en espacio y </w:t>
      </w:r>
      <w:r w:rsidRPr="10559E7F" w:rsidR="10559E7F">
        <w:t xml:space="preserve">funcionalidad antes de realizarlo. El control de cambios y de versiones se automatizará mediante un gestor de </w:t>
      </w:r>
      <w:r w:rsidRPr="134BDD5C" w:rsidR="134BDD5C">
        <w:t xml:space="preserve">repositorios en el caso de este proyecto en concreto dicho gestor de repositorios será </w:t>
      </w:r>
      <w:proofErr w:type="spellStart"/>
      <w:r w:rsidRPr="134BDD5C" w:rsidR="134BDD5C">
        <w:t>git</w:t>
      </w:r>
      <w:proofErr w:type="spellEnd"/>
      <w:r w:rsidRPr="134BDD5C" w:rsidR="134BDD5C">
        <w:t>.</w:t>
      </w:r>
    </w:p>
    <w:p w:rsidRPr="0061559B" w:rsidR="0061559B" w:rsidP="0061559B" w:rsidRDefault="000628AB" w14:paraId="599ADFE4" w14:textId="77777777">
      <w:pPr>
        <w:pStyle w:val="Titulo8"/>
      </w:pPr>
      <w:r>
        <w:t>Reportes de eventos</w:t>
      </w:r>
    </w:p>
    <w:p w:rsidRPr="008F48A3" w:rsidR="008F48A3" w:rsidP="008F48A3" w:rsidRDefault="4EC769D0" w14:paraId="519C1359" w14:textId="225F6F73">
      <w:r w:rsidRPr="4EC769D0">
        <w:t>Necesitamos un sistema que controle las incidencias o eventos importantes en el desarrollo de nuestra actividad, de manera que quede claro en cada momento los aspectos a tratar más importantes</w:t>
      </w:r>
      <w:r w:rsidRPr="0D203106" w:rsidR="0D203106">
        <w:t>.</w:t>
      </w:r>
    </w:p>
    <w:p w:rsidR="0D203106" w:rsidP="0D203106" w:rsidRDefault="10559E7F" w14:paraId="241CEDC1" w14:textId="1BC54343">
      <w:r w:rsidRPr="10559E7F">
        <w:t xml:space="preserve">Dicho reporte de eventos nos lo ofrece el sistema </w:t>
      </w:r>
      <w:proofErr w:type="spellStart"/>
      <w:r w:rsidRPr="10559E7F">
        <w:t>issues</w:t>
      </w:r>
      <w:proofErr w:type="spellEnd"/>
      <w:r w:rsidRPr="10559E7F">
        <w:t xml:space="preserve"> de GitHub,</w:t>
      </w:r>
      <w:r w:rsidRPr="134BDD5C" w:rsidR="134BDD5C">
        <w:t xml:space="preserve"> el cual no solo ofrece un sistema visual de reporte de eventos</w:t>
      </w:r>
      <w:r w:rsidR="7A5A1500">
        <w:t>,</w:t>
      </w:r>
      <w:r w:rsidRPr="134BDD5C" w:rsidR="134BDD5C">
        <w:t xml:space="preserve"> sino que se </w:t>
      </w:r>
      <w:r w:rsidRPr="51BCFB0A" w:rsidR="51BCFB0A">
        <w:t xml:space="preserve">pueden clasificar según diferentes tipos </w:t>
      </w:r>
      <w:proofErr w:type="gramStart"/>
      <w:r w:rsidRPr="51BCFB0A" w:rsidR="51BCFB0A">
        <w:t>del mismo</w:t>
      </w:r>
      <w:proofErr w:type="gramEnd"/>
      <w:r w:rsidRPr="51BCFB0A" w:rsidR="51BCFB0A">
        <w:t>, ya sean errores a solucionar, temas</w:t>
      </w:r>
      <w:r w:rsidRPr="5CC425D1" w:rsidR="5CC425D1">
        <w:t xml:space="preserve"> a tratar o mejoras a considerar.</w:t>
      </w:r>
    </w:p>
    <w:p w:rsidR="000628AB" w:rsidP="004F16EC" w:rsidRDefault="000628AB" w14:paraId="1D251064" w14:textId="00422DDC">
      <w:pPr>
        <w:pStyle w:val="Titulo8"/>
      </w:pPr>
      <w:r>
        <w:t>Alcance del cambio</w:t>
      </w:r>
    </w:p>
    <w:p w:rsidR="51BCFB0A" w:rsidP="030C47E5" w:rsidRDefault="51BCFB0A" w14:paraId="15C8D7CE" w14:textId="16FF51F8">
      <w:pPr>
        <w:jc w:val="both"/>
      </w:pPr>
      <w:r w:rsidRPr="51BCFB0A">
        <w:t xml:space="preserve">Un cambio podrá ser iniciado por la </w:t>
      </w:r>
      <w:r w:rsidR="5CC425D1">
        <w:t>implementa</w:t>
      </w:r>
      <w:r w:rsidRPr="5CC425D1" w:rsidR="5CC425D1">
        <w:t>ción de una nueva funcionalidad</w:t>
      </w:r>
      <w:r w:rsidR="0541A012">
        <w:t xml:space="preserve"> o para subsanar un error detectado</w:t>
      </w:r>
      <w:r w:rsidR="7B07014F">
        <w:t xml:space="preserve">. En ambos casos ante de realizar el cambio se deberá acortar su alcance en tiempo, </w:t>
      </w:r>
      <w:r w:rsidR="395084CF">
        <w:t xml:space="preserve">espacio </w:t>
      </w:r>
      <w:r w:rsidR="35F86793">
        <w:t>y</w:t>
      </w:r>
      <w:r w:rsidR="7A5A1500">
        <w:t xml:space="preserve"> </w:t>
      </w:r>
      <w:r w:rsidR="4B931D56">
        <w:t xml:space="preserve">repercusión en otras partes del proyecto. </w:t>
      </w:r>
    </w:p>
    <w:p w:rsidR="51BCFB0A" w:rsidP="030C47E5" w:rsidRDefault="4B931D56" w14:paraId="5D33443D" w14:textId="54C95B26">
      <w:pPr>
        <w:jc w:val="both"/>
      </w:pPr>
      <w:r>
        <w:lastRenderedPageBreak/>
        <w:t xml:space="preserve">Acotar un cambio en el tiempo permite crear un </w:t>
      </w:r>
      <w:r w:rsidR="607D8F4D">
        <w:t xml:space="preserve">método de control de modo que se pueda identificar cuando un cambio </w:t>
      </w:r>
      <w:r w:rsidR="5E78F656">
        <w:t>puede llegar a desestabilizar el proyecto.</w:t>
      </w:r>
    </w:p>
    <w:p w:rsidR="5E78F656" w:rsidP="030C47E5" w:rsidRDefault="04CBF213" w14:paraId="3AF64950" w14:textId="3B969B27">
      <w:pPr>
        <w:jc w:val="both"/>
      </w:pPr>
      <w:r>
        <w:t xml:space="preserve">Acotar los cambios en el espacio permite determinar aquellas partes en las que </w:t>
      </w:r>
      <w:r w:rsidR="030C47E5">
        <w:t>físicamente</w:t>
      </w:r>
      <w:r>
        <w:t xml:space="preserve"> se ha realizado el cambio lo que permite que </w:t>
      </w:r>
      <w:r w:rsidR="030C47E5">
        <w:t>estos sean trazables a lo largo del producto.</w:t>
      </w:r>
    </w:p>
    <w:p w:rsidR="030C47E5" w:rsidP="030C47E5" w:rsidRDefault="3645F041" w14:paraId="6B886EFC" w14:textId="37AF832A">
      <w:pPr>
        <w:jc w:val="both"/>
      </w:pPr>
      <w:r>
        <w:t xml:space="preserve">Por último, determinar la repercusión del cambio es otra forma de realizar la trazabilidad. </w:t>
      </w:r>
      <w:r w:rsidR="32F51F44">
        <w:t>Se define un árbol de las tareas que se verán afectadas por el cambio debido a que su entrada depende de</w:t>
      </w:r>
      <w:r w:rsidR="7F3D0CA0">
        <w:t xml:space="preserve"> algún modo de la salida generada por el cambio realizado. </w:t>
      </w:r>
      <w:r w:rsidR="7EC30883">
        <w:t>Cuanto más profundo sea dicho árbol más peligroso será el cambio realizado y más difícil será trazar el cambio a lo largo del proyecto.</w:t>
      </w:r>
    </w:p>
    <w:p w:rsidRPr="0061559B" w:rsidR="0061559B" w:rsidP="0061559B" w:rsidRDefault="000628AB" w14:paraId="6A5D9ED8" w14:textId="77777777">
      <w:pPr>
        <w:pStyle w:val="Titulo8"/>
      </w:pPr>
      <w:r>
        <w:t>Control de la calidad</w:t>
      </w:r>
    </w:p>
    <w:p w:rsidR="0080168A" w:rsidP="30193F0F" w:rsidRDefault="32A3FB7E" w14:paraId="1D62058E" w14:textId="64F6BF0C">
      <w:pPr>
        <w:jc w:val="both"/>
      </w:pPr>
      <w:r>
        <w:t xml:space="preserve">Para controlar la calidad nos basaremos en </w:t>
      </w:r>
      <w:r w:rsidR="6505AD20">
        <w:t xml:space="preserve">la </w:t>
      </w:r>
      <w:r w:rsidRPr="6505AD20" w:rsidR="6505AD20">
        <w:rPr>
          <w:rFonts w:eastAsia="Calibri"/>
        </w:rPr>
        <w:t>ISO 9001</w:t>
      </w:r>
      <w:r w:rsidR="1CE6C599">
        <w:t xml:space="preserve">, según la </w:t>
      </w:r>
      <w:r>
        <w:t>que</w:t>
      </w:r>
      <w:r w:rsidR="3EA3DA49">
        <w:t xml:space="preserve"> todos</w:t>
      </w:r>
      <w:r w:rsidRPr="7F8E51CB" w:rsidR="7F8E51CB">
        <w:t xml:space="preserve"> los cambios que se realicen tendrán su actividad controlada puesto que </w:t>
      </w:r>
      <w:r w:rsidRPr="395084CF" w:rsidR="395084CF">
        <w:t xml:space="preserve">seguirán los </w:t>
      </w:r>
      <w:r w:rsidRPr="35F86793" w:rsidR="35F86793">
        <w:t>siguientes cuatro procesos:</w:t>
      </w:r>
      <w:r w:rsidRPr="607D8F4D" w:rsidR="607D8F4D">
        <w:t xml:space="preserve"> Planificar, hacer,</w:t>
      </w:r>
      <w:r w:rsidRPr="5E78F656" w:rsidR="5E78F656">
        <w:t xml:space="preserve"> verificar y actuar, de manera que en todo momento se estará comprobando que lo que se tenía que hacer se ha </w:t>
      </w:r>
      <w:r w:rsidRPr="04CBF213" w:rsidR="04CBF213">
        <w:t>hecho correctamente.</w:t>
      </w:r>
    </w:p>
    <w:p w:rsidR="5E9F9886" w:rsidP="30193F0F" w:rsidRDefault="6505AD20" w14:paraId="53EDB977" w14:textId="3D7B8906">
      <w:pPr>
        <w:jc w:val="both"/>
      </w:pPr>
      <w:r w:rsidRPr="6505AD20">
        <w:t xml:space="preserve">Otro método para </w:t>
      </w:r>
      <w:r w:rsidRPr="7547DA87" w:rsidR="7547DA87">
        <w:t xml:space="preserve">controlar la calidad es la realización de pruebas unitarias </w:t>
      </w:r>
      <w:r w:rsidRPr="04CBF213" w:rsidR="04CBF213">
        <w:t>y de integración</w:t>
      </w:r>
      <w:r w:rsidRPr="6505AD20">
        <w:t xml:space="preserve"> </w:t>
      </w:r>
      <w:r w:rsidRPr="7547DA87" w:rsidR="7547DA87">
        <w:t xml:space="preserve">que </w:t>
      </w:r>
      <w:r w:rsidRPr="6505AD20">
        <w:t>s</w:t>
      </w:r>
      <w:r w:rsidRPr="6505AD20">
        <w:t>e</w:t>
      </w:r>
      <w:r w:rsidRPr="030C47E5" w:rsidR="030C47E5">
        <w:t xml:space="preserve"> irán </w:t>
      </w:r>
      <w:r w:rsidRPr="30193F0F" w:rsidR="30193F0F">
        <w:t>realizando sobre</w:t>
      </w:r>
      <w:r w:rsidRPr="7547DA87" w:rsidR="7547DA87">
        <w:t xml:space="preserve"> el</w:t>
      </w:r>
      <w:r w:rsidRPr="030C47E5" w:rsidR="030C47E5">
        <w:t xml:space="preserve"> software</w:t>
      </w:r>
      <w:r w:rsidRPr="4E3724BD" w:rsidR="4E3724BD">
        <w:t xml:space="preserve">, de manera que cuando </w:t>
      </w:r>
      <w:r w:rsidRPr="3645F041" w:rsidR="3645F041">
        <w:t xml:space="preserve">tengamos un sistema </w:t>
      </w:r>
      <w:r w:rsidRPr="7F3D0CA0" w:rsidR="7F3D0CA0">
        <w:t>suficiente</w:t>
      </w:r>
      <w:r w:rsidRPr="3645F041" w:rsidR="3645F041">
        <w:t xml:space="preserve"> de módulos </w:t>
      </w:r>
      <w:r w:rsidRPr="32F51F44" w:rsidR="32F51F44">
        <w:t xml:space="preserve">unitarios se realizarán las pruebas de integración que garanticen que todo lo que se va desarrollando </w:t>
      </w:r>
      <w:r w:rsidRPr="7F3D0CA0" w:rsidR="7F3D0CA0">
        <w:t xml:space="preserve">funciona y </w:t>
      </w:r>
      <w:r w:rsidRPr="0541A012" w:rsidR="0541A012">
        <w:t xml:space="preserve">se </w:t>
      </w:r>
      <w:r w:rsidRPr="7F3D0CA0" w:rsidR="7F3D0CA0">
        <w:t>integra correctamente</w:t>
      </w:r>
      <w:r w:rsidRPr="0541A012" w:rsidR="0541A012">
        <w:t>.</w:t>
      </w:r>
    </w:p>
    <w:p w:rsidRPr="0061559B" w:rsidR="0061559B" w:rsidP="0061559B" w:rsidRDefault="000628AB" w14:paraId="749133CA" w14:textId="77777777">
      <w:pPr>
        <w:pStyle w:val="Titulo8"/>
      </w:pPr>
      <w:r>
        <w:t>Control del coste</w:t>
      </w:r>
    </w:p>
    <w:p w:rsidRPr="0058352E" w:rsidR="0058352E" w:rsidP="62FB1356" w:rsidRDefault="1E5B6DC1" w14:paraId="0841232F" w14:textId="2C64D5F0">
      <w:pPr>
        <w:jc w:val="both"/>
      </w:pPr>
      <w:r>
        <w:t xml:space="preserve">Para controlar </w:t>
      </w:r>
      <w:r w:rsidR="33988739">
        <w:t xml:space="preserve">el coste utilizaremos </w:t>
      </w:r>
      <w:r w:rsidR="4E9E0992">
        <w:t xml:space="preserve">la comparación entre las distintas curvas de control. Las curvas de control son de distintos tipos, pero todas ellas tienen en común que se compara coste con </w:t>
      </w:r>
      <w:r w:rsidR="712E5256">
        <w:t>respecto</w:t>
      </w:r>
      <w:r w:rsidR="4E9E0992">
        <w:t xml:space="preserve"> a trabajo.</w:t>
      </w:r>
    </w:p>
    <w:p w:rsidRPr="00611FB0" w:rsidR="00611FB0" w:rsidP="62FB1356" w:rsidRDefault="712E5256" w14:paraId="12839D88" w14:textId="5A076C17">
      <w:pPr>
        <w:jc w:val="both"/>
      </w:pPr>
      <w:r>
        <w:t>La primera de control hace referencia a la función definida entre el coste presupuestado y el trabajo realizado</w:t>
      </w:r>
      <w:r w:rsidR="18B68E96">
        <w:t xml:space="preserve"> (</w:t>
      </w:r>
      <w:proofErr w:type="spellStart"/>
      <w:r w:rsidR="18B68E96">
        <w:t>CPTP</w:t>
      </w:r>
      <w:proofErr w:type="spellEnd"/>
      <w:r w:rsidR="18B68E96">
        <w:t>).</w:t>
      </w:r>
      <w:r>
        <w:t xml:space="preserve"> La</w:t>
      </w:r>
      <w:r w:rsidR="18B68E96">
        <w:t xml:space="preserve"> segunda curva define la función que relaciona el </w:t>
      </w:r>
      <w:r w:rsidR="0D391DFF">
        <w:t>coste presupuestado con trabajo realizado (</w:t>
      </w:r>
      <w:proofErr w:type="spellStart"/>
      <w:r w:rsidR="0D391DFF">
        <w:t>CPTR</w:t>
      </w:r>
      <w:proofErr w:type="spellEnd"/>
      <w:r w:rsidR="0D391DFF">
        <w:t>). Finalmente</w:t>
      </w:r>
      <w:r w:rsidR="2AB7AB92">
        <w:t>,</w:t>
      </w:r>
      <w:r w:rsidR="0D391DFF">
        <w:t xml:space="preserve"> la última curva se corresponde con la </w:t>
      </w:r>
      <w:r w:rsidR="2AB7AB92">
        <w:t>biyección entre coste real y trabajo realizado (</w:t>
      </w:r>
      <w:proofErr w:type="spellStart"/>
      <w:r w:rsidR="2AB7AB92">
        <w:t>CRTR</w:t>
      </w:r>
      <w:proofErr w:type="spellEnd"/>
      <w:r w:rsidR="7F71C4D7">
        <w:t>).</w:t>
      </w:r>
    </w:p>
    <w:p w:rsidRPr="00B257D2" w:rsidR="00B257D2" w:rsidP="00B257D2" w:rsidRDefault="7F71C4D7" w14:paraId="240443B8" w14:textId="2724EDD7">
      <w:pPr>
        <w:jc w:val="both"/>
      </w:pPr>
      <w:r>
        <w:t xml:space="preserve">Comparando las distintas curvas obtendremos información de gran relevancia sobre el progreso del </w:t>
      </w:r>
      <w:r w:rsidR="0695A38C">
        <w:t xml:space="preserve">proyecto con respecto a la planificación realizada del mismo. Si comparamos </w:t>
      </w:r>
      <w:proofErr w:type="spellStart"/>
      <w:r w:rsidR="0695A38C">
        <w:t>CPTP</w:t>
      </w:r>
      <w:proofErr w:type="spellEnd"/>
      <w:r w:rsidR="0695A38C">
        <w:t xml:space="preserve"> con </w:t>
      </w:r>
      <w:proofErr w:type="spellStart"/>
      <w:r w:rsidR="0695A38C">
        <w:t>CPTR</w:t>
      </w:r>
      <w:proofErr w:type="spellEnd"/>
      <w:r w:rsidR="0695A38C">
        <w:t xml:space="preserve"> </w:t>
      </w:r>
      <w:r w:rsidR="62FB1356">
        <w:t xml:space="preserve">obtendremos la </w:t>
      </w:r>
      <w:r w:rsidR="28C4B264">
        <w:t xml:space="preserve">desviación entre el </w:t>
      </w:r>
      <w:r w:rsidR="21E51169">
        <w:t>trabajo</w:t>
      </w:r>
      <w:r w:rsidR="28C4B264">
        <w:t xml:space="preserve"> programado y el </w:t>
      </w:r>
      <w:r w:rsidR="21E51169">
        <w:t xml:space="preserve">trabajo realizado. </w:t>
      </w:r>
      <w:r w:rsidR="6C9B67BC">
        <w:t>Por el contrario</w:t>
      </w:r>
      <w:r w:rsidR="2E380447">
        <w:t>,</w:t>
      </w:r>
      <w:r w:rsidR="6C9B67BC">
        <w:t xml:space="preserve"> comparando las curvas de </w:t>
      </w:r>
      <w:proofErr w:type="spellStart"/>
      <w:r w:rsidR="6C9B67BC">
        <w:t>CPTR</w:t>
      </w:r>
      <w:proofErr w:type="spellEnd"/>
      <w:r w:rsidR="6C9B67BC">
        <w:t xml:space="preserve"> con </w:t>
      </w:r>
      <w:proofErr w:type="spellStart"/>
      <w:r w:rsidR="6C9B67BC">
        <w:t>CRTR</w:t>
      </w:r>
      <w:proofErr w:type="spellEnd"/>
      <w:r w:rsidR="6C9B67BC">
        <w:t xml:space="preserve"> obtendremos la diferencia entre el coste</w:t>
      </w:r>
      <w:r w:rsidR="2E380447">
        <w:t xml:space="preserve"> presupuestado con el coste real.</w:t>
      </w:r>
    </w:p>
    <w:p w:rsidR="2E380447" w:rsidP="2E380447" w:rsidRDefault="2E380447" w14:paraId="584A0F15" w14:textId="3C34978F">
      <w:pPr>
        <w:jc w:val="both"/>
      </w:pPr>
      <w:r>
        <w:t xml:space="preserve">La primera diferencia nos indicará la desviación con respecto a al progreso planificado mientras que la segunda nos informará sobre las </w:t>
      </w:r>
      <w:r w:rsidR="268FA1DC">
        <w:t>desviaciones en el presupuesto.</w:t>
      </w:r>
    </w:p>
    <w:p w:rsidR="000628AB" w:rsidP="004F16EC" w:rsidRDefault="150962B3" w14:paraId="26D8391B" w14:textId="77777777">
      <w:pPr>
        <w:pStyle w:val="Ttulo3"/>
      </w:pPr>
      <w:r w:rsidRPr="150962B3">
        <w:t>Proceso de cierre</w:t>
      </w:r>
    </w:p>
    <w:p w:rsidRPr="00193176" w:rsidR="00193176" w:rsidP="00193176" w:rsidRDefault="000628AB" w14:paraId="524E27A0" w14:textId="77777777">
      <w:pPr>
        <w:pStyle w:val="Titulo8"/>
      </w:pPr>
      <w:r>
        <w:t>Cierre administrativo</w:t>
      </w:r>
    </w:p>
    <w:p w:rsidRPr="00E141A8" w:rsidR="00E141A8" w:rsidP="00E141A8" w:rsidRDefault="07054E89" w14:paraId="550CF2D0" w14:textId="43A48A7E">
      <w:pPr>
        <w:jc w:val="both"/>
      </w:pPr>
      <w:r w:rsidRPr="07054E89">
        <w:t xml:space="preserve">Cuando el proyecto haya </w:t>
      </w:r>
      <w:r w:rsidRPr="79FB317E" w:rsidR="79FB317E">
        <w:t xml:space="preserve">finalizado se procederá a </w:t>
      </w:r>
      <w:r w:rsidRPr="50DD1254" w:rsidR="50DD1254">
        <w:t xml:space="preserve">comprar cómo se ha desarrollado este con respecto a la </w:t>
      </w:r>
      <w:r w:rsidRPr="5A52A791" w:rsidR="5A52A791">
        <w:t xml:space="preserve">planificación realizada. Esto permitirá a la empresa actualizar sus métricas internas de estimación de modo que en futuros proyectos sean más precisas de lo que lo hayan sido para este. </w:t>
      </w:r>
      <w:r w:rsidRPr="4F5526C8" w:rsidR="4F5526C8">
        <w:t>El equipo podrá aprovechar el cierre del negocio para reflexionar sobre el trabajo que han realizado y como mejorarlo en futuros proyectos en los que participen.</w:t>
      </w:r>
    </w:p>
    <w:p w:rsidR="000628AB" w:rsidP="004F16EC" w:rsidRDefault="000628AB" w14:paraId="74F0F3E2" w14:textId="77777777">
      <w:pPr>
        <w:pStyle w:val="Titulo8"/>
      </w:pPr>
      <w:r>
        <w:lastRenderedPageBreak/>
        <w:t>Almacenaje de la documentación</w:t>
      </w:r>
    </w:p>
    <w:p w:rsidR="0F59CBE0" w:rsidP="52CC72B7" w:rsidRDefault="47908DFA" w14:paraId="4B613C17" w14:textId="418A6571">
      <w:r w:rsidRPr="47908DFA">
        <w:t xml:space="preserve">Tras finalizar el proyecto toda la documentación durante él generada deberá ser archivada e indexada de modo que pueda servir como referencia a futuros proyectos que la </w:t>
      </w:r>
      <w:r w:rsidRPr="6541806E" w:rsidR="6541806E">
        <w:t>organización realice.</w:t>
      </w:r>
    </w:p>
    <w:p w:rsidR="00E260B8" w:rsidP="000628AB" w:rsidRDefault="00E260B8" w14:paraId="02EB378F" w14:textId="77777777">
      <w:r>
        <w:br w:type="page"/>
      </w:r>
    </w:p>
    <w:p w:rsidRPr="00385D33" w:rsidR="00385D33" w:rsidP="00385D33" w:rsidRDefault="00E260B8" w14:paraId="3458E0B3" w14:textId="77777777">
      <w:pPr>
        <w:pStyle w:val="Ttulo2"/>
      </w:pPr>
      <w:r w:rsidRPr="00E260B8">
        <w:lastRenderedPageBreak/>
        <w:t xml:space="preserve">ESTRUCTURAS HUMANAS Y </w:t>
      </w:r>
      <w:r w:rsidR="73807D1A">
        <w:t>TÉCNICAS</w:t>
      </w:r>
      <w:r w:rsidRPr="00E260B8">
        <w:t xml:space="preserve"> PARA LLEVAR A CABO EL PROYECTO</w:t>
      </w:r>
    </w:p>
    <w:p w:rsidR="73807D1A" w:rsidP="73807D1A" w:rsidRDefault="73807D1A" w14:paraId="0B2F1678" w14:textId="31B2EAA5">
      <w:pPr>
        <w:pStyle w:val="Ttulo3"/>
      </w:pPr>
      <w:r w:rsidRPr="73807D1A">
        <w:t>Estructuras humanas.</w:t>
      </w:r>
    </w:p>
    <w:p w:rsidRPr="00A20138" w:rsidR="00A20138" w:rsidP="008B78F1" w:rsidRDefault="00A96731" w14:paraId="7F8C7F18" w14:textId="7F4C71E1">
      <w:pPr>
        <w:jc w:val="both"/>
      </w:pPr>
      <w:r w:rsidR="0A83E377">
        <w:rPr/>
        <w:t xml:space="preserve">En esta parte hablaremos de los roles de cada uno de los trabajadores, así como de la metodología Scrum. Esta metodología pertenece a las denominas metodologías ágiles que se caracterizan por adaptarse muy bien a los cambios en las especificaciones del producto, aunque son difíciles de aplicar si el equipo no es </w:t>
      </w:r>
      <w:r w:rsidR="0A83E377">
        <w:rPr/>
        <w:t>suficientemente experimentado.</w:t>
      </w:r>
    </w:p>
    <w:p w:rsidR="52CC72B7" w:rsidP="008B78F1" w:rsidRDefault="47908DFA" w14:paraId="4E4A76E9" w14:textId="3FBFB028">
      <w:pPr>
        <w:jc w:val="center"/>
      </w:pPr>
      <w:r>
        <w:drawing>
          <wp:inline wp14:editId="1700E209" wp14:anchorId="45BCFC35">
            <wp:extent cx="4572000" cy="2286000"/>
            <wp:effectExtent l="0" t="0" r="0" b="0"/>
            <wp:docPr id="1553371326" name="" title=""/>
            <wp:cNvGraphicFramePr>
              <a:graphicFrameLocks noChangeAspect="1"/>
            </wp:cNvGraphicFramePr>
            <a:graphic>
              <a:graphicData uri="http://schemas.openxmlformats.org/drawingml/2006/picture">
                <pic:pic>
                  <pic:nvPicPr>
                    <pic:cNvPr id="0" name=""/>
                    <pic:cNvPicPr/>
                  </pic:nvPicPr>
                  <pic:blipFill>
                    <a:blip r:embed="R1b6f0e472faa40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286000"/>
                    </a:xfrm>
                    <a:prstGeom prst="rect">
                      <a:avLst/>
                    </a:prstGeom>
                  </pic:spPr>
                </pic:pic>
              </a:graphicData>
            </a:graphic>
          </wp:inline>
        </w:drawing>
      </w:r>
    </w:p>
    <w:p w:rsidR="008B78F1" w:rsidP="008B78F1" w:rsidRDefault="158DDF93" w14:paraId="57040256" w14:textId="06DB535C">
      <w:pPr>
        <w:jc w:val="both"/>
      </w:pPr>
      <w:r>
        <w:t>Se definirá el rol para cada</w:t>
      </w:r>
      <w:r w:rsidR="00A96731">
        <w:t xml:space="preserve"> miembro del equipo</w:t>
      </w:r>
      <w:r w:rsidR="00596E25">
        <w:t>,</w:t>
      </w:r>
      <w:r w:rsidR="00A96731">
        <w:t xml:space="preserve"> así como las partes en las que </w:t>
      </w:r>
      <w:r w:rsidR="00596E25">
        <w:t xml:space="preserve">va a destacar dentro del proyecto, herramientas que se usan en el proyecto con las que él ya haya trabajado de modo que se justifique la reducción de complejidad aplicada en </w:t>
      </w:r>
      <w:proofErr w:type="spellStart"/>
      <w:r w:rsidR="00596E25">
        <w:t>COCOMO</w:t>
      </w:r>
      <w:proofErr w:type="spellEnd"/>
      <w:r w:rsidR="00596E25">
        <w:t>.</w:t>
      </w:r>
      <w:r w:rsidR="008B78F1">
        <w:t xml:space="preserve"> </w:t>
      </w:r>
      <w:r w:rsidRPr="125DD891" w:rsidR="008B78F1">
        <w:t xml:space="preserve">El proyecto </w:t>
      </w:r>
      <w:proofErr w:type="spellStart"/>
      <w:r w:rsidRPr="125DD891" w:rsidR="008B78F1">
        <w:t>LLAMATHRUST</w:t>
      </w:r>
      <w:proofErr w:type="spellEnd"/>
      <w:r w:rsidRPr="125DD891" w:rsidR="008B78F1">
        <w:t xml:space="preserve"> será realizado por 4 Ingenieros informáticos altamente cualificados</w:t>
      </w:r>
      <w:r w:rsidR="008B78F1">
        <w:t>:</w:t>
      </w:r>
    </w:p>
    <w:p w:rsidRPr="008E56EB" w:rsidR="00AB6890" w:rsidP="009E3155" w:rsidRDefault="00AB6890" w14:paraId="0FB897E6" w14:textId="6B5BC06E">
      <w:pPr>
        <w:pStyle w:val="Prrafodelista"/>
        <w:numPr>
          <w:ilvl w:val="0"/>
          <w:numId w:val="3"/>
        </w:numPr>
        <w:jc w:val="both"/>
        <w:rPr>
          <w:color w:val="808080" w:themeColor="text1" w:themeTint="7F"/>
        </w:rPr>
      </w:pPr>
      <w:r w:rsidRPr="125DD891">
        <w:t>Juan Casado Ballesteros (Scrum Máster)</w:t>
      </w:r>
    </w:p>
    <w:p w:rsidR="00AB6890" w:rsidP="009E3155" w:rsidRDefault="00AB6890" w14:paraId="37A8085B" w14:textId="1052B835">
      <w:pPr>
        <w:pStyle w:val="Prrafodelista"/>
        <w:numPr>
          <w:ilvl w:val="0"/>
          <w:numId w:val="3"/>
        </w:numPr>
        <w:jc w:val="both"/>
        <w:rPr>
          <w:color w:val="000000" w:themeColor="text1"/>
        </w:rPr>
      </w:pPr>
      <w:r w:rsidRPr="125DD891">
        <w:t>David Menoyo Ros</w:t>
      </w:r>
      <w:r w:rsidR="54B43AC2">
        <w:t xml:space="preserve"> (Analista)</w:t>
      </w:r>
    </w:p>
    <w:p w:rsidR="00AB6890" w:rsidP="009E3155" w:rsidRDefault="00AB6890" w14:paraId="44554E92" w14:textId="03DEB63C">
      <w:pPr>
        <w:pStyle w:val="Prrafodelista"/>
        <w:numPr>
          <w:ilvl w:val="0"/>
          <w:numId w:val="3"/>
        </w:numPr>
        <w:jc w:val="both"/>
        <w:rPr>
          <w:color w:val="000000" w:themeColor="text1"/>
        </w:rPr>
      </w:pPr>
      <w:r w:rsidRPr="125DD891">
        <w:t>Álvaro Vaya Arboledas</w:t>
      </w:r>
      <w:r w:rsidR="54B43AC2">
        <w:t xml:space="preserve"> (Técnico)</w:t>
      </w:r>
    </w:p>
    <w:p w:rsidR="00AB6890" w:rsidP="009E3155" w:rsidRDefault="00AB6890" w14:paraId="17B403C5" w14:textId="3FBFB028">
      <w:pPr>
        <w:pStyle w:val="Prrafodelista"/>
        <w:numPr>
          <w:ilvl w:val="0"/>
          <w:numId w:val="3"/>
        </w:numPr>
        <w:jc w:val="both"/>
        <w:rPr>
          <w:color w:val="000000" w:themeColor="text1"/>
        </w:rPr>
      </w:pPr>
      <w:r w:rsidRPr="125DD891">
        <w:t>David Márquez Mínguez</w:t>
      </w:r>
      <w:r w:rsidR="54B43AC2">
        <w:t xml:space="preserve"> (Programador)</w:t>
      </w:r>
    </w:p>
    <w:p w:rsidR="00385D33" w:rsidP="00385D33" w:rsidRDefault="00C802E4" w14:paraId="523C3A67" w14:textId="1C85C90D">
      <w:pPr>
        <w:jc w:val="both"/>
        <w:rPr>
          <w:color w:val="808080" w:themeColor="text1" w:themeTint="7F"/>
        </w:rPr>
      </w:pPr>
      <w:r>
        <w:rPr>
          <w:color w:val="808080" w:themeColor="text1" w:themeTint="7F"/>
        </w:rPr>
        <w:t>El equipo</w:t>
      </w:r>
      <w:r w:rsidR="00485B8C">
        <w:rPr>
          <w:color w:val="808080" w:themeColor="text1" w:themeTint="7F"/>
        </w:rPr>
        <w:t xml:space="preserve"> deberá realizar reuniones diarias dirigidas por el Scrum </w:t>
      </w:r>
      <w:r w:rsidRPr="125DD891" w:rsidR="00485B8C">
        <w:t>Máster</w:t>
      </w:r>
      <w:r w:rsidR="00485B8C">
        <w:t xml:space="preserve">, </w:t>
      </w:r>
      <w:r w:rsidR="00B3635D">
        <w:t xml:space="preserve">de manera que durante </w:t>
      </w:r>
      <w:r w:rsidR="4947F50C">
        <w:t>el</w:t>
      </w:r>
      <w:r w:rsidR="2DE6CC6E">
        <w:t xml:space="preserve"> periodo</w:t>
      </w:r>
      <w:r w:rsidR="00B3635D">
        <w:t xml:space="preserve"> </w:t>
      </w:r>
      <w:r w:rsidR="00B3635D">
        <w:t>de desarrollo se llevará un control total y directo en las diferentes tareas. Además, el hecho de que</w:t>
      </w:r>
      <w:r w:rsidR="00B3635D">
        <w:t xml:space="preserve"> </w:t>
      </w:r>
      <w:r w:rsidR="51344D2F">
        <w:t xml:space="preserve">el </w:t>
      </w:r>
      <w:r w:rsidR="2DE6CC6E">
        <w:t>equipo</w:t>
      </w:r>
      <w:r w:rsidR="00B3635D">
        <w:t xml:space="preserve"> tenga experiencia en el sector de las </w:t>
      </w:r>
      <w:proofErr w:type="spellStart"/>
      <w:r w:rsidR="00B3635D">
        <w:t>IoT</w:t>
      </w:r>
      <w:proofErr w:type="spellEnd"/>
      <w:r w:rsidR="00B3635D">
        <w:t xml:space="preserve"> nos permitirá lograr una gran agilidad en la dirección e implementación del proyecto.</w:t>
      </w:r>
    </w:p>
    <w:p w:rsidR="00385D33" w:rsidP="00385D33" w:rsidRDefault="00A83165" w14:paraId="017295DD" w14:textId="02B1835B">
      <w:pPr>
        <w:jc w:val="both"/>
        <w:rPr>
          <w:color w:val="808080" w:themeColor="text1" w:themeTint="7F"/>
        </w:rPr>
      </w:pPr>
      <w:r>
        <w:rPr>
          <w:color w:val="808080" w:themeColor="text1" w:themeTint="7F"/>
        </w:rPr>
        <w:t>Las principales actividades que realizara cada miembro del equipo según su rol son las siguientes:</w:t>
      </w:r>
    </w:p>
    <w:p w:rsidR="00A83165" w:rsidP="0A83E377" w:rsidRDefault="00A83165" w14:paraId="4525CB97" w14:textId="578748E6">
      <w:pPr>
        <w:pStyle w:val="Prrafodelista"/>
        <w:numPr>
          <w:ilvl w:val="0"/>
          <w:numId w:val="5"/>
        </w:numPr>
        <w:jc w:val="both"/>
        <w:rPr>
          <w:color w:val="808080" w:themeColor="text1" w:themeTint="7F" w:themeShade="FF"/>
        </w:rPr>
      </w:pPr>
      <w:r w:rsidRPr="0A83E377" w:rsidR="0A83E377">
        <w:rPr>
          <w:color w:val="808080" w:themeColor="text1" w:themeTint="7F" w:themeShade="FF"/>
        </w:rPr>
        <w:t>Scrum Máster: encargado de la gestión del equipo y del desarrollo del proyecto, así como su posible participación en otras tareas durante el desarrollo del mismo. En nuestro caso el Scrum Máster es una persona muy experimentada en programación de bajo nivel por lo que sus tareas por defecto serán aquellas re</w:t>
      </w:r>
      <w:r w:rsidRPr="0A83E377" w:rsidR="0A83E377">
        <w:rPr>
          <w:color w:val="808080" w:themeColor="text1" w:themeTint="7F" w:themeShade="FF"/>
        </w:rPr>
        <w:t>lacionadas con los enchufes y la puerta de enlace.</w:t>
      </w:r>
    </w:p>
    <w:p w:rsidR="00A83165" w:rsidP="0A83E377" w:rsidRDefault="00A83165" w14:paraId="4500E6CF" w14:textId="3060ED44">
      <w:pPr>
        <w:pStyle w:val="Prrafodelista"/>
        <w:numPr>
          <w:ilvl w:val="0"/>
          <w:numId w:val="5"/>
        </w:numPr>
        <w:jc w:val="both"/>
        <w:rPr>
          <w:color w:val="808080" w:themeColor="text1" w:themeTint="7F" w:themeShade="FF"/>
        </w:rPr>
      </w:pPr>
      <w:r w:rsidRPr="0A83E377" w:rsidR="0A83E377">
        <w:rPr>
          <w:color w:val="808080" w:themeColor="text1" w:themeTint="7F" w:themeShade="FF"/>
        </w:rPr>
        <w:t xml:space="preserve">Analista: el analista es el encargado de realizar todo lo relativo a la captura de requisitos y el diseño del sistema a implantar. Nuestro analista está especializado en el diseño del producto, así como en la planificación y la programación a más alto nivel por lo que sus tareas por defecto serán las relacionadas con la aplicación y </w:t>
      </w:r>
      <w:r w:rsidRPr="0A83E377" w:rsidR="0A83E377">
        <w:rPr>
          <w:color w:val="808080" w:themeColor="text1" w:themeTint="7F" w:themeShade="FF"/>
        </w:rPr>
        <w:t>la base</w:t>
      </w:r>
      <w:r w:rsidRPr="0A83E377" w:rsidR="0A83E377">
        <w:rPr>
          <w:color w:val="808080" w:themeColor="text1" w:themeTint="7F" w:themeShade="FF"/>
        </w:rPr>
        <w:t xml:space="preserve"> de datos.</w:t>
      </w:r>
    </w:p>
    <w:p w:rsidR="00A83165" w:rsidP="0A83E377" w:rsidRDefault="00C16E41" w14:paraId="29ED7C12" w14:textId="462288D3">
      <w:pPr>
        <w:pStyle w:val="Prrafodelista"/>
        <w:numPr>
          <w:ilvl w:val="0"/>
          <w:numId w:val="5"/>
        </w:numPr>
        <w:jc w:val="both"/>
        <w:rPr>
          <w:color w:val="808080" w:themeColor="text1" w:themeTint="7F" w:themeShade="FF"/>
        </w:rPr>
      </w:pPr>
      <w:r w:rsidRPr="0A83E377" w:rsidR="0A83E377">
        <w:rPr>
          <w:color w:val="808080" w:themeColor="text1" w:themeTint="7F" w:themeShade="FF"/>
        </w:rPr>
        <w:t>Técnico: el técnico se encarga de todo lo relativo al diseño e implantación de la arquitectura que soportara al sistema y aplicación para su correcto funcionamiento. Está experimentado en el bajo nivel y por lo general ayudará al Scrum Master en las tarea</w:t>
      </w:r>
      <w:r w:rsidRPr="0A83E377" w:rsidR="0A83E377">
        <w:rPr>
          <w:color w:val="808080" w:themeColor="text1" w:themeTint="7F" w:themeShade="FF"/>
        </w:rPr>
        <w:t>s de más bajo nivel.</w:t>
      </w:r>
    </w:p>
    <w:p w:rsidR="00A83165" w:rsidP="0A83E377" w:rsidRDefault="00A83165" w14:paraId="0EA664D0" w14:textId="7334D8F8">
      <w:pPr>
        <w:pStyle w:val="Prrafodelista"/>
        <w:numPr>
          <w:ilvl w:val="0"/>
          <w:numId w:val="5"/>
        </w:numPr>
        <w:jc w:val="both"/>
        <w:rPr>
          <w:color w:val="808080" w:themeColor="text1" w:themeTint="7F" w:themeShade="FF"/>
        </w:rPr>
      </w:pPr>
      <w:r w:rsidRPr="0A83E377" w:rsidR="0A83E377">
        <w:rPr>
          <w:color w:val="808080" w:themeColor="text1" w:themeTint="7F" w:themeShade="FF"/>
        </w:rPr>
        <w:t>Programador: el programador se encarga de las principales tareas de implantación de la aplicación con el desarrollo de todo el código necesario.</w:t>
      </w:r>
      <w:r w:rsidRPr="0A83E377" w:rsidR="0A83E377">
        <w:rPr>
          <w:color w:val="808080" w:themeColor="text1" w:themeTint="7F" w:themeShade="FF"/>
        </w:rPr>
        <w:t xml:space="preserve"> Está especializado en programación y pruebas y ayudará al analista a realizar las tareas de más alto nivel.</w:t>
      </w:r>
    </w:p>
    <w:p w:rsidRPr="00CE3FC6" w:rsidR="00CE3FC6" w:rsidP="00CE3FC6" w:rsidRDefault="004F21C6" w14:paraId="1DC96DBB" w14:textId="0B153137">
      <w:pPr>
        <w:jc w:val="both"/>
        <w:rPr>
          <w:color w:val="808080" w:themeColor="text1" w:themeTint="7F"/>
        </w:rPr>
      </w:pPr>
      <w:r>
        <w:rPr>
          <w:color w:val="808080" w:themeColor="text1" w:themeTint="7F"/>
        </w:rPr>
        <w:lastRenderedPageBreak/>
        <w:t>Para el desarrollo del proyecto además se requerirán diversas herramientas como GitHub</w:t>
      </w:r>
      <w:r w:rsidR="00E750A6">
        <w:rPr>
          <w:color w:val="808080" w:themeColor="text1" w:themeTint="7F"/>
        </w:rPr>
        <w:t xml:space="preserve"> para controlar las versiones del programa</w:t>
      </w:r>
      <w:r w:rsidR="007F466D">
        <w:rPr>
          <w:color w:val="808080" w:themeColor="text1" w:themeTint="7F"/>
        </w:rPr>
        <w:t xml:space="preserve">, contenedores </w:t>
      </w:r>
      <w:r w:rsidR="00D761BA">
        <w:rPr>
          <w:color w:val="808080" w:themeColor="text1" w:themeTint="7F"/>
        </w:rPr>
        <w:t>para la encapsulación de programas</w:t>
      </w:r>
      <w:r w:rsidR="00E750A6">
        <w:rPr>
          <w:color w:val="808080" w:themeColor="text1" w:themeTint="7F"/>
        </w:rPr>
        <w:t>, o herramientas como Jira para controlar el progreso</w:t>
      </w:r>
      <w:r w:rsidR="001D27BA">
        <w:rPr>
          <w:color w:val="808080" w:themeColor="text1" w:themeTint="7F"/>
        </w:rPr>
        <w:t xml:space="preserve"> del equipo</w:t>
      </w:r>
      <w:r w:rsidR="00E750A6">
        <w:rPr>
          <w:color w:val="808080" w:themeColor="text1" w:themeTint="7F"/>
        </w:rPr>
        <w:t xml:space="preserve"> conseguido mediante el uso de la metodología ágil </w:t>
      </w:r>
      <w:r w:rsidR="00F551B2">
        <w:rPr>
          <w:color w:val="808080" w:themeColor="text1" w:themeTint="7F"/>
        </w:rPr>
        <w:t>SCRUM.</w:t>
      </w:r>
    </w:p>
    <w:p w:rsidRPr="00C802E4" w:rsidR="00C802E4" w:rsidP="00C802E4" w:rsidRDefault="00C802E4" w14:paraId="23BEEA24" w14:textId="70036CF5">
      <w:pPr>
        <w:jc w:val="both"/>
      </w:pPr>
    </w:p>
    <w:p w:rsidR="73807D1A" w:rsidP="5D320134" w:rsidRDefault="73807D1A" w14:paraId="494FF7A9" w14:textId="2ACE2DB5">
      <w:pPr>
        <w:pStyle w:val="Ttulo3"/>
        <w:jc w:val="both"/>
      </w:pPr>
      <w:r w:rsidRPr="00C413C5">
        <w:rPr>
          <w:rFonts w:eastAsia="Calibri"/>
        </w:rPr>
        <w:t xml:space="preserve">Estructuras </w:t>
      </w:r>
      <w:r w:rsidRPr="365A4DFF" w:rsidR="365A4DFF">
        <w:rPr>
          <w:rFonts w:eastAsia="Calibri"/>
        </w:rPr>
        <w:t>té</w:t>
      </w:r>
      <w:r w:rsidRPr="00C413C5" w:rsidR="365A4DFF">
        <w:rPr>
          <w:rFonts w:eastAsia="Calibri"/>
        </w:rPr>
        <w:t>cnicas</w:t>
      </w:r>
      <w:r w:rsidRPr="365A4DFF" w:rsidR="365A4DFF">
        <w:t>.</w:t>
      </w:r>
    </w:p>
    <w:p w:rsidR="00C413C5" w:rsidP="00C413C5" w:rsidRDefault="00C413C5" w14:paraId="5D96F252" w14:textId="3D58A3BC">
      <w:r>
        <w:t xml:space="preserve">A </w:t>
      </w:r>
      <w:r w:rsidR="002F4DC6">
        <w:t>continuación,</w:t>
      </w:r>
      <w:r>
        <w:t xml:space="preserve"> se va a realizar </w:t>
      </w:r>
      <w:r w:rsidR="00B26ADA">
        <w:t>una exposición de las estructuras técnicas necesarias para el desarrollo de nuestro proyecto.</w:t>
      </w:r>
      <w:r w:rsidR="0015296C">
        <w:t xml:space="preserve"> Para ello las vamos a resumir en la siguiente ilustración:</w:t>
      </w:r>
    </w:p>
    <w:p w:rsidR="0015296C" w:rsidP="002F4DC6" w:rsidRDefault="002F4DC6" w14:paraId="07A36BDA" w14:textId="26B3A934">
      <w:pPr>
        <w:jc w:val="center"/>
      </w:pPr>
      <w:r>
        <w:drawing>
          <wp:inline wp14:editId="439C9EB2" wp14:anchorId="556EFF2A">
            <wp:extent cx="3672840" cy="2150141"/>
            <wp:effectExtent l="0" t="0" r="3810" b="2540"/>
            <wp:docPr id="130694262" name="" title=""/>
            <wp:cNvGraphicFramePr>
              <a:graphicFrameLocks noChangeAspect="1"/>
            </wp:cNvGraphicFramePr>
            <a:graphic>
              <a:graphicData uri="http://schemas.openxmlformats.org/drawingml/2006/picture">
                <pic:pic>
                  <pic:nvPicPr>
                    <pic:cNvPr id="0" name=""/>
                    <pic:cNvPicPr/>
                  </pic:nvPicPr>
                  <pic:blipFill>
                    <a:blip r:embed="R87f5e1a231744bf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72840" cy="2150141"/>
                    </a:xfrm>
                    <a:prstGeom prst="rect">
                      <a:avLst/>
                    </a:prstGeom>
                  </pic:spPr>
                </pic:pic>
              </a:graphicData>
            </a:graphic>
          </wp:inline>
        </w:drawing>
      </w:r>
    </w:p>
    <w:p w:rsidRPr="00020649" w:rsidR="00FC6508" w:rsidP="00FC6508" w:rsidRDefault="00FC6508" w14:paraId="20B6CF03" w14:textId="77777777">
      <w:r w:rsidRPr="125DD891">
        <w:t>En dicho diagrama se puede apreciar:</w:t>
      </w:r>
    </w:p>
    <w:p w:rsidRPr="008E56EB" w:rsidR="00FC6508" w:rsidP="00FC6508" w:rsidRDefault="00FC6508" w14:paraId="2030767D" w14:textId="77777777">
      <w:pPr>
        <w:pStyle w:val="Prrafodelista"/>
        <w:numPr>
          <w:ilvl w:val="0"/>
          <w:numId w:val="49"/>
        </w:numPr>
        <w:jc w:val="both"/>
        <w:rPr>
          <w:color w:val="808080" w:themeColor="text1" w:themeTint="7F"/>
        </w:rPr>
      </w:pPr>
      <w:r w:rsidRPr="125DD891">
        <w:t xml:space="preserve">La utilización por par te los clientes de una aplicación en el smartphone (o en la web) que les permite interactuar con el sistema </w:t>
      </w:r>
      <w:proofErr w:type="spellStart"/>
      <w:r w:rsidRPr="125DD891">
        <w:t>IoT</w:t>
      </w:r>
      <w:proofErr w:type="spellEnd"/>
      <w:r w:rsidRPr="125DD891">
        <w:t xml:space="preserve"> implantado en su hogar.</w:t>
      </w:r>
    </w:p>
    <w:p w:rsidRPr="008E56EB" w:rsidR="00FC6508" w:rsidP="00FC6508" w:rsidRDefault="00FC6508" w14:paraId="7E3E6F6D" w14:textId="77777777">
      <w:pPr>
        <w:pStyle w:val="Prrafodelista"/>
        <w:numPr>
          <w:ilvl w:val="0"/>
          <w:numId w:val="49"/>
        </w:numPr>
        <w:jc w:val="both"/>
        <w:rPr>
          <w:color w:val="808080" w:themeColor="text1" w:themeTint="7F"/>
        </w:rPr>
      </w:pPr>
      <w:r w:rsidRPr="125DD891">
        <w:t xml:space="preserve">La comunicación Cliente-Sistema </w:t>
      </w:r>
      <w:proofErr w:type="spellStart"/>
      <w:r w:rsidRPr="125DD891">
        <w:t>IoT</w:t>
      </w:r>
      <w:proofErr w:type="spellEnd"/>
      <w:r w:rsidRPr="125DD891">
        <w:t xml:space="preserve"> presenta nuestros servidores como punto intermedio de conexión para ofrecer mejores técnicas de seguridad.</w:t>
      </w:r>
    </w:p>
    <w:p w:rsidRPr="008E56EB" w:rsidR="00FC6508" w:rsidP="00FC6508" w:rsidRDefault="00FC6508" w14:paraId="3C459685" w14:textId="77777777">
      <w:pPr>
        <w:pStyle w:val="Prrafodelista"/>
        <w:numPr>
          <w:ilvl w:val="0"/>
          <w:numId w:val="49"/>
        </w:numPr>
        <w:jc w:val="both"/>
        <w:rPr>
          <w:color w:val="7F7F7F" w:themeColor="background1" w:themeShade="7F"/>
        </w:rPr>
      </w:pPr>
      <w:r w:rsidRPr="125DD891">
        <w:t xml:space="preserve">El </w:t>
      </w:r>
      <w:proofErr w:type="spellStart"/>
      <w:r w:rsidRPr="125DD891">
        <w:t>router</w:t>
      </w:r>
      <w:proofErr w:type="spellEnd"/>
      <w:r w:rsidRPr="125DD891">
        <w:t xml:space="preserve"> del hogar es la primera puerta de entrada de las órdenes hacia los dispositivos </w:t>
      </w:r>
      <w:proofErr w:type="spellStart"/>
      <w:r w:rsidRPr="125DD891">
        <w:t>IoT</w:t>
      </w:r>
      <w:proofErr w:type="spellEnd"/>
      <w:r w:rsidRPr="125DD891">
        <w:t>. Pero antes de llegar a los mismo, la orden se filtra en un núcleo de usuario(microcontrolador) el cual es el encargado de interpretar y mandar las órdenes hacia los dispositivos correctos.</w:t>
      </w:r>
    </w:p>
    <w:p w:rsidR="00FC6508" w:rsidP="00FC6508" w:rsidRDefault="00FC6508" w14:paraId="54AC31C6" w14:textId="77777777">
      <w:r w:rsidRPr="125DD891">
        <w:t>Otros aspectos concretos acerca de la infraestructura son:</w:t>
      </w:r>
    </w:p>
    <w:p w:rsidR="00FC6508" w:rsidP="00FC6508" w:rsidRDefault="00FC6508" w14:paraId="6CFE6161" w14:textId="77777777">
      <w:pPr>
        <w:pStyle w:val="Prrafodelista"/>
        <w:numPr>
          <w:ilvl w:val="0"/>
          <w:numId w:val="48"/>
        </w:numPr>
        <w:jc w:val="both"/>
        <w:rPr>
          <w:color w:val="808080" w:themeColor="text1" w:themeTint="7F"/>
        </w:rPr>
      </w:pPr>
      <w:r w:rsidRPr="125DD891">
        <w:t>La base de datos operativa será Azure (representada con nuestro servidor), y contará con una configuración optimizada en función de las necesidades actuales de la empresa, es decir, de manera que se optimizará el coste. Esta base de datos estará diseñada para almacenar los datos del consumo de los usuarios que es el activo principal que se manejará.</w:t>
      </w:r>
    </w:p>
    <w:p w:rsidR="00FC6508" w:rsidP="00FC6508" w:rsidRDefault="00FC6508" w14:paraId="75EAA804" w14:textId="77777777">
      <w:pPr>
        <w:pStyle w:val="Prrafodelista"/>
        <w:numPr>
          <w:ilvl w:val="0"/>
          <w:numId w:val="48"/>
        </w:numPr>
        <w:jc w:val="both"/>
        <w:rPr>
          <w:color w:val="7F7F7F" w:themeColor="background1" w:themeShade="7F"/>
        </w:rPr>
      </w:pPr>
      <w:r w:rsidRPr="125DD891">
        <w:t xml:space="preserve">Existirá </w:t>
      </w:r>
      <w:proofErr w:type="spellStart"/>
      <w:r w:rsidRPr="125DD891">
        <w:t>datawarehouse</w:t>
      </w:r>
      <w:proofErr w:type="spellEnd"/>
      <w:r w:rsidRPr="125DD891">
        <w:t xml:space="preserve"> también en Azure que estará enfocada a realizar inferencia de información sobre los datos recogidos de los clientes. En esta base de datos estarán los datos de los otros sensores incluidos en los dispositivos, así como datos obtenidos de otras fuentes como el precio del </w:t>
      </w:r>
      <w:proofErr w:type="spellStart"/>
      <w:r w:rsidRPr="125DD891">
        <w:t>kw</w:t>
      </w:r>
      <w:proofErr w:type="spellEnd"/>
      <w:r w:rsidRPr="125DD891">
        <w:t>/h en cada región. Un cliente solo guardará datos en esta base de datos cuando sea cliente premium.</w:t>
      </w:r>
      <w:bookmarkStart w:name="_GoBack" w:id="0"/>
      <w:bookmarkEnd w:id="0"/>
    </w:p>
    <w:p w:rsidR="00FC6508" w:rsidP="00FC6508" w:rsidRDefault="00FC6508" w14:paraId="463CA34E" w14:textId="77777777">
      <w:pPr>
        <w:pStyle w:val="Prrafodelista"/>
        <w:numPr>
          <w:ilvl w:val="0"/>
          <w:numId w:val="48"/>
        </w:numPr>
        <w:jc w:val="both"/>
        <w:rPr>
          <w:color w:val="7F7F7F" w:themeColor="background1" w:themeShade="7F"/>
        </w:rPr>
      </w:pPr>
      <w:r w:rsidRPr="125DD891">
        <w:t xml:space="preserve">En la primera conexión que el usuario haga de nuestro sistema </w:t>
      </w:r>
      <w:proofErr w:type="spellStart"/>
      <w:r w:rsidRPr="125DD891">
        <w:t>Iot</w:t>
      </w:r>
      <w:proofErr w:type="spellEnd"/>
      <w:r w:rsidRPr="125DD891">
        <w:t xml:space="preserve">, tendrá que conectar el núcleo de usuario a su </w:t>
      </w:r>
      <w:proofErr w:type="spellStart"/>
      <w:r w:rsidRPr="125DD891">
        <w:t>ro</w:t>
      </w:r>
      <w:r>
        <w:t>u</w:t>
      </w:r>
      <w:r w:rsidRPr="125DD891">
        <w:t>ter</w:t>
      </w:r>
      <w:proofErr w:type="spellEnd"/>
      <w:r w:rsidRPr="125DD891">
        <w:t xml:space="preserve"> (por cable o inalámbricamente por conexión de red básica), de manera que nuestro servidor pueda establecer y validar las primeras configuraciones y direcciones IP.</w:t>
      </w:r>
    </w:p>
    <w:p w:rsidR="00FC6508" w:rsidP="00FC6508" w:rsidRDefault="00FC6508" w14:paraId="1F51B8EF" w14:textId="77777777">
      <w:pPr>
        <w:pStyle w:val="Prrafodelista"/>
        <w:numPr>
          <w:ilvl w:val="0"/>
          <w:numId w:val="48"/>
        </w:numPr>
        <w:jc w:val="both"/>
        <w:rPr>
          <w:color w:val="808080" w:themeColor="text1" w:themeTint="7F"/>
        </w:rPr>
      </w:pPr>
      <w:r w:rsidRPr="125DD891">
        <w:t>Cómo se actualizará la base de datos</w:t>
      </w:r>
    </w:p>
    <w:p w:rsidR="00FC6508" w:rsidP="00FC6508" w:rsidRDefault="00FC6508" w14:paraId="1D307B3F" w14:textId="77777777">
      <w:pPr>
        <w:pStyle w:val="Prrafodelista"/>
        <w:numPr>
          <w:ilvl w:val="0"/>
          <w:numId w:val="48"/>
        </w:numPr>
        <w:jc w:val="both"/>
      </w:pPr>
      <w:r>
        <w:lastRenderedPageBreak/>
        <w:t xml:space="preserve">Los ciclos de </w:t>
      </w:r>
      <w:proofErr w:type="spellStart"/>
      <w:r>
        <w:t>pushing</w:t>
      </w:r>
      <w:proofErr w:type="spellEnd"/>
      <w:r>
        <w:t xml:space="preserve"> de los dispositivos será de una media por hora, dichas medidas subidas a la base de datos se irán reemplazando según el siguiente esquema:</w:t>
      </w:r>
    </w:p>
    <w:p w:rsidR="00FC6508" w:rsidP="00FC6508" w:rsidRDefault="00FC6508" w14:paraId="67F4F23B" w14:textId="77777777">
      <w:pPr>
        <w:pStyle w:val="Prrafodelista"/>
        <w:numPr>
          <w:ilvl w:val="1"/>
          <w:numId w:val="48"/>
        </w:numPr>
        <w:jc w:val="both"/>
        <w:rPr>
          <w:color w:val="7F7F7F" w:themeColor="background1" w:themeShade="7F"/>
        </w:rPr>
      </w:pPr>
      <w:r w:rsidRPr="125DD891">
        <w:t>1 medida por hora en 7 días</w:t>
      </w:r>
    </w:p>
    <w:p w:rsidR="00FC6508" w:rsidP="00FC6508" w:rsidRDefault="00FC6508" w14:paraId="3AFDB32D" w14:textId="77777777">
      <w:pPr>
        <w:pStyle w:val="Prrafodelista"/>
        <w:numPr>
          <w:ilvl w:val="1"/>
          <w:numId w:val="48"/>
        </w:numPr>
        <w:jc w:val="both"/>
        <w:rPr>
          <w:color w:val="7F7F7F" w:themeColor="background1" w:themeShade="7F"/>
        </w:rPr>
      </w:pPr>
      <w:r w:rsidRPr="125DD891">
        <w:t>1 medida por día en 3 meses</w:t>
      </w:r>
    </w:p>
    <w:p w:rsidRPr="00622B1E" w:rsidR="00FC6508" w:rsidP="00FC6508" w:rsidRDefault="00FC6508" w14:paraId="31CF94D9" w14:textId="77777777">
      <w:pPr>
        <w:pStyle w:val="Prrafodelista"/>
        <w:numPr>
          <w:ilvl w:val="1"/>
          <w:numId w:val="48"/>
        </w:numPr>
        <w:jc w:val="both"/>
      </w:pPr>
      <w:r w:rsidRPr="125DD891">
        <w:t>1 medida por mes en 10 días</w:t>
      </w:r>
    </w:p>
    <w:p w:rsidRPr="00313548" w:rsidR="00FC6508" w:rsidP="00FC6508" w:rsidRDefault="00FC6508" w14:paraId="038E17F6" w14:textId="77777777">
      <w:pPr>
        <w:pStyle w:val="Prrafodelista"/>
        <w:numPr>
          <w:ilvl w:val="1"/>
          <w:numId w:val="48"/>
        </w:numPr>
        <w:jc w:val="both"/>
      </w:pPr>
      <w:r w:rsidRPr="125DD891">
        <w:t>En total serán 370 medidas por dispositivo en 10 años.</w:t>
      </w:r>
    </w:p>
    <w:p w:rsidR="00FC6508" w:rsidP="00FC6508" w:rsidRDefault="00FC6508" w14:paraId="7D39E4A5" w14:textId="77777777">
      <w:pPr>
        <w:rPr>
          <w:color w:val="7F7F7F" w:themeColor="background1" w:themeShade="7F"/>
        </w:rPr>
      </w:pPr>
      <w:r w:rsidRPr="125DD891">
        <w:t>Hay que aclarar que estas medidas están optimizadas y filtradas, ya que el dispositivo realmente realiza una medición por segundo de los datos de sus sensores para las operaciones y servicios en tiempo real, pero solo almacenaremos permanentemente aquellos datos promedio.</w:t>
      </w:r>
    </w:p>
    <w:p w:rsidR="00FC6508" w:rsidP="00FC6508" w:rsidRDefault="00FC6508" w14:paraId="31059B8F" w14:textId="77777777">
      <w:pPr>
        <w:pStyle w:val="Prrafodelista"/>
        <w:numPr>
          <w:ilvl w:val="0"/>
          <w:numId w:val="48"/>
        </w:numPr>
        <w:jc w:val="both"/>
        <w:rPr>
          <w:color w:val="808080" w:themeColor="text1" w:themeTint="7F"/>
        </w:rPr>
      </w:pPr>
      <w:r w:rsidRPr="125DD891">
        <w:t>Los sensores que disponemos son:</w:t>
      </w:r>
    </w:p>
    <w:p w:rsidR="00FC6508" w:rsidP="00FC6508" w:rsidRDefault="00FC6508" w14:paraId="3F2D7C1D" w14:textId="77777777">
      <w:pPr>
        <w:pStyle w:val="Prrafodelista"/>
        <w:numPr>
          <w:ilvl w:val="1"/>
          <w:numId w:val="48"/>
        </w:numPr>
        <w:jc w:val="both"/>
      </w:pPr>
      <w:r w:rsidRPr="125DD891">
        <w:t>Temperatura</w:t>
      </w:r>
    </w:p>
    <w:p w:rsidR="00FC6508" w:rsidP="00FC6508" w:rsidRDefault="00FC6508" w14:paraId="4EFF4318" w14:textId="77777777">
      <w:pPr>
        <w:pStyle w:val="Prrafodelista"/>
        <w:numPr>
          <w:ilvl w:val="1"/>
          <w:numId w:val="48"/>
        </w:numPr>
        <w:jc w:val="both"/>
      </w:pPr>
      <w:r w:rsidRPr="125DD891">
        <w:t>Humedad</w:t>
      </w:r>
    </w:p>
    <w:p w:rsidR="00FC6508" w:rsidP="00FC6508" w:rsidRDefault="00FC6508" w14:paraId="31BDD267" w14:textId="77777777">
      <w:pPr>
        <w:pStyle w:val="Prrafodelista"/>
        <w:numPr>
          <w:ilvl w:val="1"/>
          <w:numId w:val="48"/>
        </w:numPr>
        <w:jc w:val="both"/>
      </w:pPr>
      <w:r w:rsidRPr="125DD891">
        <w:t>Cantidad de luz</w:t>
      </w:r>
    </w:p>
    <w:p w:rsidR="00FC6508" w:rsidP="00FC6508" w:rsidRDefault="00FC6508" w14:paraId="5A3D755C" w14:textId="77777777">
      <w:r w:rsidRPr="125DD891">
        <w:t>Los sensores serán de tipo analógico y cada uno estará conectado a una entrada del microprocesador. estará conectado a una de las entradas de microcontrolador que será una ATtinny1634. Las medidas obtenidas tendrán una precisión de 12 bits (0 a 4096).</w:t>
      </w:r>
    </w:p>
    <w:p w:rsidRPr="00C413C5" w:rsidR="002F4DC6" w:rsidP="002F4DC6" w:rsidRDefault="002F4DC6" w14:paraId="48C93C64" w14:textId="77777777"/>
    <w:p w:rsidR="00A96731" w:rsidP="00A96731" w:rsidRDefault="00A96731" w14:paraId="74E4D3B7" w14:textId="2D59544E">
      <w:pPr>
        <w:jc w:val="both"/>
      </w:pPr>
    </w:p>
    <w:p w:rsidR="00E260B8" w:rsidP="00A96731" w:rsidRDefault="00E260B8" w14:paraId="6A05A809" w14:textId="77777777">
      <w:pPr>
        <w:jc w:val="both"/>
      </w:pPr>
      <w:r>
        <w:br w:type="page"/>
      </w:r>
    </w:p>
    <w:p w:rsidR="00E260B8" w:rsidP="000628AB" w:rsidRDefault="00E260B8" w14:paraId="6F34A013" w14:textId="77777777">
      <w:pPr>
        <w:pStyle w:val="Ttulo2"/>
      </w:pPr>
      <w:proofErr w:type="spellStart"/>
      <w:r w:rsidRPr="00E260B8">
        <w:lastRenderedPageBreak/>
        <w:t>ESTIMACIÓN</w:t>
      </w:r>
      <w:proofErr w:type="spellEnd"/>
      <w:r w:rsidRPr="00E260B8">
        <w:t xml:space="preserve"> DE FASES</w:t>
      </w:r>
    </w:p>
    <w:p w:rsidRPr="00385D33" w:rsidR="00385D33" w:rsidP="00385D33" w:rsidRDefault="00596E25" w14:paraId="4DC9B264" w14:textId="6B5BC06E">
      <w:pPr>
        <w:jc w:val="both"/>
      </w:pPr>
      <w:r w:rsidR="0B400065">
        <w:rPr/>
        <w:t>E</w:t>
      </w:r>
      <w:r w:rsidR="0B400065">
        <w:rPr/>
        <w:t>stima</w:t>
      </w:r>
      <w:r w:rsidR="0B400065">
        <w:rPr/>
        <w:t>ción de</w:t>
      </w:r>
      <w:r w:rsidR="0B400065">
        <w:rPr/>
        <w:t xml:space="preserve"> la duración de cada una de las fases en las que se va a dividir el proyecto atendiendo</w:t>
      </w:r>
      <w:r w:rsidR="0B400065">
        <w:rPr/>
        <w:t xml:space="preserve"> a lo</w:t>
      </w:r>
      <w:r w:rsidR="0B400065">
        <w:rPr/>
        <w:t xml:space="preserve"> estimados en </w:t>
      </w:r>
      <w:r w:rsidR="0B400065">
        <w:rPr/>
        <w:t>COCOMOII</w:t>
      </w:r>
      <w:r w:rsidR="0B400065">
        <w:rPr/>
        <w:t xml:space="preserve"> </w:t>
      </w:r>
      <w:r w:rsidR="0B400065">
        <w:rPr/>
        <w:t xml:space="preserve">aplicando la cantidad </w:t>
      </w:r>
      <w:r w:rsidR="0B400065">
        <w:rPr/>
        <w:t xml:space="preserve">de personas que se </w:t>
      </w:r>
      <w:r w:rsidR="0B400065">
        <w:rPr/>
        <w:t>necesiten</w:t>
      </w:r>
      <w:r w:rsidR="0B400065">
        <w:rPr/>
        <w:t xml:space="preserve"> para realizar </w:t>
      </w:r>
      <w:r w:rsidR="0B400065">
        <w:rPr/>
        <w:t>cada tarea</w:t>
      </w:r>
      <w:r w:rsidR="0B400065">
        <w:rPr/>
        <w:t>.</w:t>
      </w:r>
    </w:p>
    <w:p w:rsidR="0B400065" w:rsidP="0B400065" w:rsidRDefault="0B400065" w14:paraId="46007E49" w14:textId="741EB7A5">
      <w:pPr>
        <w:pStyle w:val="Normal"/>
        <w:jc w:val="both"/>
      </w:pPr>
      <w:r w:rsidR="0B400065">
        <w:rPr/>
        <w:t xml:space="preserve">Para automatizar la tarea de calcular los tiempos en función de los trabajadores hemos realizado un pequeño programa en Java que toma como entrada lo calculado en COCOMO y la cantidad real de personas que habrá </w:t>
      </w:r>
      <w:proofErr w:type="gramStart"/>
      <w:r w:rsidR="0B400065">
        <w:rPr/>
        <w:t>realizando</w:t>
      </w:r>
      <w:proofErr w:type="gramEnd"/>
      <w:r w:rsidR="0B400065">
        <w:rPr/>
        <w:t xml:space="preserve"> cada tarea y nos proporciona los tiempos que la tarea durará.</w:t>
      </w:r>
    </w:p>
    <w:p w:rsidR="0B400065" w:rsidP="0B400065" w:rsidRDefault="0B400065" w14:paraId="4550F7C6" w14:textId="1AEE8CD0">
      <w:pPr>
        <w:pStyle w:val="Normal"/>
        <w:jc w:val="both"/>
        <w:rPr>
          <w:b w:val="1"/>
          <w:bCs w:val="1"/>
          <w:color w:val="FF0000"/>
          <w:sz w:val="72"/>
          <w:szCs w:val="72"/>
        </w:rPr>
      </w:pPr>
      <w:r w:rsidRPr="0B400065" w:rsidR="0B400065">
        <w:rPr>
          <w:b w:val="1"/>
          <w:bCs w:val="1"/>
          <w:color w:val="FF0000"/>
          <w:sz w:val="72"/>
          <w:szCs w:val="72"/>
        </w:rPr>
        <w:t>INSERTAR FOTO MENOYO JAVA</w:t>
      </w:r>
    </w:p>
    <w:p w:rsidR="0B400065" w:rsidP="0B400065" w:rsidRDefault="0B400065" w14:paraId="3CCA8408" w14:textId="028CF20D">
      <w:pPr>
        <w:pStyle w:val="Normal"/>
        <w:jc w:val="both"/>
      </w:pPr>
    </w:p>
    <w:p w:rsidR="0699F2D3" w:rsidP="0699F2D3" w:rsidRDefault="0699F2D3" w14:noSpellErr="1" w14:paraId="27AAC20F" w14:textId="38DB6CAB">
      <w:pPr>
        <w:pStyle w:val="Ttulo5"/>
      </w:pPr>
      <w:r w:rsidR="0699F2D3">
        <w:rPr/>
        <w:t>Dispositivos Enchufe</w:t>
      </w:r>
    </w:p>
    <w:p w:rsidR="0699F2D3" w:rsidP="0699F2D3" w:rsidRDefault="0699F2D3" w14:paraId="10A10994" w14:textId="7BFD535B">
      <w:pPr>
        <w:pStyle w:val="Prrafodelista"/>
        <w:numPr>
          <w:ilvl w:val="0"/>
          <w:numId w:val="50"/>
        </w:numPr>
        <w:rPr>
          <w:color w:val="7F7F7F" w:themeColor="background1" w:themeTint="FF" w:themeShade="7F"/>
          <w:sz w:val="24"/>
          <w:szCs w:val="24"/>
        </w:rPr>
      </w:pPr>
      <w:r w:rsidRPr="0699F2D3" w:rsidR="0699F2D3">
        <w:rPr/>
        <w:t>Tomar datos de los sensores: 30%</w:t>
      </w:r>
    </w:p>
    <w:p w:rsidR="0699F2D3" w:rsidP="0699F2D3" w:rsidRDefault="0699F2D3" w14:paraId="20D33B6D" w14:textId="4AF18F1F">
      <w:pPr>
        <w:pStyle w:val="Prrafodelista"/>
        <w:numPr>
          <w:ilvl w:val="1"/>
          <w:numId w:val="50"/>
        </w:numPr>
        <w:rPr>
          <w:color w:val="7F7F7F" w:themeColor="background1" w:themeTint="FF" w:themeShade="7F"/>
          <w:sz w:val="24"/>
          <w:szCs w:val="24"/>
        </w:rPr>
      </w:pPr>
      <w:r w:rsidRPr="0699F2D3" w:rsidR="0699F2D3">
        <w:rPr/>
        <w:t>Planificación:</w:t>
      </w:r>
    </w:p>
    <w:p w:rsidR="0699F2D3" w:rsidP="0699F2D3" w:rsidRDefault="0699F2D3" w14:paraId="1113BDD8" w14:textId="2F4EB2AB">
      <w:pPr>
        <w:pStyle w:val="Prrafodelista"/>
        <w:numPr>
          <w:ilvl w:val="2"/>
          <w:numId w:val="50"/>
        </w:numPr>
        <w:rPr>
          <w:color w:val="7F7F7F" w:themeColor="background1" w:themeTint="FF" w:themeShade="7F"/>
          <w:sz w:val="24"/>
          <w:szCs w:val="24"/>
        </w:rPr>
      </w:pPr>
      <w:r w:rsidRPr="0699F2D3" w:rsidR="0699F2D3">
        <w:rPr/>
        <w:t xml:space="preserve">Personas: </w:t>
      </w:r>
      <w:r w:rsidRPr="0699F2D3" w:rsidR="0699F2D3">
        <w:rPr/>
        <w:t xml:space="preserve">Scrum Master, </w:t>
      </w:r>
      <w:r w:rsidRPr="0699F2D3" w:rsidR="0699F2D3">
        <w:rPr/>
        <w:t>Técnico.</w:t>
      </w:r>
    </w:p>
    <w:p w:rsidR="0699F2D3" w:rsidP="0699F2D3" w:rsidRDefault="0699F2D3" w14:paraId="61267092" w14:textId="1CC510DF">
      <w:pPr>
        <w:pStyle w:val="Prrafodelista"/>
        <w:numPr>
          <w:ilvl w:val="2"/>
          <w:numId w:val="50"/>
        </w:numPr>
        <w:rPr>
          <w:color w:val="7F7F7F" w:themeColor="background1" w:themeTint="FF" w:themeShade="7F"/>
          <w:sz w:val="24"/>
          <w:szCs w:val="24"/>
        </w:rPr>
      </w:pPr>
      <w:r w:rsidRPr="0699F2D3" w:rsidR="0699F2D3">
        <w:rPr/>
        <w:t xml:space="preserve">Tiempo: </w:t>
      </w:r>
      <w:r w:rsidRPr="0699F2D3" w:rsidR="0699F2D3">
        <w:rPr/>
        <w:t>7 días.</w:t>
      </w:r>
    </w:p>
    <w:p w:rsidR="0699F2D3" w:rsidP="0699F2D3" w:rsidRDefault="0699F2D3" w14:paraId="46DDB059" w14:textId="40AADFD7">
      <w:pPr>
        <w:pStyle w:val="Prrafodelista"/>
        <w:numPr>
          <w:ilvl w:val="1"/>
          <w:numId w:val="47"/>
        </w:numPr>
        <w:rPr>
          <w:color w:val="7F7F7F" w:themeColor="background1" w:themeTint="FF" w:themeShade="7F"/>
          <w:sz w:val="24"/>
          <w:szCs w:val="24"/>
        </w:rPr>
      </w:pPr>
      <w:r w:rsidR="0699F2D3">
        <w:rPr/>
        <w:t>Diseño del producto:</w:t>
      </w:r>
    </w:p>
    <w:p w:rsidR="0699F2D3" w:rsidP="0699F2D3" w:rsidRDefault="0699F2D3" w14:paraId="1DAFD7E7" w14:textId="6CEB183C">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r w:rsidRPr="0699F2D3" w:rsidR="0699F2D3">
        <w:rPr>
          <w:noProof w:val="0"/>
          <w:lang w:val="es-ES"/>
        </w:rPr>
        <w:t>Scrum Master, Técnico.</w:t>
      </w:r>
    </w:p>
    <w:p w:rsidR="0699F2D3" w:rsidP="0699F2D3" w:rsidRDefault="0699F2D3" w14:paraId="354383F5" w14:textId="4A88BFAF">
      <w:pPr>
        <w:pStyle w:val="Prrafodelista"/>
        <w:numPr>
          <w:ilvl w:val="2"/>
          <w:numId w:val="47"/>
        </w:numPr>
        <w:rPr>
          <w:color w:val="7F7F7F" w:themeColor="background1" w:themeTint="FF" w:themeShade="7F"/>
          <w:sz w:val="24"/>
          <w:szCs w:val="24"/>
        </w:rPr>
      </w:pPr>
      <w:r w:rsidRPr="0699F2D3" w:rsidR="0699F2D3">
        <w:rPr>
          <w:noProof w:val="0"/>
          <w:lang w:val="es-ES"/>
        </w:rPr>
        <w:t xml:space="preserve">Tiempo: </w:t>
      </w:r>
      <w:r w:rsidRPr="0699F2D3" w:rsidR="0699F2D3">
        <w:rPr>
          <w:noProof w:val="0"/>
          <w:lang w:val="es-ES"/>
        </w:rPr>
        <w:t>18 días.</w:t>
      </w:r>
    </w:p>
    <w:p w:rsidR="0699F2D3" w:rsidP="0699F2D3" w:rsidRDefault="0699F2D3" w14:noSpellErr="1" w14:paraId="6CCB431E" w14:textId="394CC78E">
      <w:pPr>
        <w:pStyle w:val="Prrafodelista"/>
        <w:numPr>
          <w:ilvl w:val="1"/>
          <w:numId w:val="47"/>
        </w:numPr>
        <w:rPr/>
      </w:pPr>
      <w:r w:rsidR="0699F2D3">
        <w:rPr/>
        <w:t>Programación:</w:t>
      </w:r>
    </w:p>
    <w:p w:rsidR="0699F2D3" w:rsidP="0A83E377" w:rsidRDefault="0699F2D3" w14:paraId="44DB2F17" w14:textId="1F1E1088">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Personas: Scrum Master, Técnico</w:t>
      </w:r>
      <w:r w:rsidRPr="0A83E377" w:rsidR="0A83E377">
        <w:rPr>
          <w:noProof w:val="0"/>
          <w:lang w:val="es-ES"/>
        </w:rPr>
        <w:t>, Analista, Programador</w:t>
      </w:r>
      <w:r w:rsidRPr="0A83E377" w:rsidR="0A83E377">
        <w:rPr>
          <w:noProof w:val="0"/>
          <w:lang w:val="es-ES"/>
        </w:rPr>
        <w:t>.</w:t>
      </w:r>
    </w:p>
    <w:p w:rsidR="0699F2D3" w:rsidP="0A83E377" w:rsidRDefault="0699F2D3" w14:paraId="05DB0760" w14:textId="19C30AB8">
      <w:pPr>
        <w:pStyle w:val="Prrafodelista"/>
        <w:numPr>
          <w:ilvl w:val="2"/>
          <w:numId w:val="47"/>
        </w:numPr>
        <w:rPr>
          <w:color w:val="7F7F7F" w:themeColor="background1" w:themeTint="FF" w:themeShade="7F"/>
          <w:sz w:val="24"/>
          <w:szCs w:val="24"/>
        </w:rPr>
      </w:pPr>
      <w:r w:rsidRPr="0A83E377" w:rsidR="0A83E377">
        <w:rPr>
          <w:noProof w:val="0"/>
          <w:lang w:val="es-ES"/>
        </w:rPr>
        <w:t xml:space="preserve">Tiempo: </w:t>
      </w:r>
      <w:r w:rsidRPr="0A83E377" w:rsidR="0A83E377">
        <w:rPr>
          <w:noProof w:val="0"/>
          <w:lang w:val="es-ES"/>
        </w:rPr>
        <w:t>38</w:t>
      </w:r>
      <w:r w:rsidRPr="0A83E377" w:rsidR="0A83E377">
        <w:rPr>
          <w:noProof w:val="0"/>
          <w:lang w:val="es-ES"/>
        </w:rPr>
        <w:t xml:space="preserve"> días.</w:t>
      </w:r>
    </w:p>
    <w:p w:rsidR="0699F2D3" w:rsidP="0699F2D3" w:rsidRDefault="0699F2D3" w14:paraId="16852678" w14:textId="21432715">
      <w:pPr>
        <w:pStyle w:val="Prrafodelista"/>
        <w:numPr>
          <w:ilvl w:val="1"/>
          <w:numId w:val="47"/>
        </w:numPr>
        <w:rPr/>
      </w:pPr>
      <w:r w:rsidR="0699F2D3">
        <w:rPr/>
        <w:t>Integración y prueba:</w:t>
      </w:r>
    </w:p>
    <w:p w:rsidR="0699F2D3" w:rsidP="0A83E377" w:rsidRDefault="0699F2D3" w14:paraId="6F81207C" w14:textId="73E374D3">
      <w:pPr>
        <w:pStyle w:val="Prrafodelista"/>
        <w:numPr>
          <w:ilvl w:val="2"/>
          <w:numId w:val="47"/>
        </w:numPr>
        <w:rPr>
          <w:color w:val="7F7F7F" w:themeColor="background1" w:themeTint="FF" w:themeShade="7F"/>
          <w:sz w:val="24"/>
          <w:szCs w:val="24"/>
        </w:rPr>
      </w:pPr>
      <w:r w:rsidRPr="0A83E377" w:rsidR="0A83E377">
        <w:rPr>
          <w:noProof w:val="0"/>
          <w:lang w:val="es-ES"/>
        </w:rPr>
        <w:t>Personas: Scrum Master, Técnico, Analista, Programador.</w:t>
      </w:r>
    </w:p>
    <w:p w:rsidR="0699F2D3" w:rsidP="0A83E377" w:rsidRDefault="0699F2D3" w14:paraId="6FB4C8F1" w14:textId="7CE67B91">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 xml:space="preserve">Tiempo: </w:t>
      </w:r>
      <w:r w:rsidRPr="0A83E377" w:rsidR="0A83E377">
        <w:rPr>
          <w:noProof w:val="0"/>
          <w:lang w:val="es-ES"/>
        </w:rPr>
        <w:t>11</w:t>
      </w:r>
      <w:r w:rsidRPr="0A83E377" w:rsidR="0A83E377">
        <w:rPr>
          <w:noProof w:val="0"/>
          <w:lang w:val="es-ES"/>
        </w:rPr>
        <w:t xml:space="preserve"> días.</w:t>
      </w:r>
    </w:p>
    <w:p w:rsidR="0699F2D3" w:rsidP="0699F2D3" w:rsidRDefault="0699F2D3" w14:paraId="61B38EF7" w14:textId="07870A7F">
      <w:pPr>
        <w:pStyle w:val="Prrafodelista"/>
        <w:numPr>
          <w:ilvl w:val="0"/>
          <w:numId w:val="50"/>
        </w:numPr>
        <w:rPr>
          <w:color w:val="7F7F7F" w:themeColor="background1" w:themeTint="FF" w:themeShade="7F"/>
          <w:sz w:val="24"/>
          <w:szCs w:val="24"/>
        </w:rPr>
      </w:pPr>
      <w:r w:rsidRPr="0699F2D3" w:rsidR="0699F2D3">
        <w:rPr/>
        <w:t>Conectar los enchufes con la puerta de enlace</w:t>
      </w:r>
      <w:r w:rsidRPr="0699F2D3" w:rsidR="0699F2D3">
        <w:rPr/>
        <w:t>: 35%</w:t>
      </w:r>
    </w:p>
    <w:p w:rsidR="0699F2D3" w:rsidP="0699F2D3" w:rsidRDefault="0699F2D3" w14:paraId="4764704E" w14:textId="17785CA3">
      <w:pPr>
        <w:pStyle w:val="Prrafodelista"/>
        <w:numPr>
          <w:ilvl w:val="1"/>
          <w:numId w:val="50"/>
        </w:numPr>
        <w:rPr>
          <w:color w:val="7F7F7F" w:themeColor="background1" w:themeTint="FF" w:themeShade="7F"/>
          <w:sz w:val="24"/>
          <w:szCs w:val="24"/>
        </w:rPr>
      </w:pPr>
      <w:r w:rsidRPr="0699F2D3" w:rsidR="0699F2D3">
        <w:rPr>
          <w:noProof w:val="0"/>
          <w:lang w:val="es-ES"/>
        </w:rPr>
        <w:t xml:space="preserve">Planificación: </w:t>
      </w:r>
    </w:p>
    <w:p w:rsidR="0699F2D3" w:rsidP="0699F2D3" w:rsidRDefault="0699F2D3" w14:paraId="469A7C1F" w14:textId="234D8FAC">
      <w:pPr>
        <w:pStyle w:val="Prrafodelista"/>
        <w:numPr>
          <w:ilvl w:val="2"/>
          <w:numId w:val="50"/>
        </w:numPr>
        <w:rPr>
          <w:noProof w:val="0"/>
          <w:color w:val="7F7F7F" w:themeColor="background1" w:themeTint="FF" w:themeShade="7F"/>
          <w:sz w:val="24"/>
          <w:szCs w:val="24"/>
          <w:lang w:val="es-ES"/>
        </w:rPr>
      </w:pPr>
      <w:r w:rsidRPr="0699F2D3" w:rsidR="0699F2D3">
        <w:rPr>
          <w:noProof w:val="0"/>
          <w:lang w:val="es-ES"/>
        </w:rPr>
        <w:t>Personas:</w:t>
      </w:r>
      <w:r w:rsidRPr="0699F2D3" w:rsidR="0699F2D3">
        <w:rPr>
          <w:noProof w:val="0"/>
          <w:lang w:val="es-ES"/>
        </w:rPr>
        <w:t xml:space="preserve"> Scrum Master, Programador.</w:t>
      </w:r>
    </w:p>
    <w:p w:rsidR="0699F2D3" w:rsidP="0699F2D3" w:rsidRDefault="0699F2D3" w14:paraId="0F162802" w14:textId="4713E6E0">
      <w:pPr>
        <w:numPr>
          <w:ilvl w:val="2"/>
          <w:numId w:val="50"/>
        </w:numPr>
        <w:rPr>
          <w:color w:val="7F7F7F" w:themeColor="background1" w:themeTint="FF" w:themeShade="7F"/>
          <w:sz w:val="24"/>
          <w:szCs w:val="24"/>
        </w:rPr>
      </w:pPr>
      <w:r w:rsidRPr="0699F2D3" w:rsidR="0699F2D3">
        <w:rPr>
          <w:noProof w:val="0"/>
          <w:lang w:val="es-ES"/>
        </w:rPr>
        <w:t>Tiempo:</w:t>
      </w:r>
      <w:r w:rsidRPr="0699F2D3" w:rsidR="0699F2D3">
        <w:rPr>
          <w:noProof w:val="0"/>
          <w:lang w:val="es-ES"/>
        </w:rPr>
        <w:t xml:space="preserve"> 8 días.</w:t>
      </w:r>
    </w:p>
    <w:p w:rsidR="0699F2D3" w:rsidP="0699F2D3" w:rsidRDefault="0699F2D3" w14:paraId="11C72AF4" w14:textId="471FD03A">
      <w:pPr>
        <w:numPr>
          <w:ilvl w:val="1"/>
          <w:numId w:val="50"/>
        </w:numPr>
        <w:rPr>
          <w:color w:val="7F7F7F" w:themeColor="background1" w:themeTint="FF" w:themeShade="7F"/>
          <w:sz w:val="24"/>
          <w:szCs w:val="24"/>
        </w:rPr>
      </w:pPr>
      <w:r w:rsidRPr="0699F2D3" w:rsidR="0699F2D3">
        <w:rPr>
          <w:noProof w:val="0"/>
          <w:lang w:val="es-ES"/>
        </w:rPr>
        <w:t xml:space="preserve">Diseño del producto: </w:t>
      </w:r>
    </w:p>
    <w:p w:rsidR="0699F2D3" w:rsidP="0699F2D3" w:rsidRDefault="0699F2D3" w14:paraId="2A429DC5" w14:textId="57CBDD03">
      <w:pPr>
        <w:pStyle w:val="Prrafodelista"/>
        <w:numPr>
          <w:ilvl w:val="2"/>
          <w:numId w:val="50"/>
        </w:numPr>
        <w:rPr>
          <w:noProof w:val="0"/>
          <w:color w:val="7F7F7F" w:themeColor="background1" w:themeTint="FF" w:themeShade="7F"/>
          <w:sz w:val="24"/>
          <w:szCs w:val="24"/>
          <w:lang w:val="es-ES"/>
        </w:rPr>
      </w:pPr>
      <w:r w:rsidRPr="0699F2D3" w:rsidR="0699F2D3">
        <w:rPr>
          <w:noProof w:val="0"/>
          <w:lang w:val="es-ES"/>
        </w:rPr>
        <w:t>Personas:</w:t>
      </w:r>
      <w:r w:rsidRPr="0699F2D3" w:rsidR="0699F2D3">
        <w:rPr>
          <w:noProof w:val="0"/>
          <w:lang w:val="es-ES"/>
        </w:rPr>
        <w:t xml:space="preserve"> Scrum Master, Técnico.</w:t>
      </w:r>
    </w:p>
    <w:p w:rsidR="0699F2D3" w:rsidP="1770D398" w:rsidRDefault="0699F2D3" w14:paraId="454CDFDD" w14:textId="798A3E45">
      <w:pPr>
        <w:numPr>
          <w:ilvl w:val="2"/>
          <w:numId w:val="50"/>
        </w:numPr>
        <w:rPr>
          <w:noProof w:val="0"/>
          <w:color w:val="7F7F7F" w:themeColor="background1" w:themeTint="FF" w:themeShade="7F"/>
          <w:sz w:val="24"/>
          <w:szCs w:val="24"/>
          <w:lang w:val="es-ES"/>
        </w:rPr>
      </w:pPr>
      <w:r w:rsidRPr="1770D398" w:rsidR="1770D398">
        <w:rPr>
          <w:noProof w:val="0"/>
          <w:lang w:val="es-ES"/>
        </w:rPr>
        <w:t>Tiempo: 2</w:t>
      </w:r>
      <w:r w:rsidRPr="1770D398" w:rsidR="1770D398">
        <w:rPr>
          <w:noProof w:val="0"/>
          <w:lang w:val="es-ES"/>
        </w:rPr>
        <w:t>1</w:t>
      </w:r>
      <w:r w:rsidRPr="1770D398" w:rsidR="1770D398">
        <w:rPr>
          <w:noProof w:val="0"/>
          <w:lang w:val="es-ES"/>
        </w:rPr>
        <w:t xml:space="preserve"> días.</w:t>
      </w:r>
    </w:p>
    <w:p w:rsidR="0699F2D3" w:rsidP="0699F2D3" w:rsidRDefault="0699F2D3" w14:paraId="1E598004" w14:textId="4B4D77F0">
      <w:pPr>
        <w:numPr>
          <w:ilvl w:val="1"/>
          <w:numId w:val="50"/>
        </w:numPr>
        <w:rPr>
          <w:color w:val="7F7F7F" w:themeColor="background1" w:themeTint="FF" w:themeShade="7F"/>
          <w:sz w:val="24"/>
          <w:szCs w:val="24"/>
        </w:rPr>
      </w:pPr>
      <w:r w:rsidRPr="0699F2D3" w:rsidR="0699F2D3">
        <w:rPr>
          <w:noProof w:val="0"/>
          <w:lang w:val="es-ES"/>
        </w:rPr>
        <w:t xml:space="preserve">Programación: </w:t>
      </w:r>
    </w:p>
    <w:p w:rsidR="0699F2D3" w:rsidP="0A83E377" w:rsidRDefault="0699F2D3" w14:paraId="1DE2CAC6" w14:textId="3564C35F">
      <w:pPr>
        <w:pStyle w:val="Prrafodelista"/>
        <w:numPr>
          <w:ilvl w:val="2"/>
          <w:numId w:val="50"/>
        </w:numPr>
        <w:rPr>
          <w:noProof w:val="0"/>
          <w:color w:val="7F7F7F" w:themeColor="background1" w:themeTint="FF" w:themeShade="7F"/>
          <w:sz w:val="24"/>
          <w:szCs w:val="24"/>
          <w:lang w:val="es-ES"/>
        </w:rPr>
      </w:pPr>
      <w:r w:rsidRPr="0A83E377" w:rsidR="0A83E377">
        <w:rPr>
          <w:noProof w:val="0"/>
          <w:lang w:val="es-ES"/>
        </w:rPr>
        <w:t>Personas: Scrum Master, Técnico, Analista</w:t>
      </w:r>
      <w:r w:rsidRPr="0A83E377" w:rsidR="0A83E377">
        <w:rPr>
          <w:noProof w:val="0"/>
          <w:lang w:val="es-ES"/>
        </w:rPr>
        <w:t xml:space="preserve"> [25%]</w:t>
      </w:r>
      <w:r w:rsidRPr="0A83E377" w:rsidR="0A83E377">
        <w:rPr>
          <w:noProof w:val="0"/>
          <w:lang w:val="es-ES"/>
        </w:rPr>
        <w:t xml:space="preserve">, </w:t>
      </w:r>
      <w:r w:rsidRPr="0A83E377" w:rsidR="0A83E377">
        <w:rPr>
          <w:noProof w:val="0"/>
          <w:lang w:val="es-ES"/>
        </w:rPr>
        <w:t>Programador</w:t>
      </w:r>
      <w:r w:rsidRPr="0A83E377" w:rsidR="0A83E377">
        <w:rPr>
          <w:noProof w:val="0"/>
          <w:lang w:val="es-ES"/>
        </w:rPr>
        <w:t xml:space="preserve"> [25%]</w:t>
      </w:r>
      <w:r w:rsidRPr="0A83E377" w:rsidR="0A83E377">
        <w:rPr>
          <w:noProof w:val="0"/>
          <w:lang w:val="es-ES"/>
        </w:rPr>
        <w:t>.</w:t>
      </w:r>
    </w:p>
    <w:p w:rsidR="0699F2D3" w:rsidP="0A83E377" w:rsidRDefault="0699F2D3" w14:paraId="73AB7391" w14:textId="1A5905B3">
      <w:pPr>
        <w:numPr>
          <w:ilvl w:val="2"/>
          <w:numId w:val="50"/>
        </w:numPr>
        <w:rPr>
          <w:noProof w:val="0"/>
          <w:color w:val="7F7F7F" w:themeColor="background1" w:themeTint="FF" w:themeShade="7F"/>
          <w:sz w:val="24"/>
          <w:szCs w:val="24"/>
          <w:lang w:val="es-ES"/>
        </w:rPr>
      </w:pPr>
      <w:r w:rsidRPr="0A83E377" w:rsidR="0A83E377">
        <w:rPr>
          <w:noProof w:val="0"/>
          <w:lang w:val="es-ES"/>
        </w:rPr>
        <w:t xml:space="preserve">Tiempo: </w:t>
      </w:r>
      <w:r w:rsidRPr="0A83E377" w:rsidR="0A83E377">
        <w:rPr>
          <w:noProof w:val="0"/>
          <w:lang w:val="es-ES"/>
        </w:rPr>
        <w:t>71</w:t>
      </w:r>
      <w:r w:rsidRPr="0A83E377" w:rsidR="0A83E377">
        <w:rPr>
          <w:noProof w:val="0"/>
          <w:lang w:val="es-ES"/>
        </w:rPr>
        <w:t xml:space="preserve"> días.</w:t>
      </w:r>
    </w:p>
    <w:p w:rsidR="0699F2D3" w:rsidP="0699F2D3" w:rsidRDefault="0699F2D3" w14:paraId="23AD4DF9" w14:textId="5B92DDDD">
      <w:pPr>
        <w:pStyle w:val="Prrafodelista"/>
        <w:numPr>
          <w:ilvl w:val="1"/>
          <w:numId w:val="50"/>
        </w:numPr>
        <w:rPr>
          <w:noProof w:val="0"/>
          <w:color w:val="7F7F7F" w:themeColor="background1" w:themeTint="FF" w:themeShade="7F"/>
          <w:sz w:val="24"/>
          <w:szCs w:val="24"/>
          <w:lang w:val="es-ES"/>
        </w:rPr>
      </w:pPr>
      <w:r w:rsidRPr="0699F2D3" w:rsidR="0699F2D3">
        <w:rPr>
          <w:noProof w:val="0"/>
          <w:lang w:val="es-ES"/>
        </w:rPr>
        <w:t xml:space="preserve">Integración y prueba: </w:t>
      </w:r>
    </w:p>
    <w:p w:rsidR="0699F2D3" w:rsidP="0A83E377" w:rsidRDefault="0699F2D3" w14:paraId="204F2377" w14:textId="17AB1C41">
      <w:pPr>
        <w:pStyle w:val="Prrafodelista"/>
        <w:numPr>
          <w:ilvl w:val="2"/>
          <w:numId w:val="50"/>
        </w:numPr>
        <w:rPr>
          <w:noProof w:val="0"/>
          <w:color w:val="7F7F7F" w:themeColor="background1" w:themeTint="FF" w:themeShade="7F"/>
          <w:sz w:val="24"/>
          <w:szCs w:val="24"/>
          <w:lang w:val="es-ES"/>
        </w:rPr>
      </w:pPr>
      <w:r w:rsidRPr="0A83E377" w:rsidR="0A83E377">
        <w:rPr>
          <w:noProof w:val="0"/>
          <w:lang w:val="es-ES"/>
        </w:rPr>
        <w:t>Personas: Scrum Master, Técnico, Analista, Programador.</w:t>
      </w:r>
    </w:p>
    <w:p w:rsidR="0699F2D3" w:rsidP="0A83E377" w:rsidRDefault="0699F2D3" w14:paraId="21803640" w14:textId="7A46D15E">
      <w:pPr>
        <w:pStyle w:val="Prrafodelista"/>
        <w:numPr>
          <w:ilvl w:val="2"/>
          <w:numId w:val="50"/>
        </w:numPr>
        <w:rPr>
          <w:noProof w:val="0"/>
          <w:color w:val="7F7F7F" w:themeColor="background1" w:themeTint="FF" w:themeShade="7F"/>
          <w:sz w:val="24"/>
          <w:szCs w:val="24"/>
          <w:lang w:val="es-ES"/>
        </w:rPr>
      </w:pPr>
      <w:r w:rsidRPr="0A83E377" w:rsidR="0A83E377">
        <w:rPr>
          <w:noProof w:val="0"/>
          <w:lang w:val="es-ES"/>
        </w:rPr>
        <w:t xml:space="preserve">Tiempo: </w:t>
      </w:r>
      <w:r w:rsidRPr="0A83E377" w:rsidR="0A83E377">
        <w:rPr>
          <w:noProof w:val="0"/>
          <w:lang w:val="es-ES"/>
        </w:rPr>
        <w:t>13</w:t>
      </w:r>
      <w:r w:rsidRPr="0A83E377" w:rsidR="0A83E377">
        <w:rPr>
          <w:noProof w:val="0"/>
          <w:lang w:val="es-ES"/>
        </w:rPr>
        <w:t xml:space="preserve"> días.</w:t>
      </w:r>
    </w:p>
    <w:p w:rsidR="0699F2D3" w:rsidP="0699F2D3" w:rsidRDefault="0699F2D3" w14:paraId="2D9F59D4" w14:textId="7E3B5CD1">
      <w:pPr>
        <w:pStyle w:val="Prrafodelista"/>
        <w:numPr>
          <w:ilvl w:val="0"/>
          <w:numId w:val="50"/>
        </w:numPr>
        <w:rPr>
          <w:color w:val="7F7F7F" w:themeColor="background1" w:themeTint="FF" w:themeShade="7F"/>
          <w:sz w:val="24"/>
          <w:szCs w:val="24"/>
        </w:rPr>
      </w:pPr>
      <w:r w:rsidRPr="0699F2D3" w:rsidR="0699F2D3">
        <w:rPr/>
        <w:t>Gestión de tareas que tomarán los datos periódicamente</w:t>
      </w:r>
      <w:r w:rsidRPr="0699F2D3" w:rsidR="0699F2D3">
        <w:rPr/>
        <w:t>:</w:t>
      </w:r>
      <w:r w:rsidRPr="0699F2D3" w:rsidR="0699F2D3">
        <w:rPr/>
        <w:t xml:space="preserve"> 35%</w:t>
      </w:r>
    </w:p>
    <w:p w:rsidR="0699F2D3" w:rsidP="0699F2D3" w:rsidRDefault="0699F2D3" w14:paraId="61626B0C" w14:textId="0742A9E3">
      <w:pPr>
        <w:pStyle w:val="Prrafodelista"/>
        <w:numPr>
          <w:ilvl w:val="1"/>
          <w:numId w:val="50"/>
        </w:numPr>
        <w:rPr>
          <w:noProof w:val="0"/>
          <w:color w:val="7F7F7F" w:themeColor="background1" w:themeTint="FF" w:themeShade="7F"/>
          <w:sz w:val="24"/>
          <w:szCs w:val="24"/>
          <w:lang w:val="es-ES"/>
        </w:rPr>
      </w:pPr>
      <w:r w:rsidRPr="0699F2D3" w:rsidR="0699F2D3">
        <w:rPr>
          <w:noProof w:val="0"/>
          <w:lang w:val="es-ES"/>
        </w:rPr>
        <w:t xml:space="preserve">Planificación:  </w:t>
      </w:r>
    </w:p>
    <w:p w:rsidR="0699F2D3" w:rsidP="0A83E377" w:rsidRDefault="0699F2D3" w14:paraId="50EDDF5E" w14:textId="4ECDD03C">
      <w:pPr>
        <w:numPr>
          <w:ilvl w:val="2"/>
          <w:numId w:val="50"/>
        </w:numPr>
        <w:rPr>
          <w:noProof w:val="0"/>
          <w:color w:val="7F7F7F" w:themeColor="background1" w:themeTint="FF" w:themeShade="7F"/>
          <w:sz w:val="24"/>
          <w:szCs w:val="24"/>
          <w:lang w:val="es-ES"/>
        </w:rPr>
      </w:pPr>
      <w:r w:rsidRPr="0A83E377" w:rsidR="0A83E377">
        <w:rPr>
          <w:noProof w:val="0"/>
          <w:lang w:val="es-ES"/>
        </w:rPr>
        <w:t xml:space="preserve">Personas: </w:t>
      </w:r>
      <w:r w:rsidRPr="0A83E377" w:rsidR="0A83E377">
        <w:rPr>
          <w:noProof w:val="0"/>
          <w:lang w:val="es-ES"/>
        </w:rPr>
        <w:t>Analista,</w:t>
      </w:r>
      <w:r w:rsidRPr="0A83E377" w:rsidR="0A83E377">
        <w:rPr>
          <w:noProof w:val="0"/>
          <w:lang w:val="es-ES"/>
        </w:rPr>
        <w:t xml:space="preserve"> Programador</w:t>
      </w:r>
      <w:r w:rsidRPr="0A83E377" w:rsidR="0A83E377">
        <w:rPr>
          <w:noProof w:val="0"/>
          <w:lang w:val="es-ES"/>
        </w:rPr>
        <w:t xml:space="preserve">. </w:t>
      </w:r>
    </w:p>
    <w:p w:rsidR="0699F2D3" w:rsidP="0699F2D3" w:rsidRDefault="0699F2D3" w14:paraId="1CF50458" w14:textId="6F9BA153">
      <w:pPr>
        <w:numPr>
          <w:ilvl w:val="2"/>
          <w:numId w:val="50"/>
        </w:numPr>
        <w:rPr>
          <w:color w:val="7F7F7F" w:themeColor="background1" w:themeTint="FF" w:themeShade="7F"/>
          <w:sz w:val="24"/>
          <w:szCs w:val="24"/>
        </w:rPr>
      </w:pPr>
      <w:r w:rsidRPr="0699F2D3" w:rsidR="0699F2D3">
        <w:rPr>
          <w:noProof w:val="0"/>
          <w:lang w:val="es-ES"/>
        </w:rPr>
        <w:t xml:space="preserve">Tiempo: 8 días. </w:t>
      </w:r>
    </w:p>
    <w:p w:rsidR="0699F2D3" w:rsidP="0699F2D3" w:rsidRDefault="0699F2D3" w14:paraId="15B099B6" w14:textId="0029FD41">
      <w:pPr>
        <w:numPr>
          <w:ilvl w:val="1"/>
          <w:numId w:val="50"/>
        </w:numPr>
        <w:rPr>
          <w:color w:val="7F7F7F" w:themeColor="background1" w:themeTint="FF" w:themeShade="7F"/>
          <w:sz w:val="24"/>
          <w:szCs w:val="24"/>
        </w:rPr>
      </w:pPr>
      <w:r w:rsidRPr="0699F2D3" w:rsidR="0699F2D3">
        <w:rPr>
          <w:noProof w:val="0"/>
          <w:lang w:val="es-ES"/>
        </w:rPr>
        <w:t xml:space="preserve">Diseño del producto:  </w:t>
      </w:r>
    </w:p>
    <w:p w:rsidR="0699F2D3" w:rsidP="0A83E377" w:rsidRDefault="0699F2D3" w14:paraId="20B434F4" w14:textId="1F2056F7">
      <w:pPr>
        <w:numPr>
          <w:ilvl w:val="2"/>
          <w:numId w:val="50"/>
        </w:numPr>
        <w:rPr>
          <w:color w:val="7F7F7F" w:themeColor="background1" w:themeTint="FF" w:themeShade="7F"/>
          <w:sz w:val="24"/>
          <w:szCs w:val="24"/>
        </w:rPr>
      </w:pPr>
      <w:r w:rsidRPr="0A83E377" w:rsidR="0A83E377">
        <w:rPr>
          <w:noProof w:val="0"/>
          <w:lang w:val="es-ES"/>
        </w:rPr>
        <w:t>Personas: Analista, Programa</w:t>
      </w:r>
      <w:r w:rsidRPr="0A83E377" w:rsidR="0A83E377">
        <w:rPr>
          <w:noProof w:val="0"/>
          <w:lang w:val="es-ES"/>
        </w:rPr>
        <w:t>dor</w:t>
      </w:r>
      <w:r w:rsidRPr="0A83E377" w:rsidR="0A83E377">
        <w:rPr>
          <w:noProof w:val="0"/>
          <w:lang w:val="es-ES"/>
        </w:rPr>
        <w:t xml:space="preserve">. </w:t>
      </w:r>
    </w:p>
    <w:p w:rsidR="0699F2D3" w:rsidP="0A83E377" w:rsidRDefault="0699F2D3" w14:paraId="6FE3ECD8" w14:textId="4E305F4B">
      <w:pPr>
        <w:numPr>
          <w:ilvl w:val="2"/>
          <w:numId w:val="50"/>
        </w:numPr>
        <w:rPr>
          <w:color w:val="7F7F7F" w:themeColor="background1" w:themeTint="FF" w:themeShade="7F"/>
          <w:sz w:val="24"/>
          <w:szCs w:val="24"/>
        </w:rPr>
      </w:pPr>
      <w:r w:rsidRPr="0A83E377" w:rsidR="0A83E377">
        <w:rPr>
          <w:noProof w:val="0"/>
          <w:lang w:val="es-ES"/>
        </w:rPr>
        <w:t>Tiempo: 2</w:t>
      </w:r>
      <w:r w:rsidRPr="0A83E377" w:rsidR="0A83E377">
        <w:rPr>
          <w:noProof w:val="0"/>
          <w:lang w:val="es-ES"/>
        </w:rPr>
        <w:t>2</w:t>
      </w:r>
      <w:r w:rsidRPr="0A83E377" w:rsidR="0A83E377">
        <w:rPr>
          <w:noProof w:val="0"/>
          <w:lang w:val="es-ES"/>
        </w:rPr>
        <w:t xml:space="preserve"> días. </w:t>
      </w:r>
    </w:p>
    <w:p w:rsidR="0699F2D3" w:rsidP="0699F2D3" w:rsidRDefault="0699F2D3" w14:paraId="72428002" w14:textId="66A8C75C">
      <w:pPr>
        <w:numPr>
          <w:ilvl w:val="1"/>
          <w:numId w:val="50"/>
        </w:numPr>
        <w:rPr>
          <w:color w:val="7F7F7F" w:themeColor="background1" w:themeTint="FF" w:themeShade="7F"/>
          <w:sz w:val="24"/>
          <w:szCs w:val="24"/>
        </w:rPr>
      </w:pPr>
      <w:r w:rsidRPr="0699F2D3" w:rsidR="0699F2D3">
        <w:rPr>
          <w:noProof w:val="0"/>
          <w:lang w:val="es-ES"/>
        </w:rPr>
        <w:t xml:space="preserve">Programación:  </w:t>
      </w:r>
    </w:p>
    <w:p w:rsidR="0699F2D3" w:rsidP="0A83E377" w:rsidRDefault="0699F2D3" w14:paraId="1B0C19F5" w14:textId="05581EB4">
      <w:pPr>
        <w:pStyle w:val="Prrafodelista"/>
        <w:numPr>
          <w:ilvl w:val="2"/>
          <w:numId w:val="50"/>
        </w:numPr>
        <w:rPr>
          <w:color w:val="7F7F7F" w:themeColor="background1" w:themeTint="FF" w:themeShade="7F"/>
          <w:sz w:val="24"/>
          <w:szCs w:val="24"/>
        </w:rPr>
      </w:pPr>
      <w:r w:rsidRPr="0A83E377" w:rsidR="0A83E377">
        <w:rPr>
          <w:noProof w:val="0"/>
          <w:lang w:val="es-ES"/>
        </w:rPr>
        <w:t>Personas: Scrum Master, Técnico, Analista</w:t>
      </w:r>
      <w:r w:rsidRPr="0A83E377" w:rsidR="0A83E377">
        <w:rPr>
          <w:noProof w:val="0"/>
          <w:lang w:val="es-ES"/>
        </w:rPr>
        <w:t xml:space="preserve"> [25%]</w:t>
      </w:r>
      <w:r w:rsidRPr="0A83E377" w:rsidR="0A83E377">
        <w:rPr>
          <w:noProof w:val="0"/>
          <w:lang w:val="es-ES"/>
        </w:rPr>
        <w:t>, Programador</w:t>
      </w:r>
      <w:r w:rsidRPr="0A83E377" w:rsidR="0A83E377">
        <w:rPr>
          <w:noProof w:val="0"/>
          <w:lang w:val="es-ES"/>
        </w:rPr>
        <w:t xml:space="preserve"> [25%]</w:t>
      </w:r>
      <w:r w:rsidRPr="0A83E377" w:rsidR="0A83E377">
        <w:rPr>
          <w:noProof w:val="0"/>
          <w:lang w:val="es-ES"/>
        </w:rPr>
        <w:t xml:space="preserve">. </w:t>
      </w:r>
    </w:p>
    <w:p w:rsidR="0699F2D3" w:rsidP="0A83E377" w:rsidRDefault="0699F2D3" w14:paraId="7A780177" w14:textId="768AF233">
      <w:pPr>
        <w:numPr>
          <w:ilvl w:val="2"/>
          <w:numId w:val="50"/>
        </w:numPr>
        <w:rPr>
          <w:color w:val="7F7F7F" w:themeColor="background1" w:themeTint="FF" w:themeShade="7F"/>
          <w:sz w:val="24"/>
          <w:szCs w:val="24"/>
        </w:rPr>
      </w:pPr>
      <w:r w:rsidRPr="0A83E377" w:rsidR="0A83E377">
        <w:rPr>
          <w:noProof w:val="0"/>
          <w:lang w:val="es-ES"/>
        </w:rPr>
        <w:t xml:space="preserve">Tiempo: </w:t>
      </w:r>
      <w:r w:rsidRPr="0A83E377" w:rsidR="0A83E377">
        <w:rPr>
          <w:noProof w:val="0"/>
          <w:lang w:val="es-ES"/>
        </w:rPr>
        <w:t>71</w:t>
      </w:r>
      <w:r w:rsidRPr="0A83E377" w:rsidR="0A83E377">
        <w:rPr>
          <w:noProof w:val="0"/>
          <w:lang w:val="es-ES"/>
        </w:rPr>
        <w:t xml:space="preserve"> días. </w:t>
      </w:r>
    </w:p>
    <w:p w:rsidR="0699F2D3" w:rsidP="0699F2D3" w:rsidRDefault="0699F2D3" w14:paraId="563729DA" w14:textId="0B7C2158">
      <w:pPr>
        <w:numPr>
          <w:ilvl w:val="1"/>
          <w:numId w:val="50"/>
        </w:numPr>
        <w:rPr>
          <w:color w:val="7F7F7F" w:themeColor="background1" w:themeTint="FF" w:themeShade="7F"/>
          <w:sz w:val="24"/>
          <w:szCs w:val="24"/>
        </w:rPr>
      </w:pPr>
      <w:r w:rsidRPr="0699F2D3" w:rsidR="0699F2D3">
        <w:rPr>
          <w:noProof w:val="0"/>
          <w:lang w:val="es-ES"/>
        </w:rPr>
        <w:t xml:space="preserve">Integración y prueba:  </w:t>
      </w:r>
    </w:p>
    <w:p w:rsidR="0699F2D3" w:rsidP="0A83E377" w:rsidRDefault="0699F2D3" w14:paraId="7BACE88D" w14:textId="3BAB8DA9">
      <w:pPr>
        <w:pStyle w:val="Prrafodelista"/>
        <w:numPr>
          <w:ilvl w:val="2"/>
          <w:numId w:val="50"/>
        </w:numPr>
        <w:rPr>
          <w:color w:val="7F7F7F" w:themeColor="background1" w:themeTint="FF" w:themeShade="7F"/>
          <w:sz w:val="24"/>
          <w:szCs w:val="24"/>
        </w:rPr>
      </w:pPr>
      <w:r w:rsidRPr="0A83E377" w:rsidR="0A83E377">
        <w:rPr>
          <w:noProof w:val="0"/>
          <w:lang w:val="es-ES"/>
        </w:rPr>
        <w:t xml:space="preserve">Personas: Scrum Master, Técnico, Analista, Programador. </w:t>
      </w:r>
    </w:p>
    <w:p w:rsidR="0699F2D3" w:rsidP="0A83E377" w:rsidRDefault="0699F2D3" w14:paraId="781A515D" w14:textId="01F7FC9F">
      <w:pPr>
        <w:pStyle w:val="Prrafodelista"/>
        <w:numPr>
          <w:ilvl w:val="2"/>
          <w:numId w:val="50"/>
        </w:numPr>
        <w:rPr>
          <w:color w:val="7F7F7F" w:themeColor="background1" w:themeTint="FF" w:themeShade="7F"/>
          <w:sz w:val="24"/>
          <w:szCs w:val="24"/>
        </w:rPr>
      </w:pPr>
      <w:r w:rsidRPr="0A83E377" w:rsidR="0A83E377">
        <w:rPr>
          <w:noProof w:val="0"/>
          <w:lang w:val="es-ES"/>
        </w:rPr>
        <w:t xml:space="preserve">Tiempo: </w:t>
      </w:r>
      <w:r w:rsidRPr="0A83E377" w:rsidR="0A83E377">
        <w:rPr>
          <w:noProof w:val="0"/>
          <w:lang w:val="es-ES"/>
        </w:rPr>
        <w:t>13</w:t>
      </w:r>
      <w:r w:rsidRPr="0A83E377" w:rsidR="0A83E377">
        <w:rPr>
          <w:noProof w:val="0"/>
          <w:lang w:val="es-ES"/>
        </w:rPr>
        <w:t xml:space="preserve"> días.</w:t>
      </w:r>
    </w:p>
    <w:p w:rsidR="0699F2D3" w:rsidP="0699F2D3" w:rsidRDefault="0699F2D3" w14:noSpellErr="1" w14:paraId="54139810" w14:textId="286F7522">
      <w:pPr>
        <w:pStyle w:val="Ttulo5"/>
      </w:pPr>
      <w:r w:rsidR="0699F2D3">
        <w:rPr/>
        <w:t>Dispositivos Puerta de Enlace</w:t>
      </w:r>
    </w:p>
    <w:p w:rsidR="0699F2D3" w:rsidP="0699F2D3" w:rsidRDefault="0699F2D3" w14:paraId="2DA22C69" w14:textId="73382CF7">
      <w:pPr>
        <w:pStyle w:val="Prrafodelista"/>
        <w:numPr>
          <w:ilvl w:val="0"/>
          <w:numId w:val="51"/>
        </w:numPr>
        <w:rPr>
          <w:color w:val="7F7F7F" w:themeColor="background1" w:themeTint="FF" w:themeShade="7F"/>
          <w:sz w:val="24"/>
          <w:szCs w:val="24"/>
        </w:rPr>
      </w:pPr>
      <w:r w:rsidRPr="0699F2D3" w:rsidR="0699F2D3">
        <w:rPr/>
        <w:t>Conectar la puerta de enlace con los enchufes</w:t>
      </w:r>
      <w:r w:rsidRPr="0699F2D3" w:rsidR="0699F2D3">
        <w:rPr/>
        <w:t xml:space="preserve"> 20%</w:t>
      </w:r>
      <w:r w:rsidRPr="0699F2D3" w:rsidR="0699F2D3">
        <w:rPr/>
        <w:t>:</w:t>
      </w:r>
    </w:p>
    <w:p w:rsidR="0699F2D3" w:rsidP="0699F2D3" w:rsidRDefault="0699F2D3" w14:paraId="34976C8D" w14:textId="5944B865">
      <w:pPr>
        <w:pStyle w:val="Prrafodelista"/>
        <w:numPr>
          <w:ilvl w:val="1"/>
          <w:numId w:val="50"/>
        </w:numPr>
        <w:rPr>
          <w:color w:val="7F7F7F" w:themeColor="background1" w:themeTint="FF" w:themeShade="7F"/>
          <w:sz w:val="24"/>
          <w:szCs w:val="24"/>
        </w:rPr>
      </w:pPr>
      <w:r w:rsidRPr="0699F2D3" w:rsidR="0699F2D3">
        <w:rPr/>
        <w:t>Planificación:</w:t>
      </w:r>
    </w:p>
    <w:p w:rsidR="0699F2D3" w:rsidP="0A83E377" w:rsidRDefault="0699F2D3" w14:paraId="72D04ACA" w14:textId="1F42548E">
      <w:pPr>
        <w:pStyle w:val="Prrafodelista"/>
        <w:numPr>
          <w:ilvl w:val="2"/>
          <w:numId w:val="50"/>
        </w:numPr>
        <w:rPr>
          <w:noProof w:val="0"/>
          <w:color w:val="7F7F7F" w:themeColor="background1" w:themeTint="FF" w:themeShade="7F"/>
          <w:sz w:val="24"/>
          <w:szCs w:val="24"/>
          <w:lang w:val="es-ES"/>
        </w:rPr>
      </w:pPr>
      <w:r w:rsidR="0A83E377">
        <w:rPr/>
        <w:t>Personas:</w:t>
      </w:r>
      <w:r w:rsidR="0A83E377">
        <w:rPr/>
        <w:t xml:space="preserve"> Scrum Master, </w:t>
      </w:r>
      <w:r w:rsidR="0A83E377">
        <w:rPr/>
        <w:t>Técnico</w:t>
      </w:r>
      <w:r w:rsidR="0A83E377">
        <w:rPr/>
        <w:t>.</w:t>
      </w:r>
    </w:p>
    <w:p w:rsidR="0699F2D3" w:rsidP="0A83E377" w:rsidRDefault="0699F2D3" w14:paraId="2E5D0228" w14:textId="201FE350">
      <w:pPr>
        <w:pStyle w:val="Prrafodelista"/>
        <w:numPr>
          <w:ilvl w:val="2"/>
          <w:numId w:val="50"/>
        </w:numPr>
        <w:rPr>
          <w:color w:val="7F7F7F" w:themeColor="background1" w:themeTint="FF" w:themeShade="7F"/>
          <w:sz w:val="24"/>
          <w:szCs w:val="24"/>
        </w:rPr>
      </w:pPr>
      <w:r w:rsidR="0A83E377">
        <w:rPr/>
        <w:t xml:space="preserve">Tiempo: </w:t>
      </w:r>
      <w:r w:rsidR="0A83E377">
        <w:rPr/>
        <w:t xml:space="preserve">1 </w:t>
      </w:r>
      <w:r w:rsidR="0A83E377">
        <w:rPr/>
        <w:t>día</w:t>
      </w:r>
      <w:r w:rsidR="0A83E377">
        <w:rPr/>
        <w:t>.</w:t>
      </w:r>
    </w:p>
    <w:p w:rsidR="0699F2D3" w:rsidP="0699F2D3" w:rsidRDefault="0699F2D3" w14:paraId="7377297E" w14:textId="556A8402">
      <w:pPr>
        <w:pStyle w:val="Prrafodelista"/>
        <w:numPr>
          <w:ilvl w:val="1"/>
          <w:numId w:val="47"/>
        </w:numPr>
        <w:rPr>
          <w:color w:val="7F7F7F" w:themeColor="background1" w:themeTint="FF" w:themeShade="7F"/>
          <w:sz w:val="24"/>
          <w:szCs w:val="24"/>
        </w:rPr>
      </w:pPr>
      <w:r w:rsidR="0699F2D3">
        <w:rPr/>
        <w:t>Diseño del producto:</w:t>
      </w:r>
    </w:p>
    <w:p w:rsidR="0A83E377" w:rsidP="0A83E377" w:rsidRDefault="0A83E377" w14:paraId="6B2A2F65" w14:textId="24684C12">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Personas:</w:t>
      </w:r>
      <w:r w:rsidRPr="0A83E377" w:rsidR="0A83E377">
        <w:rPr>
          <w:noProof w:val="0"/>
          <w:lang w:val="es-ES"/>
        </w:rPr>
        <w:t xml:space="preserve"> </w:t>
      </w:r>
      <w:r w:rsidRPr="0A83E377" w:rsidR="0A83E377">
        <w:rPr>
          <w:noProof w:val="0"/>
          <w:lang w:val="es-ES"/>
        </w:rPr>
        <w:t>Scrum Master, Técnico, Analista, Programador</w:t>
      </w:r>
      <w:r w:rsidRPr="0A83E377" w:rsidR="0A83E377">
        <w:rPr>
          <w:noProof w:val="0"/>
          <w:lang w:val="es-ES"/>
        </w:rPr>
        <w:t>.</w:t>
      </w:r>
    </w:p>
    <w:p w:rsidR="0699F2D3" w:rsidP="0A83E377" w:rsidRDefault="0699F2D3" w14:paraId="2BC1C0F5" w14:textId="0582601F">
      <w:pPr>
        <w:pStyle w:val="Prrafodelista"/>
        <w:numPr>
          <w:ilvl w:val="2"/>
          <w:numId w:val="47"/>
        </w:numPr>
        <w:rPr>
          <w:color w:val="7F7F7F" w:themeColor="background1" w:themeTint="FF" w:themeShade="7F"/>
          <w:sz w:val="24"/>
          <w:szCs w:val="24"/>
        </w:rPr>
      </w:pPr>
      <w:r w:rsidRPr="0A83E377" w:rsidR="0A83E377">
        <w:rPr>
          <w:noProof w:val="0"/>
          <w:lang w:val="es-ES"/>
        </w:rPr>
        <w:t xml:space="preserve">Tiempo: </w:t>
      </w:r>
      <w:r w:rsidRPr="0A83E377" w:rsidR="0A83E377">
        <w:rPr>
          <w:noProof w:val="0"/>
          <w:lang w:val="es-ES"/>
        </w:rPr>
        <w:t>1</w:t>
      </w:r>
      <w:r w:rsidRPr="0A83E377" w:rsidR="0A83E377">
        <w:rPr>
          <w:noProof w:val="0"/>
          <w:lang w:val="es-ES"/>
        </w:rPr>
        <w:t xml:space="preserve"> día</w:t>
      </w:r>
      <w:r w:rsidRPr="0A83E377" w:rsidR="0A83E377">
        <w:rPr>
          <w:noProof w:val="0"/>
          <w:lang w:val="es-ES"/>
        </w:rPr>
        <w:t>.</w:t>
      </w:r>
    </w:p>
    <w:p w:rsidR="0699F2D3" w:rsidP="0699F2D3" w:rsidRDefault="0699F2D3" w14:noSpellErr="1" w14:paraId="540726FC" w14:textId="317FDFCB">
      <w:pPr>
        <w:pStyle w:val="Prrafodelista"/>
        <w:numPr>
          <w:ilvl w:val="1"/>
          <w:numId w:val="47"/>
        </w:numPr>
        <w:rPr/>
      </w:pPr>
      <w:r w:rsidR="0699F2D3">
        <w:rPr/>
        <w:t>Programación:</w:t>
      </w:r>
    </w:p>
    <w:p w:rsidR="0A83E377" w:rsidP="0A83E377" w:rsidRDefault="0A83E377" w14:paraId="2BBCD08F" w14:textId="17355425">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Personas: Scrum Master, Técnico, Analista, Programador</w:t>
      </w:r>
      <w:r w:rsidRPr="0A83E377" w:rsidR="0A83E377">
        <w:rPr>
          <w:noProof w:val="0"/>
          <w:lang w:val="es-ES"/>
        </w:rPr>
        <w:t>.</w:t>
      </w:r>
    </w:p>
    <w:p w:rsidR="0699F2D3" w:rsidP="0A83E377" w:rsidRDefault="0699F2D3" w14:paraId="3E6932CB" w14:textId="4BFF207B">
      <w:pPr>
        <w:pStyle w:val="Prrafodelista"/>
        <w:numPr>
          <w:ilvl w:val="2"/>
          <w:numId w:val="47"/>
        </w:numPr>
        <w:rPr>
          <w:color w:val="7F7F7F" w:themeColor="background1" w:themeTint="FF" w:themeShade="7F"/>
          <w:sz w:val="24"/>
          <w:szCs w:val="24"/>
        </w:rPr>
      </w:pPr>
      <w:r w:rsidRPr="0A83E377" w:rsidR="0A83E377">
        <w:rPr>
          <w:noProof w:val="0"/>
          <w:lang w:val="es-ES"/>
        </w:rPr>
        <w:t xml:space="preserve">Tiempo: </w:t>
      </w:r>
      <w:r w:rsidRPr="0A83E377" w:rsidR="0A83E377">
        <w:rPr>
          <w:noProof w:val="0"/>
          <w:lang w:val="es-ES"/>
        </w:rPr>
        <w:t>7</w:t>
      </w:r>
      <w:r w:rsidRPr="0A83E377" w:rsidR="0A83E377">
        <w:rPr>
          <w:noProof w:val="0"/>
          <w:lang w:val="es-ES"/>
        </w:rPr>
        <w:t xml:space="preserve"> días</w:t>
      </w:r>
      <w:r w:rsidRPr="0A83E377" w:rsidR="0A83E377">
        <w:rPr>
          <w:noProof w:val="0"/>
          <w:lang w:val="es-ES"/>
        </w:rPr>
        <w:t>.</w:t>
      </w:r>
    </w:p>
    <w:p w:rsidR="0699F2D3" w:rsidP="0699F2D3" w:rsidRDefault="0699F2D3" w14:noSpellErr="1" w14:paraId="29175580" w14:textId="458366AF">
      <w:pPr>
        <w:pStyle w:val="Prrafodelista"/>
        <w:numPr>
          <w:ilvl w:val="1"/>
          <w:numId w:val="47"/>
        </w:numPr>
        <w:rPr/>
      </w:pPr>
      <w:r w:rsidR="0699F2D3">
        <w:rPr/>
        <w:t>Integración y prueba:</w:t>
      </w:r>
    </w:p>
    <w:p w:rsidR="0A83E377" w:rsidP="0A83E377" w:rsidRDefault="0A83E377" w14:paraId="08CCD5AF" w14:textId="1241F689">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Personas: Scrum Master, Técnico, Analista, Programador</w:t>
      </w:r>
      <w:r w:rsidRPr="0A83E377" w:rsidR="0A83E377">
        <w:rPr>
          <w:noProof w:val="0"/>
          <w:lang w:val="es-ES"/>
        </w:rPr>
        <w:t>.</w:t>
      </w:r>
    </w:p>
    <w:p w:rsidR="0699F2D3" w:rsidP="0A83E377" w:rsidRDefault="0699F2D3" w14:paraId="4AB43D07" w14:textId="0551DEEE">
      <w:pPr>
        <w:pStyle w:val="Prrafodelista"/>
        <w:numPr>
          <w:ilvl w:val="2"/>
          <w:numId w:val="47"/>
        </w:numPr>
        <w:rPr>
          <w:color w:val="7F7F7F" w:themeColor="background1" w:themeTint="FF" w:themeShade="7F"/>
          <w:sz w:val="24"/>
          <w:szCs w:val="24"/>
        </w:rPr>
      </w:pPr>
      <w:r w:rsidRPr="0A83E377" w:rsidR="0A83E377">
        <w:rPr>
          <w:noProof w:val="0"/>
          <w:lang w:val="es-ES"/>
        </w:rPr>
        <w:t xml:space="preserve">Tiempo: </w:t>
      </w:r>
      <w:r w:rsidRPr="0A83E377" w:rsidR="0A83E377">
        <w:rPr>
          <w:noProof w:val="0"/>
          <w:lang w:val="es-ES"/>
        </w:rPr>
        <w:t>2</w:t>
      </w:r>
      <w:r w:rsidRPr="0A83E377" w:rsidR="0A83E377">
        <w:rPr>
          <w:noProof w:val="0"/>
          <w:lang w:val="es-ES"/>
        </w:rPr>
        <w:t xml:space="preserve"> días</w:t>
      </w:r>
      <w:r w:rsidRPr="0A83E377" w:rsidR="0A83E377">
        <w:rPr>
          <w:noProof w:val="0"/>
          <w:lang w:val="es-ES"/>
        </w:rPr>
        <w:t>.</w:t>
      </w:r>
    </w:p>
    <w:p w:rsidR="0699F2D3" w:rsidP="0699F2D3" w:rsidRDefault="0699F2D3" w14:paraId="7EBEF9C4" w14:textId="1B512E1D">
      <w:pPr>
        <w:pStyle w:val="Prrafodelista"/>
        <w:numPr>
          <w:ilvl w:val="0"/>
          <w:numId w:val="51"/>
        </w:numPr>
        <w:rPr>
          <w:color w:val="7F7F7F" w:themeColor="background1" w:themeTint="FF" w:themeShade="7F"/>
          <w:sz w:val="24"/>
          <w:szCs w:val="24"/>
        </w:rPr>
      </w:pPr>
      <w:r w:rsidRPr="0699F2D3" w:rsidR="0699F2D3">
        <w:rPr/>
        <w:t>Conectar la puerta de enlace con la base de datos</w:t>
      </w:r>
      <w:r w:rsidRPr="0699F2D3" w:rsidR="0699F2D3">
        <w:rPr/>
        <w:t xml:space="preserve"> 15%</w:t>
      </w:r>
      <w:r w:rsidRPr="0699F2D3" w:rsidR="0699F2D3">
        <w:rPr/>
        <w:t>:</w:t>
      </w:r>
    </w:p>
    <w:p w:rsidR="0699F2D3" w:rsidP="0699F2D3" w:rsidRDefault="0699F2D3" w14:paraId="17188F3F" w14:textId="3B49C405">
      <w:pPr>
        <w:pStyle w:val="Prrafodelista"/>
        <w:numPr>
          <w:ilvl w:val="1"/>
          <w:numId w:val="50"/>
        </w:numPr>
        <w:rPr>
          <w:color w:val="7F7F7F" w:themeColor="background1" w:themeTint="FF" w:themeShade="7F"/>
          <w:sz w:val="24"/>
          <w:szCs w:val="24"/>
        </w:rPr>
      </w:pPr>
      <w:r w:rsidRPr="0699F2D3" w:rsidR="0699F2D3">
        <w:rPr/>
        <w:t>Planificación:</w:t>
      </w:r>
    </w:p>
    <w:p w:rsidR="0699F2D3" w:rsidP="0A83E377" w:rsidRDefault="0699F2D3" w14:paraId="562CC9E1" w14:textId="011888B0">
      <w:pPr>
        <w:pStyle w:val="Prrafodelista"/>
        <w:numPr>
          <w:ilvl w:val="2"/>
          <w:numId w:val="50"/>
        </w:numPr>
        <w:rPr>
          <w:color w:val="7F7F7F" w:themeColor="background1" w:themeTint="FF" w:themeShade="7F"/>
          <w:sz w:val="24"/>
          <w:szCs w:val="24"/>
        </w:rPr>
      </w:pPr>
      <w:r w:rsidR="0A83E377">
        <w:rPr/>
        <w:t xml:space="preserve">Personas: </w:t>
      </w:r>
      <w:r w:rsidR="0A83E377">
        <w:rPr/>
        <w:t xml:space="preserve">Analista, </w:t>
      </w:r>
      <w:r w:rsidR="0A83E377">
        <w:rPr/>
        <w:t>Programador.</w:t>
      </w:r>
    </w:p>
    <w:p w:rsidR="0699F2D3" w:rsidP="0A83E377" w:rsidRDefault="0699F2D3" w14:paraId="67A082D2" w14:textId="417E2929">
      <w:pPr>
        <w:pStyle w:val="Prrafodelista"/>
        <w:numPr>
          <w:ilvl w:val="2"/>
          <w:numId w:val="50"/>
        </w:numPr>
        <w:rPr>
          <w:color w:val="7F7F7F" w:themeColor="background1" w:themeTint="FF" w:themeShade="7F"/>
          <w:sz w:val="24"/>
          <w:szCs w:val="24"/>
        </w:rPr>
      </w:pPr>
      <w:r w:rsidR="0A83E377">
        <w:rPr/>
        <w:t>Tiempo: 1 día</w:t>
      </w:r>
      <w:r w:rsidR="0A83E377">
        <w:rPr/>
        <w:t>.</w:t>
      </w:r>
    </w:p>
    <w:p w:rsidR="0699F2D3" w:rsidP="0699F2D3" w:rsidRDefault="0699F2D3" w14:paraId="0D255FD4" w14:textId="40AADFD7">
      <w:pPr>
        <w:pStyle w:val="Prrafodelista"/>
        <w:numPr>
          <w:ilvl w:val="1"/>
          <w:numId w:val="47"/>
        </w:numPr>
        <w:rPr>
          <w:color w:val="7F7F7F" w:themeColor="background1" w:themeTint="FF" w:themeShade="7F"/>
          <w:sz w:val="24"/>
          <w:szCs w:val="24"/>
        </w:rPr>
      </w:pPr>
      <w:r w:rsidR="0699F2D3">
        <w:rPr/>
        <w:t>Diseño del producto:</w:t>
      </w:r>
    </w:p>
    <w:p w:rsidR="0699F2D3" w:rsidP="0A83E377" w:rsidRDefault="0699F2D3" w14:paraId="089E6B45" w14:textId="1B0353C6">
      <w:pPr>
        <w:pStyle w:val="Prrafodelista"/>
        <w:numPr>
          <w:ilvl w:val="2"/>
          <w:numId w:val="47"/>
        </w:numPr>
        <w:rPr>
          <w:color w:val="7F7F7F" w:themeColor="background1" w:themeTint="FF" w:themeShade="7F"/>
          <w:sz w:val="24"/>
          <w:szCs w:val="24"/>
        </w:rPr>
      </w:pPr>
      <w:r w:rsidRPr="0A83E377" w:rsidR="0A83E377">
        <w:rPr>
          <w:noProof w:val="0"/>
          <w:lang w:val="es-ES"/>
        </w:rPr>
        <w:t>Personas: Analista, Programador.</w:t>
      </w:r>
    </w:p>
    <w:p w:rsidR="0699F2D3" w:rsidP="0A83E377" w:rsidRDefault="0699F2D3" w14:paraId="07F090A3" w14:textId="5AC22F61">
      <w:pPr>
        <w:pStyle w:val="Prrafodelista"/>
        <w:numPr>
          <w:ilvl w:val="2"/>
          <w:numId w:val="47"/>
        </w:numPr>
        <w:rPr>
          <w:color w:val="7F7F7F" w:themeColor="background1" w:themeTint="FF" w:themeShade="7F"/>
          <w:sz w:val="24"/>
          <w:szCs w:val="24"/>
        </w:rPr>
      </w:pPr>
      <w:r w:rsidRPr="0A83E377" w:rsidR="0A83E377">
        <w:rPr>
          <w:noProof w:val="0"/>
          <w:lang w:val="es-ES"/>
        </w:rPr>
        <w:t xml:space="preserve">Tiempo: </w:t>
      </w:r>
      <w:r w:rsidRPr="0A83E377" w:rsidR="0A83E377">
        <w:rPr>
          <w:noProof w:val="0"/>
          <w:lang w:val="es-ES"/>
        </w:rPr>
        <w:t>2</w:t>
      </w:r>
      <w:r w:rsidRPr="0A83E377" w:rsidR="0A83E377">
        <w:rPr>
          <w:noProof w:val="0"/>
          <w:lang w:val="es-ES"/>
        </w:rPr>
        <w:t xml:space="preserve"> días</w:t>
      </w:r>
      <w:r w:rsidRPr="0A83E377" w:rsidR="0A83E377">
        <w:rPr>
          <w:noProof w:val="0"/>
          <w:lang w:val="es-ES"/>
        </w:rPr>
        <w:t>.</w:t>
      </w:r>
    </w:p>
    <w:p w:rsidR="0699F2D3" w:rsidP="0699F2D3" w:rsidRDefault="0699F2D3" w14:noSpellErr="1" w14:paraId="0A279C5C" w14:textId="394CC78E">
      <w:pPr>
        <w:pStyle w:val="Prrafodelista"/>
        <w:numPr>
          <w:ilvl w:val="1"/>
          <w:numId w:val="47"/>
        </w:numPr>
        <w:rPr/>
      </w:pPr>
      <w:r w:rsidR="0699F2D3">
        <w:rPr/>
        <w:t>Programación:</w:t>
      </w:r>
    </w:p>
    <w:p w:rsidR="0699F2D3" w:rsidP="0A83E377" w:rsidRDefault="0699F2D3" w14:paraId="49086262" w14:textId="4B463F87">
      <w:pPr>
        <w:pStyle w:val="Prrafodelista"/>
        <w:numPr>
          <w:ilvl w:val="2"/>
          <w:numId w:val="47"/>
        </w:numPr>
        <w:rPr>
          <w:color w:val="7F7F7F" w:themeColor="background1" w:themeTint="FF" w:themeShade="7F"/>
          <w:sz w:val="24"/>
          <w:szCs w:val="24"/>
        </w:rPr>
      </w:pPr>
      <w:r w:rsidRPr="0A83E377" w:rsidR="0A83E377">
        <w:rPr>
          <w:noProof w:val="0"/>
          <w:lang w:val="es-ES"/>
        </w:rPr>
        <w:t>Personas: Analista, Programador.</w:t>
      </w:r>
    </w:p>
    <w:p w:rsidR="0699F2D3" w:rsidP="0A83E377" w:rsidRDefault="0699F2D3" w14:paraId="2C476474" w14:textId="695EAC9A">
      <w:pPr>
        <w:pStyle w:val="Prrafodelista"/>
        <w:numPr>
          <w:ilvl w:val="2"/>
          <w:numId w:val="47"/>
        </w:numPr>
        <w:rPr>
          <w:color w:val="7F7F7F" w:themeColor="background1" w:themeTint="FF" w:themeShade="7F"/>
          <w:sz w:val="24"/>
          <w:szCs w:val="24"/>
        </w:rPr>
      </w:pPr>
      <w:r w:rsidRPr="0A83E377" w:rsidR="0A83E377">
        <w:rPr>
          <w:noProof w:val="0"/>
          <w:lang w:val="es-ES"/>
        </w:rPr>
        <w:t xml:space="preserve">Tiempo: </w:t>
      </w:r>
      <w:r w:rsidRPr="0A83E377" w:rsidR="0A83E377">
        <w:rPr>
          <w:noProof w:val="0"/>
          <w:lang w:val="es-ES"/>
        </w:rPr>
        <w:t>10</w:t>
      </w:r>
      <w:r w:rsidRPr="0A83E377" w:rsidR="0A83E377">
        <w:rPr>
          <w:noProof w:val="0"/>
          <w:lang w:val="es-ES"/>
        </w:rPr>
        <w:t xml:space="preserve"> días</w:t>
      </w:r>
      <w:r w:rsidRPr="0A83E377" w:rsidR="0A83E377">
        <w:rPr>
          <w:noProof w:val="0"/>
          <w:lang w:val="es-ES"/>
        </w:rPr>
        <w:t>.</w:t>
      </w:r>
    </w:p>
    <w:p w:rsidR="0699F2D3" w:rsidP="0699F2D3" w:rsidRDefault="0699F2D3" w14:noSpellErr="1" w14:paraId="786F3736" w14:textId="6D38D412">
      <w:pPr>
        <w:pStyle w:val="Prrafodelista"/>
        <w:numPr>
          <w:ilvl w:val="1"/>
          <w:numId w:val="47"/>
        </w:numPr>
        <w:rPr/>
      </w:pPr>
      <w:r w:rsidR="0699F2D3">
        <w:rPr/>
        <w:t>Integración y prueba:</w:t>
      </w:r>
    </w:p>
    <w:p w:rsidR="0699F2D3" w:rsidP="0A83E377" w:rsidRDefault="0699F2D3" w14:paraId="103426FA" w14:textId="4405F3F9">
      <w:pPr>
        <w:pStyle w:val="Prrafodelista"/>
        <w:numPr>
          <w:ilvl w:val="2"/>
          <w:numId w:val="47"/>
        </w:numPr>
        <w:rPr>
          <w:color w:val="7F7F7F" w:themeColor="background1" w:themeTint="FF" w:themeShade="7F"/>
          <w:sz w:val="24"/>
          <w:szCs w:val="24"/>
        </w:rPr>
      </w:pPr>
      <w:r w:rsidRPr="0A83E377" w:rsidR="0A83E377">
        <w:rPr>
          <w:noProof w:val="0"/>
          <w:lang w:val="es-ES"/>
        </w:rPr>
        <w:t>Personas: Analista, Programador.</w:t>
      </w:r>
    </w:p>
    <w:p w:rsidR="0699F2D3" w:rsidP="0A83E377" w:rsidRDefault="0699F2D3" w14:paraId="6599807B" w14:textId="2C4B85A9">
      <w:pPr>
        <w:pStyle w:val="Prrafodelista"/>
        <w:numPr>
          <w:ilvl w:val="2"/>
          <w:numId w:val="47"/>
        </w:numPr>
        <w:rPr>
          <w:color w:val="7F7F7F" w:themeColor="background1" w:themeTint="FF" w:themeShade="7F"/>
          <w:sz w:val="24"/>
          <w:szCs w:val="24"/>
        </w:rPr>
      </w:pPr>
      <w:r w:rsidRPr="0A83E377" w:rsidR="0A83E377">
        <w:rPr>
          <w:noProof w:val="0"/>
          <w:lang w:val="es-ES"/>
        </w:rPr>
        <w:t xml:space="preserve">Tiempo: </w:t>
      </w:r>
      <w:r w:rsidRPr="0A83E377" w:rsidR="0A83E377">
        <w:rPr>
          <w:noProof w:val="0"/>
          <w:lang w:val="es-ES"/>
        </w:rPr>
        <w:t>3</w:t>
      </w:r>
      <w:r w:rsidRPr="0A83E377" w:rsidR="0A83E377">
        <w:rPr>
          <w:noProof w:val="0"/>
          <w:lang w:val="es-ES"/>
        </w:rPr>
        <w:t xml:space="preserve"> días</w:t>
      </w:r>
      <w:r w:rsidRPr="0A83E377" w:rsidR="0A83E377">
        <w:rPr>
          <w:noProof w:val="0"/>
          <w:lang w:val="es-ES"/>
        </w:rPr>
        <w:t>.</w:t>
      </w:r>
    </w:p>
    <w:p w:rsidR="0699F2D3" w:rsidP="0699F2D3" w:rsidRDefault="0699F2D3" w14:paraId="311F3524" w14:textId="2D422BB3">
      <w:pPr>
        <w:pStyle w:val="Prrafodelista"/>
        <w:numPr>
          <w:ilvl w:val="0"/>
          <w:numId w:val="51"/>
        </w:numPr>
        <w:rPr>
          <w:color w:val="7F7F7F" w:themeColor="background1" w:themeTint="FF" w:themeShade="7F"/>
          <w:sz w:val="24"/>
          <w:szCs w:val="24"/>
        </w:rPr>
      </w:pPr>
      <w:r w:rsidRPr="0699F2D3" w:rsidR="0699F2D3">
        <w:rPr/>
        <w:t>Procesar las medidas recibidas de los sensores</w:t>
      </w:r>
      <w:r w:rsidRPr="0699F2D3" w:rsidR="0699F2D3">
        <w:rPr/>
        <w:t xml:space="preserve"> 35%</w:t>
      </w:r>
      <w:r w:rsidRPr="0699F2D3" w:rsidR="0699F2D3">
        <w:rPr/>
        <w:t>:</w:t>
      </w:r>
    </w:p>
    <w:p w:rsidR="0699F2D3" w:rsidP="0699F2D3" w:rsidRDefault="0699F2D3" w14:paraId="308366D0" w14:textId="475DCE01">
      <w:pPr>
        <w:pStyle w:val="Prrafodelista"/>
        <w:numPr>
          <w:ilvl w:val="1"/>
          <w:numId w:val="50"/>
        </w:numPr>
        <w:rPr>
          <w:color w:val="7F7F7F" w:themeColor="background1" w:themeTint="FF" w:themeShade="7F"/>
          <w:sz w:val="24"/>
          <w:szCs w:val="24"/>
        </w:rPr>
      </w:pPr>
      <w:r w:rsidRPr="0699F2D3" w:rsidR="0699F2D3">
        <w:rPr/>
        <w:t>Planificación:</w:t>
      </w:r>
    </w:p>
    <w:p w:rsidR="0699F2D3" w:rsidP="0699F2D3" w:rsidRDefault="0699F2D3" w14:paraId="17A82A09" w14:textId="43A37B46">
      <w:pPr>
        <w:pStyle w:val="Prrafodelista"/>
        <w:numPr>
          <w:ilvl w:val="2"/>
          <w:numId w:val="50"/>
        </w:numPr>
        <w:rPr>
          <w:color w:val="7F7F7F" w:themeColor="background1" w:themeTint="FF" w:themeShade="7F"/>
          <w:sz w:val="24"/>
          <w:szCs w:val="24"/>
        </w:rPr>
      </w:pPr>
      <w:r w:rsidR="0A83E377">
        <w:rPr/>
        <w:t xml:space="preserve">Personas: </w:t>
      </w:r>
      <w:r w:rsidR="0A83E377">
        <w:rPr/>
        <w:t xml:space="preserve">Scrum Master, </w:t>
      </w:r>
      <w:r w:rsidR="0A83E377">
        <w:rPr/>
        <w:t>Técnico</w:t>
      </w:r>
      <w:r w:rsidR="0A83E377">
        <w:rPr/>
        <w:t>, Analista</w:t>
      </w:r>
      <w:r w:rsidR="0A83E377">
        <w:rPr/>
        <w:t>.</w:t>
      </w:r>
    </w:p>
    <w:p w:rsidR="0699F2D3" w:rsidP="0A83E377" w:rsidRDefault="0699F2D3" w14:paraId="7599ABFC" w14:textId="27E08DB7">
      <w:pPr>
        <w:pStyle w:val="Prrafodelista"/>
        <w:numPr>
          <w:ilvl w:val="2"/>
          <w:numId w:val="50"/>
        </w:numPr>
        <w:rPr>
          <w:color w:val="7F7F7F" w:themeColor="background1" w:themeTint="FF" w:themeShade="7F"/>
          <w:sz w:val="24"/>
          <w:szCs w:val="24"/>
        </w:rPr>
      </w:pPr>
      <w:r w:rsidR="0A83E377">
        <w:rPr/>
        <w:t xml:space="preserve">Tiempo: </w:t>
      </w:r>
      <w:r w:rsidR="0A83E377">
        <w:rPr/>
        <w:t>1</w:t>
      </w:r>
      <w:r w:rsidR="0A83E377">
        <w:rPr/>
        <w:t xml:space="preserve"> día</w:t>
      </w:r>
      <w:r w:rsidR="0A83E377">
        <w:rPr/>
        <w:t>.</w:t>
      </w:r>
    </w:p>
    <w:p w:rsidR="0699F2D3" w:rsidP="0699F2D3" w:rsidRDefault="0699F2D3" w14:paraId="43A9E3D9" w14:textId="475DCE01">
      <w:pPr>
        <w:pStyle w:val="Prrafodelista"/>
        <w:numPr>
          <w:ilvl w:val="1"/>
          <w:numId w:val="47"/>
        </w:numPr>
        <w:rPr>
          <w:color w:val="7F7F7F" w:themeColor="background1" w:themeTint="FF" w:themeShade="7F"/>
          <w:sz w:val="24"/>
          <w:szCs w:val="24"/>
        </w:rPr>
      </w:pPr>
      <w:r w:rsidR="0699F2D3">
        <w:rPr/>
        <w:t>Diseño del producto:</w:t>
      </w:r>
    </w:p>
    <w:p w:rsidR="0699F2D3" w:rsidP="0A83E377" w:rsidRDefault="0699F2D3" w14:paraId="3CA01834" w14:textId="3FAC5023">
      <w:pPr>
        <w:pStyle w:val="Prrafodelista"/>
        <w:numPr>
          <w:ilvl w:val="2"/>
          <w:numId w:val="47"/>
        </w:numPr>
        <w:rPr>
          <w:color w:val="7F7F7F" w:themeColor="background1" w:themeTint="FF" w:themeShade="7F"/>
          <w:sz w:val="24"/>
          <w:szCs w:val="24"/>
        </w:rPr>
      </w:pPr>
      <w:r w:rsidRPr="0A83E377" w:rsidR="0A83E377">
        <w:rPr>
          <w:noProof w:val="0"/>
          <w:lang w:val="es-ES"/>
        </w:rPr>
        <w:t>Personas: Scrum Master, Técnico, Analista.</w:t>
      </w:r>
    </w:p>
    <w:p w:rsidR="0699F2D3" w:rsidP="0A83E377" w:rsidRDefault="0699F2D3" w14:paraId="69A300E7" w14:textId="512D06FF">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 xml:space="preserve">Tiempo: </w:t>
      </w:r>
      <w:r w:rsidRPr="0A83E377" w:rsidR="0A83E377">
        <w:rPr>
          <w:noProof w:val="0"/>
          <w:lang w:val="es-ES"/>
        </w:rPr>
        <w:t>5</w:t>
      </w:r>
      <w:r w:rsidRPr="0A83E377" w:rsidR="0A83E377">
        <w:rPr>
          <w:noProof w:val="0"/>
          <w:lang w:val="es-ES"/>
        </w:rPr>
        <w:t xml:space="preserve"> días</w:t>
      </w:r>
      <w:r w:rsidRPr="0A83E377" w:rsidR="0A83E377">
        <w:rPr>
          <w:noProof w:val="0"/>
          <w:lang w:val="es-ES"/>
        </w:rPr>
        <w:t>.</w:t>
      </w:r>
    </w:p>
    <w:p w:rsidR="0699F2D3" w:rsidP="0699F2D3" w:rsidRDefault="0699F2D3" w14:noSpellErr="1" w14:paraId="0A0F4AFB" w14:textId="475DCE01">
      <w:pPr>
        <w:pStyle w:val="Prrafodelista"/>
        <w:numPr>
          <w:ilvl w:val="1"/>
          <w:numId w:val="47"/>
        </w:numPr>
        <w:rPr/>
      </w:pPr>
      <w:r w:rsidR="0699F2D3">
        <w:rPr/>
        <w:t>Programación:</w:t>
      </w:r>
    </w:p>
    <w:p w:rsidR="0699F2D3" w:rsidP="0A83E377" w:rsidRDefault="0699F2D3" w14:paraId="178D9104" w14:textId="137F9397">
      <w:pPr>
        <w:pStyle w:val="Prrafodelista"/>
        <w:numPr>
          <w:ilvl w:val="2"/>
          <w:numId w:val="47"/>
        </w:numPr>
        <w:rPr>
          <w:color w:val="7F7F7F" w:themeColor="background1" w:themeTint="FF" w:themeShade="7F"/>
          <w:sz w:val="24"/>
          <w:szCs w:val="24"/>
        </w:rPr>
      </w:pPr>
      <w:r w:rsidRPr="0A83E377" w:rsidR="0A83E377">
        <w:rPr>
          <w:noProof w:val="0"/>
          <w:lang w:val="es-ES"/>
        </w:rPr>
        <w:t>Personas: Scrum Master, Técnico, Analista</w:t>
      </w:r>
      <w:r w:rsidRPr="0A83E377" w:rsidR="0A83E377">
        <w:rPr>
          <w:noProof w:val="0"/>
          <w:lang w:val="es-ES"/>
        </w:rPr>
        <w:t>, Programador</w:t>
      </w:r>
      <w:r w:rsidRPr="0A83E377" w:rsidR="0A83E377">
        <w:rPr>
          <w:noProof w:val="0"/>
          <w:lang w:val="es-ES"/>
        </w:rPr>
        <w:t>.</w:t>
      </w:r>
    </w:p>
    <w:p w:rsidR="0699F2D3" w:rsidP="0A83E377" w:rsidRDefault="0699F2D3" w14:paraId="09F98575" w14:textId="373FBC04">
      <w:pPr>
        <w:pStyle w:val="Prrafodelista"/>
        <w:numPr>
          <w:ilvl w:val="2"/>
          <w:numId w:val="47"/>
        </w:numPr>
        <w:rPr>
          <w:color w:val="7F7F7F" w:themeColor="background1" w:themeTint="FF" w:themeShade="7F"/>
          <w:sz w:val="24"/>
          <w:szCs w:val="24"/>
        </w:rPr>
      </w:pPr>
      <w:r w:rsidRPr="0A83E377" w:rsidR="0A83E377">
        <w:rPr>
          <w:noProof w:val="0"/>
          <w:lang w:val="es-ES"/>
        </w:rPr>
        <w:t xml:space="preserve">Tiempo: </w:t>
      </w:r>
      <w:r w:rsidRPr="0A83E377" w:rsidR="0A83E377">
        <w:rPr>
          <w:noProof w:val="0"/>
          <w:lang w:val="es-ES"/>
        </w:rPr>
        <w:t>13</w:t>
      </w:r>
      <w:r w:rsidRPr="0A83E377" w:rsidR="0A83E377">
        <w:rPr>
          <w:noProof w:val="0"/>
          <w:lang w:val="es-ES"/>
        </w:rPr>
        <w:t xml:space="preserve"> días</w:t>
      </w:r>
      <w:r w:rsidRPr="0A83E377" w:rsidR="0A83E377">
        <w:rPr>
          <w:noProof w:val="0"/>
          <w:lang w:val="es-ES"/>
        </w:rPr>
        <w:t>.</w:t>
      </w:r>
    </w:p>
    <w:p w:rsidR="0699F2D3" w:rsidP="0699F2D3" w:rsidRDefault="0699F2D3" w14:noSpellErr="1" w14:paraId="4764F624" w14:textId="475DCE01">
      <w:pPr>
        <w:pStyle w:val="Prrafodelista"/>
        <w:numPr>
          <w:ilvl w:val="1"/>
          <w:numId w:val="47"/>
        </w:numPr>
        <w:rPr/>
      </w:pPr>
      <w:r w:rsidR="0699F2D3">
        <w:rPr/>
        <w:t>Integración y prueba:</w:t>
      </w:r>
    </w:p>
    <w:p w:rsidR="0699F2D3" w:rsidP="0A83E377" w:rsidRDefault="0699F2D3" w14:paraId="2DA40707" w14:textId="03BCDEB0">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Personas: Scrum Master, Técnico, Analista</w:t>
      </w:r>
      <w:r w:rsidRPr="0A83E377" w:rsidR="0A83E377">
        <w:rPr>
          <w:noProof w:val="0"/>
          <w:lang w:val="es-ES"/>
        </w:rPr>
        <w:t xml:space="preserve">, </w:t>
      </w:r>
      <w:r w:rsidRPr="0A83E377" w:rsidR="0A83E377">
        <w:rPr>
          <w:noProof w:val="0"/>
          <w:lang w:val="es-ES"/>
        </w:rPr>
        <w:t>Programador.</w:t>
      </w:r>
    </w:p>
    <w:p w:rsidR="0699F2D3" w:rsidP="0A83E377" w:rsidRDefault="0699F2D3" w14:paraId="72454CDD" w14:textId="53338415">
      <w:pPr>
        <w:pStyle w:val="Prrafodelista"/>
        <w:numPr>
          <w:ilvl w:val="2"/>
          <w:numId w:val="47"/>
        </w:numPr>
        <w:rPr>
          <w:color w:val="7F7F7F" w:themeColor="background1" w:themeTint="FF" w:themeShade="7F"/>
          <w:sz w:val="24"/>
          <w:szCs w:val="24"/>
        </w:rPr>
      </w:pPr>
      <w:r w:rsidRPr="0A83E377" w:rsidR="0A83E377">
        <w:rPr>
          <w:noProof w:val="0"/>
          <w:lang w:val="es-ES"/>
        </w:rPr>
        <w:t xml:space="preserve">Tiempo: </w:t>
      </w:r>
      <w:r w:rsidRPr="0A83E377" w:rsidR="0A83E377">
        <w:rPr>
          <w:noProof w:val="0"/>
          <w:lang w:val="es-ES"/>
        </w:rPr>
        <w:t>10</w:t>
      </w:r>
      <w:r w:rsidRPr="0A83E377" w:rsidR="0A83E377">
        <w:rPr>
          <w:noProof w:val="0"/>
          <w:lang w:val="es-ES"/>
        </w:rPr>
        <w:t xml:space="preserve"> días</w:t>
      </w:r>
      <w:r w:rsidRPr="0A83E377" w:rsidR="0A83E377">
        <w:rPr>
          <w:noProof w:val="0"/>
          <w:lang w:val="es-ES"/>
        </w:rPr>
        <w:t>.</w:t>
      </w:r>
    </w:p>
    <w:p w:rsidR="0699F2D3" w:rsidP="0699F2D3" w:rsidRDefault="0699F2D3" w14:paraId="2B78B6E6" w14:textId="45F5DAAF">
      <w:pPr>
        <w:pStyle w:val="Prrafodelista"/>
        <w:numPr>
          <w:ilvl w:val="0"/>
          <w:numId w:val="51"/>
        </w:numPr>
        <w:bidi w:val="0"/>
        <w:spacing w:before="0" w:beforeAutospacing="off" w:after="0" w:afterAutospacing="off" w:line="240" w:lineRule="auto"/>
        <w:ind w:right="0"/>
        <w:jc w:val="left"/>
        <w:rPr>
          <w:color w:val="7F7F7F" w:themeColor="background1" w:themeTint="FF" w:themeShade="7F"/>
          <w:sz w:val="24"/>
          <w:szCs w:val="24"/>
        </w:rPr>
      </w:pPr>
      <w:r w:rsidRPr="0699F2D3" w:rsidR="0699F2D3">
        <w:rPr/>
        <w:t>Enlazar la puerta de enlace con la aplicación del usuario 30%:</w:t>
      </w:r>
    </w:p>
    <w:p w:rsidR="0699F2D3" w:rsidP="0699F2D3" w:rsidRDefault="0699F2D3" w14:paraId="729454DE" w14:textId="46F42BBD">
      <w:pPr>
        <w:pStyle w:val="Prrafodelista"/>
        <w:numPr>
          <w:ilvl w:val="1"/>
          <w:numId w:val="50"/>
        </w:numPr>
        <w:bidi w:val="0"/>
        <w:spacing w:before="0" w:beforeAutospacing="off" w:after="0" w:afterAutospacing="off" w:line="240" w:lineRule="auto"/>
        <w:ind w:right="0"/>
        <w:jc w:val="left"/>
        <w:rPr>
          <w:color w:val="7F7F7F" w:themeColor="background1" w:themeTint="FF" w:themeShade="7F"/>
          <w:sz w:val="24"/>
          <w:szCs w:val="24"/>
        </w:rPr>
      </w:pPr>
      <w:r w:rsidRPr="0699F2D3" w:rsidR="0699F2D3">
        <w:rPr/>
        <w:t>Planificación:</w:t>
      </w:r>
    </w:p>
    <w:p w:rsidR="0699F2D3" w:rsidP="0A83E377" w:rsidRDefault="0699F2D3" w14:paraId="7ACD9F72" w14:textId="28981F5E">
      <w:pPr>
        <w:pStyle w:val="Prrafodelista"/>
        <w:numPr>
          <w:ilvl w:val="2"/>
          <w:numId w:val="50"/>
        </w:numPr>
        <w:rPr>
          <w:color w:val="7F7F7F" w:themeColor="background1" w:themeTint="FF" w:themeShade="7F"/>
          <w:sz w:val="24"/>
          <w:szCs w:val="24"/>
        </w:rPr>
      </w:pPr>
      <w:r w:rsidR="0A83E377">
        <w:rPr/>
        <w:t>Personas: Scrum Master, Técnico.</w:t>
      </w:r>
    </w:p>
    <w:p w:rsidR="0699F2D3" w:rsidP="0A83E377" w:rsidRDefault="0699F2D3" w14:paraId="71962B2F" w14:textId="7CEFF4D9">
      <w:pPr>
        <w:pStyle w:val="Prrafodelista"/>
        <w:numPr>
          <w:ilvl w:val="2"/>
          <w:numId w:val="50"/>
        </w:numPr>
        <w:rPr>
          <w:color w:val="7F7F7F" w:themeColor="background1" w:themeTint="FF" w:themeShade="7F"/>
          <w:sz w:val="24"/>
          <w:szCs w:val="24"/>
        </w:rPr>
      </w:pPr>
      <w:r w:rsidR="0A83E377">
        <w:rPr/>
        <w:t xml:space="preserve">Tiempo: </w:t>
      </w:r>
      <w:r w:rsidR="0A83E377">
        <w:rPr/>
        <w:t>1</w:t>
      </w:r>
      <w:r w:rsidR="0A83E377">
        <w:rPr/>
        <w:t xml:space="preserve"> día</w:t>
      </w:r>
      <w:r w:rsidR="0A83E377">
        <w:rPr/>
        <w:t>.</w:t>
      </w:r>
    </w:p>
    <w:p w:rsidR="0699F2D3" w:rsidP="0699F2D3" w:rsidRDefault="0699F2D3" w14:paraId="2F40FBE2" w14:textId="46F42BBD">
      <w:pPr>
        <w:pStyle w:val="Prrafodelista"/>
        <w:numPr>
          <w:ilvl w:val="1"/>
          <w:numId w:val="47"/>
        </w:numPr>
        <w:rPr>
          <w:color w:val="7F7F7F" w:themeColor="background1" w:themeTint="FF" w:themeShade="7F"/>
          <w:sz w:val="24"/>
          <w:szCs w:val="24"/>
        </w:rPr>
      </w:pPr>
      <w:r w:rsidR="0699F2D3">
        <w:rPr/>
        <w:t>Diseño del producto:</w:t>
      </w:r>
    </w:p>
    <w:p w:rsidR="0699F2D3" w:rsidP="0A83E377" w:rsidRDefault="0699F2D3" w14:paraId="11BBF236" w14:textId="10BFD808">
      <w:pPr>
        <w:pStyle w:val="Prrafodelista"/>
        <w:numPr>
          <w:ilvl w:val="2"/>
          <w:numId w:val="47"/>
        </w:numPr>
        <w:rPr>
          <w:color w:val="7F7F7F" w:themeColor="background1" w:themeTint="FF" w:themeShade="7F"/>
          <w:sz w:val="24"/>
          <w:szCs w:val="24"/>
        </w:rPr>
      </w:pPr>
      <w:r w:rsidRPr="0A83E377" w:rsidR="0A83E377">
        <w:rPr>
          <w:noProof w:val="0"/>
          <w:lang w:val="es-ES"/>
        </w:rPr>
        <w:t>Personas: Scrum Master, Técnico.</w:t>
      </w:r>
    </w:p>
    <w:p w:rsidR="0699F2D3" w:rsidP="0A83E377" w:rsidRDefault="0699F2D3" w14:paraId="29109EC4" w14:textId="3A4F52FF">
      <w:pPr>
        <w:pStyle w:val="Prrafodelista"/>
        <w:numPr>
          <w:ilvl w:val="2"/>
          <w:numId w:val="47"/>
        </w:numPr>
        <w:rPr>
          <w:color w:val="7F7F7F" w:themeColor="background1" w:themeTint="FF" w:themeShade="7F"/>
          <w:sz w:val="24"/>
          <w:szCs w:val="24"/>
        </w:rPr>
      </w:pPr>
      <w:r w:rsidRPr="0A83E377" w:rsidR="0A83E377">
        <w:rPr>
          <w:noProof w:val="0"/>
          <w:lang w:val="es-ES"/>
        </w:rPr>
        <w:t>Tiempo: 5 días</w:t>
      </w:r>
      <w:r w:rsidRPr="0A83E377" w:rsidR="0A83E377">
        <w:rPr>
          <w:noProof w:val="0"/>
          <w:lang w:val="es-ES"/>
        </w:rPr>
        <w:t>.</w:t>
      </w:r>
    </w:p>
    <w:p w:rsidR="0699F2D3" w:rsidP="0699F2D3" w:rsidRDefault="0699F2D3" w14:noSpellErr="1" w14:paraId="0827368B" w14:textId="46F42BBD">
      <w:pPr>
        <w:pStyle w:val="Prrafodelista"/>
        <w:numPr>
          <w:ilvl w:val="1"/>
          <w:numId w:val="47"/>
        </w:numPr>
        <w:rPr/>
      </w:pPr>
      <w:r w:rsidR="0699F2D3">
        <w:rPr/>
        <w:t>Programación:</w:t>
      </w:r>
    </w:p>
    <w:p w:rsidR="0699F2D3" w:rsidP="0A83E377" w:rsidRDefault="0699F2D3" w14:paraId="115CB302" w14:textId="4149F6F3">
      <w:pPr>
        <w:pStyle w:val="Prrafodelista"/>
        <w:numPr>
          <w:ilvl w:val="2"/>
          <w:numId w:val="47"/>
        </w:numPr>
        <w:rPr>
          <w:color w:val="7F7F7F" w:themeColor="background1" w:themeTint="FF" w:themeShade="7F"/>
          <w:sz w:val="24"/>
          <w:szCs w:val="24"/>
        </w:rPr>
      </w:pPr>
      <w:r w:rsidRPr="0A83E377" w:rsidR="0A83E377">
        <w:rPr>
          <w:noProof w:val="0"/>
          <w:lang w:val="es-ES"/>
        </w:rPr>
        <w:t>Personas: Scrum Master, Técnico.</w:t>
      </w:r>
    </w:p>
    <w:p w:rsidR="0699F2D3" w:rsidP="0A83E377" w:rsidRDefault="0699F2D3" w14:paraId="7A64CDD3" w14:textId="4EA839B1">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Tiempo: 2</w:t>
      </w:r>
      <w:r w:rsidRPr="0A83E377" w:rsidR="0A83E377">
        <w:rPr>
          <w:noProof w:val="0"/>
          <w:lang w:val="es-ES"/>
        </w:rPr>
        <w:t>0</w:t>
      </w:r>
      <w:r w:rsidRPr="0A83E377" w:rsidR="0A83E377">
        <w:rPr>
          <w:noProof w:val="0"/>
          <w:lang w:val="es-ES"/>
        </w:rPr>
        <w:t xml:space="preserve"> días</w:t>
      </w:r>
      <w:r w:rsidRPr="0A83E377" w:rsidR="0A83E377">
        <w:rPr>
          <w:noProof w:val="0"/>
          <w:lang w:val="es-ES"/>
        </w:rPr>
        <w:t>.</w:t>
      </w:r>
    </w:p>
    <w:p w:rsidR="0699F2D3" w:rsidP="0699F2D3" w:rsidRDefault="0699F2D3" w14:noSpellErr="1" w14:paraId="32828D5C" w14:textId="46F42BBD">
      <w:pPr>
        <w:pStyle w:val="Prrafodelista"/>
        <w:numPr>
          <w:ilvl w:val="1"/>
          <w:numId w:val="47"/>
        </w:numPr>
        <w:rPr/>
      </w:pPr>
      <w:r w:rsidR="0699F2D3">
        <w:rPr/>
        <w:t>Integración y prueba:</w:t>
      </w:r>
    </w:p>
    <w:p w:rsidR="0699F2D3" w:rsidP="0A83E377" w:rsidRDefault="0699F2D3" w14:paraId="5EBC1A9C" w14:textId="5DB88612">
      <w:pPr>
        <w:pStyle w:val="Prrafodelista"/>
        <w:numPr>
          <w:ilvl w:val="2"/>
          <w:numId w:val="47"/>
        </w:numPr>
        <w:rPr>
          <w:color w:val="7F7F7F" w:themeColor="background1" w:themeTint="FF" w:themeShade="7F"/>
          <w:sz w:val="24"/>
          <w:szCs w:val="24"/>
        </w:rPr>
      </w:pPr>
      <w:r w:rsidRPr="0A83E377" w:rsidR="0A83E377">
        <w:rPr>
          <w:noProof w:val="0"/>
          <w:lang w:val="es-ES"/>
        </w:rPr>
        <w:t>Personas: Scrum Master, Técnico.</w:t>
      </w:r>
    </w:p>
    <w:p w:rsidR="0699F2D3" w:rsidP="0A83E377" w:rsidRDefault="0699F2D3" w14:paraId="78C7A671" w14:textId="6E8EA24D">
      <w:pPr>
        <w:pStyle w:val="Prrafodelista"/>
        <w:numPr>
          <w:ilvl w:val="2"/>
          <w:numId w:val="47"/>
        </w:numPr>
        <w:rPr>
          <w:color w:val="7F7F7F" w:themeColor="background1" w:themeTint="FF" w:themeShade="7F"/>
          <w:sz w:val="24"/>
          <w:szCs w:val="24"/>
        </w:rPr>
      </w:pPr>
      <w:r w:rsidRPr="0A83E377" w:rsidR="0A83E377">
        <w:rPr>
          <w:noProof w:val="0"/>
          <w:lang w:val="es-ES"/>
        </w:rPr>
        <w:t>Tiempo: 1</w:t>
      </w:r>
      <w:r w:rsidRPr="0A83E377" w:rsidR="0A83E377">
        <w:rPr>
          <w:noProof w:val="0"/>
          <w:lang w:val="es-ES"/>
        </w:rPr>
        <w:t>0</w:t>
      </w:r>
      <w:r w:rsidRPr="0A83E377" w:rsidR="0A83E377">
        <w:rPr>
          <w:noProof w:val="0"/>
          <w:lang w:val="es-ES"/>
        </w:rPr>
        <w:t xml:space="preserve"> </w:t>
      </w:r>
      <w:r w:rsidRPr="0A83E377" w:rsidR="0A83E377">
        <w:rPr>
          <w:noProof w:val="0"/>
          <w:u w:val="none"/>
          <w:lang w:val="es-ES"/>
        </w:rPr>
        <w:t>días</w:t>
      </w:r>
      <w:r w:rsidRPr="0A83E377" w:rsidR="0A83E377">
        <w:rPr>
          <w:noProof w:val="0"/>
          <w:u w:val="none"/>
          <w:lang w:val="es-ES"/>
        </w:rPr>
        <w:t>.</w:t>
      </w:r>
    </w:p>
    <w:p w:rsidRPr="00741430" w:rsidR="00741430" w:rsidP="00741430" w:rsidRDefault="23578489" w14:paraId="389161CA" w14:textId="443C5F2D">
      <w:pPr>
        <w:pStyle w:val="Ttulo5"/>
      </w:pPr>
      <w:r w:rsidR="0699F2D3">
        <w:rPr/>
        <w:t>Aplicación de Clientes</w:t>
      </w:r>
    </w:p>
    <w:p w:rsidR="0699F2D3" w:rsidP="0699F2D3" w:rsidRDefault="0699F2D3" w14:paraId="6E460E3B" w14:textId="6DE8B855">
      <w:pPr>
        <w:pStyle w:val="Prrafodelista"/>
        <w:numPr>
          <w:ilvl w:val="0"/>
          <w:numId w:val="52"/>
        </w:numPr>
        <w:rPr>
          <w:color w:val="7F7F7F" w:themeColor="background1" w:themeTint="FF" w:themeShade="7F"/>
          <w:sz w:val="24"/>
          <w:szCs w:val="24"/>
        </w:rPr>
      </w:pPr>
      <w:r w:rsidRPr="0699F2D3" w:rsidR="0699F2D3">
        <w:rPr/>
        <w:t>Creación de interfaz 40%</w:t>
      </w:r>
      <w:r w:rsidRPr="0699F2D3" w:rsidR="0699F2D3">
        <w:rPr/>
        <w:t>:</w:t>
      </w:r>
    </w:p>
    <w:p w:rsidR="0699F2D3" w:rsidP="0699F2D3" w:rsidRDefault="0699F2D3" w14:paraId="462A8BAC" w14:textId="336FF092">
      <w:pPr>
        <w:pStyle w:val="Prrafodelista"/>
        <w:numPr>
          <w:ilvl w:val="1"/>
          <w:numId w:val="50"/>
        </w:numPr>
        <w:rPr>
          <w:color w:val="7F7F7F" w:themeColor="background1" w:themeTint="FF" w:themeShade="7F"/>
          <w:sz w:val="24"/>
          <w:szCs w:val="24"/>
        </w:rPr>
      </w:pPr>
      <w:r w:rsidRPr="0699F2D3" w:rsidR="0699F2D3">
        <w:rPr/>
        <w:t>Planificación:</w:t>
      </w:r>
    </w:p>
    <w:p w:rsidR="0699F2D3" w:rsidP="0699F2D3" w:rsidRDefault="0699F2D3" w14:paraId="2F5BAB02" w14:textId="5E17FC75">
      <w:pPr>
        <w:pStyle w:val="Prrafodelista"/>
        <w:numPr>
          <w:ilvl w:val="2"/>
          <w:numId w:val="50"/>
        </w:numPr>
        <w:rPr>
          <w:color w:val="7F7F7F" w:themeColor="background1" w:themeTint="FF" w:themeShade="7F"/>
          <w:sz w:val="24"/>
          <w:szCs w:val="24"/>
        </w:rPr>
      </w:pPr>
      <w:r w:rsidRPr="0699F2D3" w:rsidR="0699F2D3">
        <w:rPr/>
        <w:t xml:space="preserve">Personas: </w:t>
      </w:r>
      <w:r w:rsidRPr="0699F2D3" w:rsidR="0699F2D3">
        <w:rPr/>
        <w:t xml:space="preserve"> Analista, Programador.</w:t>
      </w:r>
    </w:p>
    <w:p w:rsidR="0699F2D3" w:rsidP="0A83E377" w:rsidRDefault="0699F2D3" w14:paraId="3F283288" w14:textId="7DF84230">
      <w:pPr>
        <w:pStyle w:val="Prrafodelista"/>
        <w:numPr>
          <w:ilvl w:val="2"/>
          <w:numId w:val="50"/>
        </w:numPr>
        <w:rPr>
          <w:color w:val="7F7F7F" w:themeColor="background1" w:themeTint="FF" w:themeShade="7F"/>
          <w:sz w:val="24"/>
          <w:szCs w:val="24"/>
        </w:rPr>
      </w:pPr>
      <w:r w:rsidR="0A83E377">
        <w:rPr/>
        <w:t>Tiempo: 2 días</w:t>
      </w:r>
      <w:r w:rsidR="0A83E377">
        <w:rPr/>
        <w:t>.</w:t>
      </w:r>
    </w:p>
    <w:p w:rsidR="0699F2D3" w:rsidP="0699F2D3" w:rsidRDefault="0699F2D3" w14:paraId="45B58038" w14:textId="46F42BBD">
      <w:pPr>
        <w:pStyle w:val="Prrafodelista"/>
        <w:numPr>
          <w:ilvl w:val="1"/>
          <w:numId w:val="47"/>
        </w:numPr>
        <w:rPr>
          <w:color w:val="7F7F7F" w:themeColor="background1" w:themeTint="FF" w:themeShade="7F"/>
          <w:sz w:val="24"/>
          <w:szCs w:val="24"/>
        </w:rPr>
      </w:pPr>
      <w:r w:rsidR="0699F2D3">
        <w:rPr/>
        <w:t>Diseño del producto:</w:t>
      </w:r>
    </w:p>
    <w:p w:rsidR="0699F2D3" w:rsidP="0699F2D3" w:rsidRDefault="0699F2D3" w14:paraId="09160ED2" w14:textId="62255E59">
      <w:pPr>
        <w:pStyle w:val="Prrafodelista"/>
        <w:numPr>
          <w:ilvl w:val="2"/>
          <w:numId w:val="47"/>
        </w:numPr>
        <w:rPr>
          <w:color w:val="7F7F7F" w:themeColor="background1" w:themeTint="FF" w:themeShade="7F"/>
          <w:sz w:val="24"/>
          <w:szCs w:val="24"/>
        </w:rPr>
      </w:pPr>
      <w:r w:rsidRPr="0699F2D3" w:rsidR="0699F2D3">
        <w:rPr>
          <w:noProof w:val="0"/>
          <w:lang w:val="es-ES"/>
        </w:rPr>
        <w:t xml:space="preserve">Personas: </w:t>
      </w:r>
      <w:r w:rsidRPr="0699F2D3" w:rsidR="0699F2D3">
        <w:rPr>
          <w:noProof w:val="0"/>
          <w:lang w:val="es-ES"/>
        </w:rPr>
        <w:t>Analista, Programador.</w:t>
      </w:r>
    </w:p>
    <w:p w:rsidR="0699F2D3" w:rsidP="1770D398" w:rsidRDefault="0699F2D3" w14:paraId="5EEECCDE" w14:textId="2A1A0100">
      <w:pPr>
        <w:pStyle w:val="Prrafodelista"/>
        <w:numPr>
          <w:ilvl w:val="2"/>
          <w:numId w:val="47"/>
        </w:numPr>
        <w:rPr>
          <w:color w:val="7F7F7F" w:themeColor="background1" w:themeTint="FF" w:themeShade="7F"/>
          <w:sz w:val="24"/>
          <w:szCs w:val="24"/>
        </w:rPr>
      </w:pPr>
      <w:r w:rsidRPr="1770D398" w:rsidR="1770D398">
        <w:rPr>
          <w:noProof w:val="0"/>
          <w:lang w:val="es-ES"/>
        </w:rPr>
        <w:t xml:space="preserve">Tiempo: </w:t>
      </w:r>
      <w:r w:rsidRPr="1770D398" w:rsidR="1770D398">
        <w:rPr>
          <w:noProof w:val="0"/>
          <w:lang w:val="es-ES"/>
        </w:rPr>
        <w:t>7</w:t>
      </w:r>
      <w:r w:rsidRPr="1770D398" w:rsidR="1770D398">
        <w:rPr>
          <w:noProof w:val="0"/>
          <w:lang w:val="es-ES"/>
        </w:rPr>
        <w:t xml:space="preserve"> días.</w:t>
      </w:r>
    </w:p>
    <w:p w:rsidR="0699F2D3" w:rsidP="0699F2D3" w:rsidRDefault="0699F2D3" w14:noSpellErr="1" w14:paraId="4507C930" w14:textId="46F42BBD">
      <w:pPr>
        <w:pStyle w:val="Prrafodelista"/>
        <w:numPr>
          <w:ilvl w:val="1"/>
          <w:numId w:val="47"/>
        </w:numPr>
        <w:rPr/>
      </w:pPr>
      <w:r w:rsidR="0699F2D3">
        <w:rPr/>
        <w:t>Programación:</w:t>
      </w:r>
    </w:p>
    <w:p w:rsidR="0699F2D3" w:rsidP="0699F2D3" w:rsidRDefault="0699F2D3" w14:paraId="701120F8" w14:textId="5D6D5416">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Personas: Analista, Programador.</w:t>
      </w:r>
    </w:p>
    <w:p w:rsidR="0699F2D3" w:rsidP="0A83E377" w:rsidRDefault="0699F2D3" w14:paraId="7F9B0ED2" w14:textId="7EDC02D2">
      <w:pPr>
        <w:pStyle w:val="Prrafodelista"/>
        <w:numPr>
          <w:ilvl w:val="2"/>
          <w:numId w:val="47"/>
        </w:numPr>
        <w:rPr>
          <w:color w:val="7F7F7F" w:themeColor="background1" w:themeTint="FF" w:themeShade="7F"/>
          <w:sz w:val="24"/>
          <w:szCs w:val="24"/>
        </w:rPr>
      </w:pPr>
      <w:r w:rsidRPr="0A83E377" w:rsidR="0A83E377">
        <w:rPr>
          <w:noProof w:val="0"/>
          <w:lang w:val="es-ES"/>
        </w:rPr>
        <w:t xml:space="preserve">Tiempo: </w:t>
      </w:r>
      <w:r w:rsidRPr="0A83E377" w:rsidR="0A83E377">
        <w:rPr>
          <w:noProof w:val="0"/>
          <w:lang w:val="es-ES"/>
        </w:rPr>
        <w:t>30</w:t>
      </w:r>
      <w:r w:rsidRPr="0A83E377" w:rsidR="0A83E377">
        <w:rPr>
          <w:noProof w:val="0"/>
          <w:lang w:val="es-ES"/>
        </w:rPr>
        <w:t xml:space="preserve"> días.</w:t>
      </w:r>
    </w:p>
    <w:p w:rsidR="0699F2D3" w:rsidP="0699F2D3" w:rsidRDefault="0699F2D3" w14:noSpellErr="1" w14:paraId="6448391B" w14:textId="46F42BBD">
      <w:pPr>
        <w:pStyle w:val="Prrafodelista"/>
        <w:numPr>
          <w:ilvl w:val="1"/>
          <w:numId w:val="47"/>
        </w:numPr>
        <w:rPr/>
      </w:pPr>
      <w:r w:rsidR="0699F2D3">
        <w:rPr/>
        <w:t>Integración y prueba:</w:t>
      </w:r>
    </w:p>
    <w:p w:rsidR="0699F2D3" w:rsidP="0699F2D3" w:rsidRDefault="0699F2D3" w14:paraId="26EBAFFE" w14:textId="06BEE8B6">
      <w:pPr>
        <w:pStyle w:val="Prrafodelista"/>
        <w:numPr>
          <w:ilvl w:val="2"/>
          <w:numId w:val="47"/>
        </w:numPr>
        <w:rPr>
          <w:noProof w:val="0"/>
          <w:color w:val="7F7F7F" w:themeColor="background1" w:themeTint="FF" w:themeShade="7F"/>
          <w:sz w:val="24"/>
          <w:szCs w:val="24"/>
          <w:lang w:val="es-ES"/>
        </w:rPr>
      </w:pPr>
      <w:r w:rsidRPr="0699F2D3" w:rsidR="0699F2D3">
        <w:rPr>
          <w:noProof w:val="0"/>
          <w:lang w:val="es-ES"/>
        </w:rPr>
        <w:t xml:space="preserve">Personas: Analista, </w:t>
      </w:r>
      <w:r w:rsidRPr="0699F2D3" w:rsidR="0699F2D3">
        <w:rPr>
          <w:noProof w:val="0"/>
          <w:lang w:val="es-ES"/>
        </w:rPr>
        <w:t>Programador.</w:t>
      </w:r>
    </w:p>
    <w:p w:rsidR="0699F2D3" w:rsidP="1770D398" w:rsidRDefault="0699F2D3" w14:paraId="7FEC9F6B" w14:textId="03840570">
      <w:pPr>
        <w:pStyle w:val="Prrafodelista"/>
        <w:numPr>
          <w:ilvl w:val="2"/>
          <w:numId w:val="47"/>
        </w:numPr>
        <w:rPr>
          <w:color w:val="7F7F7F" w:themeColor="background1" w:themeTint="FF" w:themeShade="7F"/>
          <w:sz w:val="24"/>
          <w:szCs w:val="24"/>
        </w:rPr>
      </w:pPr>
      <w:r w:rsidRPr="1770D398" w:rsidR="1770D398">
        <w:rPr>
          <w:noProof w:val="0"/>
          <w:lang w:val="es-ES"/>
        </w:rPr>
        <w:t xml:space="preserve">Tiempo: </w:t>
      </w:r>
      <w:r w:rsidRPr="1770D398" w:rsidR="1770D398">
        <w:rPr>
          <w:noProof w:val="0"/>
          <w:lang w:val="es-ES"/>
        </w:rPr>
        <w:t>8</w:t>
      </w:r>
      <w:r w:rsidRPr="1770D398" w:rsidR="1770D398">
        <w:rPr>
          <w:noProof w:val="0"/>
          <w:lang w:val="es-ES"/>
        </w:rPr>
        <w:t xml:space="preserve"> días.</w:t>
      </w:r>
    </w:p>
    <w:p w:rsidR="0699F2D3" w:rsidP="0699F2D3" w:rsidRDefault="0699F2D3" w14:paraId="76691332" w14:textId="3581D1AC">
      <w:pPr>
        <w:pStyle w:val="Prrafodelista"/>
        <w:numPr>
          <w:ilvl w:val="0"/>
          <w:numId w:val="52"/>
        </w:numPr>
        <w:rPr>
          <w:color w:val="7F7F7F" w:themeColor="background1" w:themeTint="FF" w:themeShade="7F"/>
          <w:sz w:val="24"/>
          <w:szCs w:val="24"/>
        </w:rPr>
      </w:pPr>
      <w:r w:rsidRPr="0699F2D3" w:rsidR="0699F2D3">
        <w:rPr/>
        <w:t>Enlazar la aplicación con la base de datos 2</w:t>
      </w:r>
      <w:r w:rsidRPr="0699F2D3" w:rsidR="0699F2D3">
        <w:rPr/>
        <w:t>5</w:t>
      </w:r>
      <w:r w:rsidRPr="0699F2D3" w:rsidR="0699F2D3">
        <w:rPr/>
        <w:t>%</w:t>
      </w:r>
      <w:r w:rsidRPr="0699F2D3" w:rsidR="0699F2D3">
        <w:rPr/>
        <w:t>:</w:t>
      </w:r>
    </w:p>
    <w:p w:rsidR="0699F2D3" w:rsidP="0699F2D3" w:rsidRDefault="0699F2D3" w14:paraId="63EDCFBB" w14:textId="5A6BD998">
      <w:pPr>
        <w:pStyle w:val="Prrafodelista"/>
        <w:numPr>
          <w:ilvl w:val="1"/>
          <w:numId w:val="50"/>
        </w:numPr>
        <w:rPr>
          <w:color w:val="7F7F7F" w:themeColor="background1" w:themeTint="FF" w:themeShade="7F"/>
          <w:sz w:val="24"/>
          <w:szCs w:val="24"/>
        </w:rPr>
      </w:pPr>
      <w:r w:rsidRPr="0699F2D3" w:rsidR="0699F2D3">
        <w:rPr/>
        <w:t>Planificación:</w:t>
      </w:r>
    </w:p>
    <w:p w:rsidR="0A83E377" w:rsidP="0A83E377" w:rsidRDefault="0A83E377" w14:paraId="340B7D02" w14:textId="694EAFC9">
      <w:pPr>
        <w:pStyle w:val="Prrafodelista"/>
        <w:numPr>
          <w:ilvl w:val="2"/>
          <w:numId w:val="50"/>
        </w:numPr>
        <w:rPr>
          <w:noProof w:val="0"/>
          <w:color w:val="7F7F7F" w:themeColor="background1" w:themeTint="FF" w:themeShade="7F"/>
          <w:sz w:val="24"/>
          <w:szCs w:val="24"/>
          <w:lang w:val="es-ES"/>
        </w:rPr>
      </w:pPr>
      <w:r w:rsidR="0A83E377">
        <w:rPr/>
        <w:t>Personas:</w:t>
      </w:r>
      <w:r w:rsidR="0A83E377">
        <w:rPr/>
        <w:t xml:space="preserve"> </w:t>
      </w:r>
      <w:r w:rsidRPr="0A83E377" w:rsidR="0A83E377">
        <w:rPr>
          <w:noProof w:val="0"/>
          <w:lang w:val="es-ES"/>
        </w:rPr>
        <w:t>Analista, Programador</w:t>
      </w:r>
      <w:r w:rsidRPr="0A83E377" w:rsidR="0A83E377">
        <w:rPr>
          <w:noProof w:val="0"/>
          <w:lang w:val="es-ES"/>
        </w:rPr>
        <w:t>.</w:t>
      </w:r>
    </w:p>
    <w:p w:rsidR="0699F2D3" w:rsidP="0A83E377" w:rsidRDefault="0699F2D3" w14:paraId="5B651C13" w14:textId="78779843">
      <w:pPr>
        <w:pStyle w:val="Prrafodelista"/>
        <w:numPr>
          <w:ilvl w:val="2"/>
          <w:numId w:val="50"/>
        </w:numPr>
        <w:rPr>
          <w:color w:val="7F7F7F" w:themeColor="background1" w:themeTint="FF" w:themeShade="7F"/>
          <w:sz w:val="24"/>
          <w:szCs w:val="24"/>
        </w:rPr>
      </w:pPr>
      <w:r w:rsidR="0A83E377">
        <w:rPr/>
        <w:t>Tiempo:</w:t>
      </w:r>
      <w:r w:rsidR="0A83E377">
        <w:rPr/>
        <w:t xml:space="preserve"> 1 </w:t>
      </w:r>
      <w:r w:rsidR="0A83E377">
        <w:rPr/>
        <w:t>día</w:t>
      </w:r>
      <w:r w:rsidR="0A83E377">
        <w:rPr/>
        <w:t>.</w:t>
      </w:r>
    </w:p>
    <w:p w:rsidR="0699F2D3" w:rsidP="0699F2D3" w:rsidRDefault="0699F2D3" w14:paraId="0B480A7C" w14:textId="021FF66C">
      <w:pPr>
        <w:pStyle w:val="Prrafodelista"/>
        <w:numPr>
          <w:ilvl w:val="1"/>
          <w:numId w:val="47"/>
        </w:numPr>
        <w:rPr>
          <w:color w:val="7F7F7F" w:themeColor="background1" w:themeTint="FF" w:themeShade="7F"/>
          <w:sz w:val="24"/>
          <w:szCs w:val="24"/>
        </w:rPr>
      </w:pPr>
      <w:r w:rsidR="0699F2D3">
        <w:rPr/>
        <w:t>Diseño del producto:</w:t>
      </w:r>
    </w:p>
    <w:p w:rsidR="0A83E377" w:rsidP="0A83E377" w:rsidRDefault="0A83E377" w14:paraId="46603C02" w14:textId="502B783D">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Personas:</w:t>
      </w:r>
      <w:r w:rsidRPr="0A83E377" w:rsidR="0A83E377">
        <w:rPr>
          <w:noProof w:val="0"/>
          <w:lang w:val="es-ES"/>
        </w:rPr>
        <w:t xml:space="preserve"> </w:t>
      </w:r>
      <w:r w:rsidRPr="0A83E377" w:rsidR="0A83E377">
        <w:rPr>
          <w:noProof w:val="0"/>
          <w:lang w:val="es-ES"/>
        </w:rPr>
        <w:t>Analista, Programador</w:t>
      </w:r>
      <w:r w:rsidRPr="0A83E377" w:rsidR="0A83E377">
        <w:rPr>
          <w:noProof w:val="0"/>
          <w:lang w:val="es-ES"/>
        </w:rPr>
        <w:t>.</w:t>
      </w:r>
    </w:p>
    <w:p w:rsidR="0699F2D3" w:rsidP="0A83E377" w:rsidRDefault="0699F2D3" w14:paraId="0F248E8C" w14:textId="2F0C98BE">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Tiempo:</w:t>
      </w:r>
      <w:r w:rsidRPr="0A83E377" w:rsidR="0A83E377">
        <w:rPr>
          <w:noProof w:val="0"/>
          <w:lang w:val="es-ES"/>
        </w:rPr>
        <w:t>4 días.</w:t>
      </w:r>
    </w:p>
    <w:p w:rsidR="0699F2D3" w:rsidP="0699F2D3" w:rsidRDefault="0699F2D3" w14:noSpellErr="1" w14:paraId="065553DB" w14:textId="018FBE20">
      <w:pPr>
        <w:pStyle w:val="Prrafodelista"/>
        <w:numPr>
          <w:ilvl w:val="1"/>
          <w:numId w:val="47"/>
        </w:numPr>
        <w:rPr/>
      </w:pPr>
      <w:r w:rsidR="0699F2D3">
        <w:rPr/>
        <w:t>Programación:</w:t>
      </w:r>
    </w:p>
    <w:p w:rsidR="0A83E377" w:rsidP="0A83E377" w:rsidRDefault="0A83E377" w14:paraId="225BDEBC" w14:textId="303E3343">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Personas:</w:t>
      </w:r>
      <w:r w:rsidRPr="0A83E377" w:rsidR="0A83E377">
        <w:rPr>
          <w:noProof w:val="0"/>
          <w:lang w:val="es-ES"/>
        </w:rPr>
        <w:t xml:space="preserve"> </w:t>
      </w:r>
      <w:r w:rsidRPr="0A83E377" w:rsidR="0A83E377">
        <w:rPr>
          <w:noProof w:val="0"/>
          <w:lang w:val="es-ES"/>
        </w:rPr>
        <w:t>Analista, Programador</w:t>
      </w:r>
      <w:r w:rsidRPr="0A83E377" w:rsidR="0A83E377">
        <w:rPr>
          <w:noProof w:val="0"/>
          <w:lang w:val="es-ES"/>
        </w:rPr>
        <w:t>.</w:t>
      </w:r>
    </w:p>
    <w:p w:rsidR="0699F2D3" w:rsidP="0A83E377" w:rsidRDefault="0699F2D3" w14:paraId="1CF4DA84" w14:textId="30120A21">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Tiempo:</w:t>
      </w:r>
      <w:r w:rsidRPr="0A83E377" w:rsidR="0A83E377">
        <w:rPr>
          <w:noProof w:val="0"/>
          <w:lang w:val="es-ES"/>
        </w:rPr>
        <w:t xml:space="preserve"> 18 días.</w:t>
      </w:r>
    </w:p>
    <w:p w:rsidR="0699F2D3" w:rsidP="0699F2D3" w:rsidRDefault="0699F2D3" w14:noSpellErr="1" w14:paraId="328A861D" w14:textId="01B41AB4">
      <w:pPr>
        <w:pStyle w:val="Prrafodelista"/>
        <w:numPr>
          <w:ilvl w:val="1"/>
          <w:numId w:val="47"/>
        </w:numPr>
        <w:rPr/>
      </w:pPr>
      <w:r w:rsidR="0699F2D3">
        <w:rPr/>
        <w:t>Integración y prueba:</w:t>
      </w:r>
    </w:p>
    <w:p w:rsidR="0A83E377" w:rsidP="0A83E377" w:rsidRDefault="0A83E377" w14:paraId="57B4E5D5" w14:textId="1340CF79">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Personas:</w:t>
      </w:r>
      <w:r w:rsidRPr="0A83E377" w:rsidR="0A83E377">
        <w:rPr>
          <w:noProof w:val="0"/>
          <w:lang w:val="es-ES"/>
        </w:rPr>
        <w:t xml:space="preserve"> </w:t>
      </w:r>
      <w:r w:rsidRPr="0A83E377" w:rsidR="0A83E377">
        <w:rPr>
          <w:noProof w:val="0"/>
          <w:lang w:val="es-ES"/>
        </w:rPr>
        <w:t>Analista, Programador</w:t>
      </w:r>
      <w:r w:rsidRPr="0A83E377" w:rsidR="0A83E377">
        <w:rPr>
          <w:noProof w:val="0"/>
          <w:lang w:val="es-ES"/>
        </w:rPr>
        <w:t>.</w:t>
      </w:r>
    </w:p>
    <w:p w:rsidR="0699F2D3" w:rsidP="0A83E377" w:rsidRDefault="0699F2D3" w14:paraId="646B75FE" w14:textId="5C5E89DD">
      <w:pPr>
        <w:pStyle w:val="Prrafodelista"/>
        <w:numPr>
          <w:ilvl w:val="2"/>
          <w:numId w:val="47"/>
        </w:numPr>
        <w:rPr>
          <w:color w:val="7F7F7F" w:themeColor="background1" w:themeTint="FF" w:themeShade="7F"/>
          <w:sz w:val="24"/>
          <w:szCs w:val="24"/>
        </w:rPr>
      </w:pPr>
      <w:r w:rsidRPr="0A83E377" w:rsidR="0A83E377">
        <w:rPr>
          <w:noProof w:val="0"/>
          <w:lang w:val="es-ES"/>
        </w:rPr>
        <w:t>Tiempo:</w:t>
      </w:r>
      <w:r w:rsidRPr="0A83E377" w:rsidR="0A83E377">
        <w:rPr>
          <w:noProof w:val="0"/>
          <w:lang w:val="es-ES"/>
        </w:rPr>
        <w:t xml:space="preserve"> 5 días.</w:t>
      </w:r>
    </w:p>
    <w:p w:rsidR="0699F2D3" w:rsidP="0699F2D3" w:rsidRDefault="0699F2D3" w14:paraId="0D95809F" w14:textId="2490CD34">
      <w:pPr>
        <w:pStyle w:val="Prrafodelista"/>
        <w:numPr>
          <w:ilvl w:val="0"/>
          <w:numId w:val="52"/>
        </w:numPr>
        <w:rPr>
          <w:color w:val="7F7F7F" w:themeColor="background1" w:themeTint="FF" w:themeShade="7F"/>
          <w:sz w:val="24"/>
          <w:szCs w:val="24"/>
        </w:rPr>
      </w:pPr>
      <w:r w:rsidRPr="0699F2D3" w:rsidR="0699F2D3">
        <w:rPr/>
        <w:t>Mostrar los datos recibidos en la interfaz 35%</w:t>
      </w:r>
      <w:r w:rsidRPr="0699F2D3" w:rsidR="0699F2D3">
        <w:rPr/>
        <w:t>:</w:t>
      </w:r>
    </w:p>
    <w:p w:rsidR="0699F2D3" w:rsidP="0699F2D3" w:rsidRDefault="0699F2D3" w14:paraId="23F2B503" w14:textId="61C2C1EF">
      <w:pPr>
        <w:pStyle w:val="Prrafodelista"/>
        <w:numPr>
          <w:ilvl w:val="1"/>
          <w:numId w:val="50"/>
        </w:numPr>
        <w:rPr>
          <w:color w:val="7F7F7F" w:themeColor="background1" w:themeTint="FF" w:themeShade="7F"/>
          <w:sz w:val="24"/>
          <w:szCs w:val="24"/>
        </w:rPr>
      </w:pPr>
      <w:r w:rsidRPr="0699F2D3" w:rsidR="0699F2D3">
        <w:rPr/>
        <w:t>Planificación:</w:t>
      </w:r>
    </w:p>
    <w:p w:rsidR="0A83E377" w:rsidP="0A83E377" w:rsidRDefault="0A83E377" w14:paraId="36773F07" w14:textId="4E999A77">
      <w:pPr>
        <w:pStyle w:val="Prrafodelista"/>
        <w:numPr>
          <w:ilvl w:val="2"/>
          <w:numId w:val="50"/>
        </w:numPr>
        <w:rPr>
          <w:color w:val="7F7F7F" w:themeColor="background1" w:themeTint="FF" w:themeShade="7F"/>
          <w:sz w:val="24"/>
          <w:szCs w:val="24"/>
        </w:rPr>
      </w:pPr>
      <w:r w:rsidR="0A83E377">
        <w:rPr/>
        <w:t>Personas:</w:t>
      </w:r>
      <w:r w:rsidR="0A83E377">
        <w:rPr/>
        <w:t xml:space="preserve"> </w:t>
      </w:r>
      <w:r w:rsidRPr="0A83E377" w:rsidR="0A83E377">
        <w:rPr>
          <w:noProof w:val="0"/>
          <w:lang w:val="es-ES"/>
        </w:rPr>
        <w:t>Scrum Master, Técnico.</w:t>
      </w:r>
    </w:p>
    <w:p w:rsidR="0699F2D3" w:rsidP="0A83E377" w:rsidRDefault="0699F2D3" w14:paraId="3653AF7D" w14:textId="661998C1">
      <w:pPr>
        <w:pStyle w:val="Prrafodelista"/>
        <w:numPr>
          <w:ilvl w:val="2"/>
          <w:numId w:val="50"/>
        </w:numPr>
        <w:rPr>
          <w:color w:val="7F7F7F" w:themeColor="background1" w:themeTint="FF" w:themeShade="7F"/>
          <w:sz w:val="24"/>
          <w:szCs w:val="24"/>
        </w:rPr>
      </w:pPr>
      <w:r w:rsidR="0A83E377">
        <w:rPr/>
        <w:t>Tiempo:</w:t>
      </w:r>
      <w:r w:rsidR="0A83E377">
        <w:rPr/>
        <w:t xml:space="preserve"> 2 </w:t>
      </w:r>
      <w:r w:rsidR="0A83E377">
        <w:rPr/>
        <w:t>días</w:t>
      </w:r>
      <w:r w:rsidR="0A83E377">
        <w:rPr/>
        <w:t>.</w:t>
      </w:r>
    </w:p>
    <w:p w:rsidR="0699F2D3" w:rsidP="0699F2D3" w:rsidRDefault="0699F2D3" w14:paraId="1A3E0C64" w14:textId="46F42BBD">
      <w:pPr>
        <w:pStyle w:val="Prrafodelista"/>
        <w:numPr>
          <w:ilvl w:val="1"/>
          <w:numId w:val="47"/>
        </w:numPr>
        <w:rPr>
          <w:color w:val="7F7F7F" w:themeColor="background1" w:themeTint="FF" w:themeShade="7F"/>
          <w:sz w:val="24"/>
          <w:szCs w:val="24"/>
        </w:rPr>
      </w:pPr>
      <w:r w:rsidR="0699F2D3">
        <w:rPr/>
        <w:t>Diseño del producto:</w:t>
      </w:r>
    </w:p>
    <w:p w:rsidR="0A83E377" w:rsidP="0A83E377" w:rsidRDefault="0A83E377" w14:paraId="36E9BA94" w14:textId="0F20003F">
      <w:pPr>
        <w:pStyle w:val="Prrafodelista"/>
        <w:numPr>
          <w:ilvl w:val="2"/>
          <w:numId w:val="47"/>
        </w:numPr>
        <w:rPr>
          <w:color w:val="7F7F7F" w:themeColor="background1" w:themeTint="FF" w:themeShade="7F"/>
          <w:sz w:val="24"/>
          <w:szCs w:val="24"/>
        </w:rPr>
      </w:pPr>
      <w:r w:rsidRPr="0A83E377" w:rsidR="0A83E377">
        <w:rPr>
          <w:noProof w:val="0"/>
          <w:lang w:val="es-ES"/>
        </w:rPr>
        <w:t>Personas:</w:t>
      </w:r>
      <w:r w:rsidRPr="0A83E377" w:rsidR="0A83E377">
        <w:rPr>
          <w:noProof w:val="0"/>
          <w:lang w:val="es-ES"/>
        </w:rPr>
        <w:t xml:space="preserve"> </w:t>
      </w:r>
      <w:r w:rsidRPr="0A83E377" w:rsidR="0A83E377">
        <w:rPr>
          <w:noProof w:val="0"/>
          <w:lang w:val="es-ES"/>
        </w:rPr>
        <w:t>Scrum Master, Técnico.</w:t>
      </w:r>
    </w:p>
    <w:p w:rsidR="0699F2D3" w:rsidP="0A83E377" w:rsidRDefault="0699F2D3" w14:paraId="58CDF821" w14:textId="5E2E9863">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Tiempo:</w:t>
      </w:r>
      <w:r w:rsidRPr="0A83E377" w:rsidR="0A83E377">
        <w:rPr>
          <w:noProof w:val="0"/>
          <w:lang w:val="es-ES"/>
        </w:rPr>
        <w:t xml:space="preserve"> 6 </w:t>
      </w:r>
      <w:r w:rsidRPr="0A83E377" w:rsidR="0A83E377">
        <w:rPr>
          <w:noProof w:val="0"/>
          <w:lang w:val="es-ES"/>
        </w:rPr>
        <w:t>días</w:t>
      </w:r>
      <w:r w:rsidRPr="0A83E377" w:rsidR="0A83E377">
        <w:rPr>
          <w:noProof w:val="0"/>
          <w:lang w:val="es-ES"/>
        </w:rPr>
        <w:t>.</w:t>
      </w:r>
    </w:p>
    <w:p w:rsidR="0699F2D3" w:rsidP="0699F2D3" w:rsidRDefault="0699F2D3" w14:noSpellErr="1" w14:paraId="1CE370CC" w14:textId="46F42BBD">
      <w:pPr>
        <w:pStyle w:val="Prrafodelista"/>
        <w:numPr>
          <w:ilvl w:val="1"/>
          <w:numId w:val="47"/>
        </w:numPr>
        <w:rPr/>
      </w:pPr>
      <w:r w:rsidR="0699F2D3">
        <w:rPr/>
        <w:t>Programación:</w:t>
      </w:r>
    </w:p>
    <w:p w:rsidR="0A83E377" w:rsidP="0A83E377" w:rsidRDefault="0A83E377" w14:paraId="53E86E68" w14:textId="3D6F42EC">
      <w:pPr>
        <w:pStyle w:val="Prrafodelista"/>
        <w:numPr>
          <w:ilvl w:val="2"/>
          <w:numId w:val="47"/>
        </w:numPr>
        <w:rPr>
          <w:color w:val="7F7F7F" w:themeColor="background1" w:themeTint="FF" w:themeShade="7F"/>
          <w:sz w:val="24"/>
          <w:szCs w:val="24"/>
        </w:rPr>
      </w:pPr>
      <w:r w:rsidRPr="0A83E377" w:rsidR="0A83E377">
        <w:rPr>
          <w:noProof w:val="0"/>
          <w:lang w:val="es-ES"/>
        </w:rPr>
        <w:t>Personas: Scrum Master, Técnico.</w:t>
      </w:r>
    </w:p>
    <w:p w:rsidR="0699F2D3" w:rsidP="0A83E377" w:rsidRDefault="0699F2D3" w14:paraId="3FD5CF85" w14:textId="24E50E2E">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Tiempo:</w:t>
      </w:r>
      <w:r w:rsidRPr="0A83E377" w:rsidR="0A83E377">
        <w:rPr>
          <w:noProof w:val="0"/>
          <w:lang w:val="es-ES"/>
        </w:rPr>
        <w:t xml:space="preserve"> 26 </w:t>
      </w:r>
      <w:r w:rsidRPr="0A83E377" w:rsidR="0A83E377">
        <w:rPr>
          <w:noProof w:val="0"/>
          <w:lang w:val="es-ES"/>
        </w:rPr>
        <w:t>días</w:t>
      </w:r>
    </w:p>
    <w:p w:rsidR="0699F2D3" w:rsidP="0699F2D3" w:rsidRDefault="0699F2D3" w14:noSpellErr="1" w14:paraId="50C031A9" w14:textId="46F42BBD">
      <w:pPr>
        <w:pStyle w:val="Prrafodelista"/>
        <w:numPr>
          <w:ilvl w:val="1"/>
          <w:numId w:val="47"/>
        </w:numPr>
        <w:rPr/>
      </w:pPr>
      <w:r w:rsidR="0699F2D3">
        <w:rPr/>
        <w:t>Integración y prueba:</w:t>
      </w:r>
    </w:p>
    <w:p w:rsidR="0A83E377" w:rsidP="0A83E377" w:rsidRDefault="0A83E377" w14:paraId="20A4A5A4" w14:textId="29637E8B">
      <w:pPr>
        <w:pStyle w:val="Prrafodelista"/>
        <w:numPr>
          <w:ilvl w:val="2"/>
          <w:numId w:val="47"/>
        </w:numPr>
        <w:rPr>
          <w:color w:val="7F7F7F" w:themeColor="background1" w:themeTint="FF" w:themeShade="7F"/>
          <w:sz w:val="24"/>
          <w:szCs w:val="24"/>
        </w:rPr>
      </w:pPr>
      <w:r w:rsidRPr="0A83E377" w:rsidR="0A83E377">
        <w:rPr>
          <w:noProof w:val="0"/>
          <w:lang w:val="es-ES"/>
        </w:rPr>
        <w:t>Personas:</w:t>
      </w:r>
      <w:r w:rsidRPr="0A83E377" w:rsidR="0A83E377">
        <w:rPr>
          <w:noProof w:val="0"/>
          <w:lang w:val="es-ES"/>
        </w:rPr>
        <w:t xml:space="preserve"> </w:t>
      </w:r>
      <w:r w:rsidRPr="0A83E377" w:rsidR="0A83E377">
        <w:rPr>
          <w:noProof w:val="0"/>
          <w:lang w:val="es-ES"/>
        </w:rPr>
        <w:t>Scrum Master, Técnico.</w:t>
      </w:r>
    </w:p>
    <w:p w:rsidR="0699F2D3" w:rsidP="0A83E377" w:rsidRDefault="0699F2D3" w14:paraId="551B6FC5" w14:textId="21BCCC8E">
      <w:pPr>
        <w:pStyle w:val="Prrafodelista"/>
        <w:numPr>
          <w:ilvl w:val="2"/>
          <w:numId w:val="47"/>
        </w:numPr>
        <w:rPr>
          <w:color w:val="7F7F7F" w:themeColor="background1" w:themeTint="FF" w:themeShade="7F"/>
          <w:sz w:val="24"/>
          <w:szCs w:val="24"/>
        </w:rPr>
      </w:pPr>
      <w:r w:rsidRPr="0A83E377" w:rsidR="0A83E377">
        <w:rPr>
          <w:noProof w:val="0"/>
          <w:lang w:val="es-ES"/>
        </w:rPr>
        <w:t>Tiempo:</w:t>
      </w:r>
      <w:r w:rsidRPr="0A83E377" w:rsidR="0A83E377">
        <w:rPr>
          <w:noProof w:val="0"/>
          <w:lang w:val="es-ES"/>
        </w:rPr>
        <w:t xml:space="preserve"> 14 </w:t>
      </w:r>
      <w:r w:rsidRPr="0A83E377" w:rsidR="0A83E377">
        <w:rPr>
          <w:noProof w:val="0"/>
          <w:lang w:val="es-ES"/>
        </w:rPr>
        <w:t>días</w:t>
      </w:r>
      <w:r w:rsidRPr="0A83E377" w:rsidR="0A83E377">
        <w:rPr>
          <w:noProof w:val="0"/>
          <w:lang w:val="es-ES"/>
        </w:rPr>
        <w:t>.</w:t>
      </w:r>
    </w:p>
    <w:p w:rsidRPr="009B08D1" w:rsidR="009B08D1" w:rsidP="009B08D1" w:rsidRDefault="23578489" w14:paraId="031CEE25" w14:textId="6EEF14A6">
      <w:pPr>
        <w:pStyle w:val="Ttulo5"/>
      </w:pPr>
      <w:r w:rsidR="0699F2D3">
        <w:rPr/>
        <w:t>Base de Datos</w:t>
      </w:r>
    </w:p>
    <w:p w:rsidR="0699F2D3" w:rsidP="0699F2D3" w:rsidRDefault="0699F2D3" w14:paraId="20686866" w14:textId="43F2D236">
      <w:pPr>
        <w:pStyle w:val="Prrafodelista"/>
        <w:numPr>
          <w:ilvl w:val="0"/>
          <w:numId w:val="53"/>
        </w:numPr>
        <w:rPr>
          <w:color w:val="7F7F7F" w:themeColor="background1" w:themeTint="FF" w:themeShade="7F"/>
          <w:sz w:val="24"/>
          <w:szCs w:val="24"/>
        </w:rPr>
      </w:pPr>
      <w:r w:rsidRPr="0699F2D3" w:rsidR="0699F2D3">
        <w:rPr/>
        <w:t>Crear la es</w:t>
      </w:r>
      <w:r w:rsidRPr="0699F2D3" w:rsidR="0699F2D3">
        <w:rPr/>
        <w:t>tructura de los datos 50%:</w:t>
      </w:r>
    </w:p>
    <w:p w:rsidR="0699F2D3" w:rsidP="0699F2D3" w:rsidRDefault="0699F2D3" w14:paraId="3508F992" w14:textId="7EBBA0CF">
      <w:pPr>
        <w:pStyle w:val="Prrafodelista"/>
        <w:numPr>
          <w:ilvl w:val="1"/>
          <w:numId w:val="50"/>
        </w:numPr>
        <w:rPr>
          <w:color w:val="7F7F7F" w:themeColor="background1" w:themeTint="FF" w:themeShade="7F"/>
          <w:sz w:val="24"/>
          <w:szCs w:val="24"/>
        </w:rPr>
      </w:pPr>
      <w:r w:rsidRPr="0699F2D3" w:rsidR="0699F2D3">
        <w:rPr/>
        <w:t>Planificación:</w:t>
      </w:r>
    </w:p>
    <w:p w:rsidR="0A83E377" w:rsidP="0A83E377" w:rsidRDefault="0A83E377" w14:paraId="0C00A30D" w14:textId="6600196F">
      <w:pPr>
        <w:pStyle w:val="Prrafodelista"/>
        <w:numPr>
          <w:ilvl w:val="2"/>
          <w:numId w:val="50"/>
        </w:numPr>
        <w:rPr>
          <w:noProof w:val="0"/>
          <w:color w:val="7F7F7F" w:themeColor="background1" w:themeTint="FF" w:themeShade="7F"/>
          <w:sz w:val="24"/>
          <w:szCs w:val="24"/>
          <w:lang w:val="es-ES"/>
        </w:rPr>
      </w:pPr>
      <w:r w:rsidR="0A83E377">
        <w:rPr/>
        <w:t>Personas: Analista, Programador.</w:t>
      </w:r>
    </w:p>
    <w:p w:rsidR="0699F2D3" w:rsidP="1770D398" w:rsidRDefault="0699F2D3" w14:paraId="23D68BBE" w14:textId="33F71309">
      <w:pPr>
        <w:pStyle w:val="Prrafodelista"/>
        <w:numPr>
          <w:ilvl w:val="2"/>
          <w:numId w:val="50"/>
        </w:numPr>
        <w:rPr>
          <w:color w:val="7F7F7F" w:themeColor="background1" w:themeTint="FF" w:themeShade="7F"/>
          <w:sz w:val="24"/>
          <w:szCs w:val="24"/>
        </w:rPr>
      </w:pPr>
      <w:r w:rsidR="1770D398">
        <w:rPr/>
        <w:t xml:space="preserve">Tiempo: </w:t>
      </w:r>
      <w:r w:rsidR="1770D398">
        <w:rPr/>
        <w:t>2</w:t>
      </w:r>
      <w:r w:rsidR="1770D398">
        <w:rPr/>
        <w:t xml:space="preserve"> días</w:t>
      </w:r>
    </w:p>
    <w:p w:rsidR="0699F2D3" w:rsidP="0699F2D3" w:rsidRDefault="0699F2D3" w14:paraId="40DDE904" w14:textId="46F42BBD">
      <w:pPr>
        <w:pStyle w:val="Prrafodelista"/>
        <w:numPr>
          <w:ilvl w:val="1"/>
          <w:numId w:val="47"/>
        </w:numPr>
        <w:rPr>
          <w:color w:val="7F7F7F" w:themeColor="background1" w:themeTint="FF" w:themeShade="7F"/>
          <w:sz w:val="24"/>
          <w:szCs w:val="24"/>
        </w:rPr>
      </w:pPr>
      <w:r w:rsidR="0699F2D3">
        <w:rPr/>
        <w:t>Diseño del producto:</w:t>
      </w:r>
    </w:p>
    <w:p w:rsidR="0A83E377" w:rsidP="0A83E377" w:rsidRDefault="0A83E377" w14:paraId="34F60251" w14:textId="1E2768E5">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Personas: Analista, Programador.</w:t>
      </w:r>
    </w:p>
    <w:p w:rsidR="0699F2D3" w:rsidP="1770D398" w:rsidRDefault="0699F2D3" w14:paraId="43CD3857" w14:textId="11FE2F39">
      <w:pPr>
        <w:pStyle w:val="Prrafodelista"/>
        <w:numPr>
          <w:ilvl w:val="2"/>
          <w:numId w:val="47"/>
        </w:numPr>
        <w:rPr>
          <w:noProof w:val="0"/>
          <w:color w:val="7F7F7F" w:themeColor="background1" w:themeTint="FF" w:themeShade="7F"/>
          <w:sz w:val="24"/>
          <w:szCs w:val="24"/>
          <w:lang w:val="es-ES"/>
        </w:rPr>
      </w:pPr>
      <w:r w:rsidRPr="1770D398" w:rsidR="1770D398">
        <w:rPr>
          <w:noProof w:val="0"/>
          <w:lang w:val="es-ES"/>
        </w:rPr>
        <w:t xml:space="preserve">Tiempo: </w:t>
      </w:r>
      <w:r w:rsidRPr="1770D398" w:rsidR="1770D398">
        <w:rPr>
          <w:noProof w:val="0"/>
          <w:lang w:val="es-ES"/>
        </w:rPr>
        <w:t>6</w:t>
      </w:r>
      <w:r w:rsidRPr="1770D398" w:rsidR="1770D398">
        <w:rPr>
          <w:noProof w:val="0"/>
          <w:lang w:val="es-ES"/>
        </w:rPr>
        <w:t xml:space="preserve"> días.</w:t>
      </w:r>
    </w:p>
    <w:p w:rsidR="0699F2D3" w:rsidP="0699F2D3" w:rsidRDefault="0699F2D3" w14:noSpellErr="1" w14:paraId="763A2F58" w14:textId="46F42BBD">
      <w:pPr>
        <w:pStyle w:val="Prrafodelista"/>
        <w:numPr>
          <w:ilvl w:val="1"/>
          <w:numId w:val="47"/>
        </w:numPr>
        <w:rPr/>
      </w:pPr>
      <w:r w:rsidR="0699F2D3">
        <w:rPr/>
        <w:t>Programación:</w:t>
      </w:r>
    </w:p>
    <w:p w:rsidR="0A83E377" w:rsidP="0A83E377" w:rsidRDefault="0A83E377" w14:paraId="1C152755" w14:textId="40290F35">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Personas: Analista, Programador.</w:t>
      </w:r>
    </w:p>
    <w:p w:rsidR="0699F2D3" w:rsidP="0699F2D3" w:rsidRDefault="0699F2D3" w14:paraId="039FB00B" w14:textId="6DE8E183">
      <w:pPr>
        <w:pStyle w:val="Prrafodelista"/>
        <w:numPr>
          <w:ilvl w:val="2"/>
          <w:numId w:val="47"/>
        </w:numPr>
        <w:rPr>
          <w:color w:val="7F7F7F" w:themeColor="background1" w:themeTint="FF" w:themeShade="7F"/>
          <w:sz w:val="24"/>
          <w:szCs w:val="24"/>
        </w:rPr>
      </w:pPr>
      <w:r w:rsidRPr="0699F2D3" w:rsidR="0699F2D3">
        <w:rPr>
          <w:noProof w:val="0"/>
          <w:lang w:val="es-ES"/>
        </w:rPr>
        <w:t>Tiempo:</w:t>
      </w:r>
      <w:r w:rsidRPr="0699F2D3" w:rsidR="0699F2D3">
        <w:rPr>
          <w:noProof w:val="0"/>
          <w:lang w:val="es-ES"/>
        </w:rPr>
        <w:t xml:space="preserve"> 26 días.</w:t>
      </w:r>
    </w:p>
    <w:p w:rsidR="0699F2D3" w:rsidP="0699F2D3" w:rsidRDefault="0699F2D3" w14:noSpellErr="1" w14:paraId="7EA24F01" w14:textId="46F42BBD">
      <w:pPr>
        <w:pStyle w:val="Prrafodelista"/>
        <w:numPr>
          <w:ilvl w:val="1"/>
          <w:numId w:val="47"/>
        </w:numPr>
        <w:rPr/>
      </w:pPr>
      <w:r w:rsidR="0699F2D3">
        <w:rPr/>
        <w:t>Integración y prueba:</w:t>
      </w:r>
    </w:p>
    <w:p w:rsidR="0A83E377" w:rsidP="0A83E377" w:rsidRDefault="0A83E377" w14:paraId="454D613C" w14:textId="38C76081">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Personas: Analista, Programador.</w:t>
      </w:r>
    </w:p>
    <w:p w:rsidR="0699F2D3" w:rsidP="0A83E377" w:rsidRDefault="0699F2D3" w14:paraId="6741CB53" w14:textId="29D404AA">
      <w:pPr>
        <w:pStyle w:val="Prrafodelista"/>
        <w:numPr>
          <w:ilvl w:val="2"/>
          <w:numId w:val="47"/>
        </w:numPr>
        <w:rPr>
          <w:color w:val="7F7F7F" w:themeColor="background1" w:themeTint="FF" w:themeShade="7F"/>
          <w:sz w:val="24"/>
          <w:szCs w:val="24"/>
        </w:rPr>
      </w:pPr>
      <w:r w:rsidRPr="0A83E377" w:rsidR="0A83E377">
        <w:rPr>
          <w:noProof w:val="0"/>
          <w:lang w:val="es-ES"/>
        </w:rPr>
        <w:t>Tiempo: 1</w:t>
      </w:r>
      <w:r w:rsidRPr="0A83E377" w:rsidR="0A83E377">
        <w:rPr>
          <w:noProof w:val="0"/>
          <w:lang w:val="es-ES"/>
        </w:rPr>
        <w:t>2</w:t>
      </w:r>
      <w:r w:rsidRPr="0A83E377" w:rsidR="0A83E377">
        <w:rPr>
          <w:noProof w:val="0"/>
          <w:lang w:val="es-ES"/>
        </w:rPr>
        <w:t xml:space="preserve"> días.</w:t>
      </w:r>
    </w:p>
    <w:p w:rsidR="0699F2D3" w:rsidP="0699F2D3" w:rsidRDefault="0699F2D3" w14:paraId="34FD9709" w14:textId="5F56E4AA">
      <w:pPr>
        <w:pStyle w:val="Prrafodelista"/>
        <w:numPr>
          <w:ilvl w:val="0"/>
          <w:numId w:val="53"/>
        </w:numPr>
        <w:rPr>
          <w:color w:val="7F7F7F" w:themeColor="background1" w:themeTint="FF" w:themeShade="7F"/>
          <w:sz w:val="24"/>
          <w:szCs w:val="24"/>
        </w:rPr>
      </w:pPr>
      <w:r w:rsidRPr="0699F2D3" w:rsidR="0699F2D3">
        <w:rPr/>
        <w:t>Recibir peticiones externas 20%</w:t>
      </w:r>
      <w:r w:rsidRPr="0699F2D3" w:rsidR="0699F2D3">
        <w:rPr/>
        <w:t>:</w:t>
      </w:r>
    </w:p>
    <w:p w:rsidR="0699F2D3" w:rsidP="0699F2D3" w:rsidRDefault="0699F2D3" w14:paraId="753B3DA1" w14:textId="34050414">
      <w:pPr>
        <w:pStyle w:val="Prrafodelista"/>
        <w:numPr>
          <w:ilvl w:val="1"/>
          <w:numId w:val="50"/>
        </w:numPr>
        <w:rPr>
          <w:color w:val="7F7F7F" w:themeColor="background1" w:themeTint="FF" w:themeShade="7F"/>
          <w:sz w:val="24"/>
          <w:szCs w:val="24"/>
        </w:rPr>
      </w:pPr>
      <w:r w:rsidRPr="0699F2D3" w:rsidR="0699F2D3">
        <w:rPr/>
        <w:t>Planificación:</w:t>
      </w:r>
    </w:p>
    <w:p w:rsidR="0A83E377" w:rsidP="0A83E377" w:rsidRDefault="0A83E377" w14:paraId="75EAC754" w14:textId="707F04C4">
      <w:pPr>
        <w:pStyle w:val="Prrafodelista"/>
        <w:numPr>
          <w:ilvl w:val="2"/>
          <w:numId w:val="50"/>
        </w:numPr>
        <w:rPr>
          <w:noProof w:val="0"/>
          <w:color w:val="7F7F7F" w:themeColor="background1" w:themeTint="FF" w:themeShade="7F"/>
          <w:sz w:val="24"/>
          <w:szCs w:val="24"/>
          <w:lang w:val="es-ES"/>
        </w:rPr>
      </w:pPr>
      <w:r w:rsidR="0A83E377">
        <w:rPr/>
        <w:t>Personas: Analista, Programador.</w:t>
      </w:r>
    </w:p>
    <w:p w:rsidR="0699F2D3" w:rsidP="0699F2D3" w:rsidRDefault="0699F2D3" w14:paraId="2A725C1F" w14:textId="5166ACBF">
      <w:pPr>
        <w:pStyle w:val="Prrafodelista"/>
        <w:numPr>
          <w:ilvl w:val="2"/>
          <w:numId w:val="50"/>
        </w:numPr>
        <w:rPr>
          <w:color w:val="7F7F7F" w:themeColor="background1" w:themeTint="FF" w:themeShade="7F"/>
          <w:sz w:val="24"/>
          <w:szCs w:val="24"/>
        </w:rPr>
      </w:pPr>
      <w:r w:rsidRPr="0699F2D3" w:rsidR="0699F2D3">
        <w:rPr/>
        <w:t>Tiempo:</w:t>
      </w:r>
      <w:r w:rsidRPr="0699F2D3" w:rsidR="0699F2D3">
        <w:rPr/>
        <w:t xml:space="preserve"> 1 día</w:t>
      </w:r>
    </w:p>
    <w:p w:rsidR="0699F2D3" w:rsidP="0699F2D3" w:rsidRDefault="0699F2D3" w14:paraId="5F0F5AE3" w14:textId="46F42BBD">
      <w:pPr>
        <w:pStyle w:val="Prrafodelista"/>
        <w:numPr>
          <w:ilvl w:val="1"/>
          <w:numId w:val="47"/>
        </w:numPr>
        <w:rPr>
          <w:color w:val="7F7F7F" w:themeColor="background1" w:themeTint="FF" w:themeShade="7F"/>
          <w:sz w:val="24"/>
          <w:szCs w:val="24"/>
        </w:rPr>
      </w:pPr>
      <w:r w:rsidR="0699F2D3">
        <w:rPr/>
        <w:t>Diseño del producto:</w:t>
      </w:r>
    </w:p>
    <w:p w:rsidR="0A83E377" w:rsidP="0A83E377" w:rsidRDefault="0A83E377" w14:paraId="4CC926BD" w14:textId="00BB85B4">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Personas: Analista, Programador.</w:t>
      </w:r>
    </w:p>
    <w:p w:rsidR="0699F2D3" w:rsidP="0699F2D3" w:rsidRDefault="0699F2D3" w14:paraId="3032C590" w14:textId="2C26B934">
      <w:pPr>
        <w:pStyle w:val="Prrafodelista"/>
        <w:numPr>
          <w:ilvl w:val="2"/>
          <w:numId w:val="47"/>
        </w:numPr>
        <w:rPr>
          <w:color w:val="7F7F7F" w:themeColor="background1" w:themeTint="FF" w:themeShade="7F"/>
          <w:sz w:val="24"/>
          <w:szCs w:val="24"/>
        </w:rPr>
      </w:pPr>
      <w:r w:rsidRPr="0699F2D3" w:rsidR="0699F2D3">
        <w:rPr>
          <w:noProof w:val="0"/>
          <w:lang w:val="es-ES"/>
        </w:rPr>
        <w:t>Tiempo:</w:t>
      </w:r>
      <w:r w:rsidRPr="0699F2D3" w:rsidR="0699F2D3">
        <w:rPr>
          <w:noProof w:val="0"/>
          <w:lang w:val="es-ES"/>
        </w:rPr>
        <w:t xml:space="preserve"> 3 días</w:t>
      </w:r>
    </w:p>
    <w:p w:rsidR="0699F2D3" w:rsidP="0699F2D3" w:rsidRDefault="0699F2D3" w14:noSpellErr="1" w14:paraId="0313CD1D" w14:textId="46F42BBD">
      <w:pPr>
        <w:pStyle w:val="Prrafodelista"/>
        <w:numPr>
          <w:ilvl w:val="1"/>
          <w:numId w:val="47"/>
        </w:numPr>
        <w:rPr/>
      </w:pPr>
      <w:r w:rsidR="0699F2D3">
        <w:rPr/>
        <w:t>Programación:</w:t>
      </w:r>
    </w:p>
    <w:p w:rsidR="0A83E377" w:rsidP="0A83E377" w:rsidRDefault="0A83E377" w14:paraId="4D9B5AEC" w14:textId="2571DF16">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Personas: Analista, Programador.</w:t>
      </w:r>
    </w:p>
    <w:p w:rsidR="0699F2D3" w:rsidP="0A83E377" w:rsidRDefault="0699F2D3" w14:paraId="7C4A5833" w14:textId="7DC19880">
      <w:pPr>
        <w:pStyle w:val="Prrafodelista"/>
        <w:numPr>
          <w:ilvl w:val="2"/>
          <w:numId w:val="47"/>
        </w:numPr>
        <w:rPr>
          <w:color w:val="7F7F7F" w:themeColor="background1" w:themeTint="FF" w:themeShade="7F"/>
          <w:sz w:val="24"/>
          <w:szCs w:val="24"/>
        </w:rPr>
      </w:pPr>
      <w:r w:rsidRPr="0A83E377" w:rsidR="0A83E377">
        <w:rPr>
          <w:noProof w:val="0"/>
          <w:lang w:val="es-ES"/>
        </w:rPr>
        <w:t>Tiempo: 1</w:t>
      </w:r>
      <w:r w:rsidRPr="0A83E377" w:rsidR="0A83E377">
        <w:rPr>
          <w:noProof w:val="0"/>
          <w:lang w:val="es-ES"/>
        </w:rPr>
        <w:t>5</w:t>
      </w:r>
      <w:r w:rsidRPr="0A83E377" w:rsidR="0A83E377">
        <w:rPr>
          <w:noProof w:val="0"/>
          <w:lang w:val="es-ES"/>
        </w:rPr>
        <w:t xml:space="preserve"> días</w:t>
      </w:r>
    </w:p>
    <w:p w:rsidR="0699F2D3" w:rsidP="0699F2D3" w:rsidRDefault="0699F2D3" w14:noSpellErr="1" w14:paraId="4820D440" w14:textId="46F42BBD">
      <w:pPr>
        <w:pStyle w:val="Prrafodelista"/>
        <w:numPr>
          <w:ilvl w:val="1"/>
          <w:numId w:val="47"/>
        </w:numPr>
        <w:rPr/>
      </w:pPr>
      <w:r w:rsidR="0699F2D3">
        <w:rPr/>
        <w:t>Integración y prueba:</w:t>
      </w:r>
    </w:p>
    <w:p w:rsidR="0A83E377" w:rsidP="0A83E377" w:rsidRDefault="0A83E377" w14:paraId="3E33EA98" w14:textId="041CC0E1">
      <w:pPr>
        <w:pStyle w:val="Prrafodelista"/>
        <w:numPr>
          <w:ilvl w:val="2"/>
          <w:numId w:val="47"/>
        </w:numPr>
        <w:rPr>
          <w:noProof w:val="0"/>
          <w:color w:val="7F7F7F" w:themeColor="background1" w:themeTint="FF" w:themeShade="7F"/>
          <w:sz w:val="24"/>
          <w:szCs w:val="24"/>
          <w:lang w:val="es-ES"/>
        </w:rPr>
      </w:pPr>
      <w:r w:rsidRPr="0A83E377" w:rsidR="0A83E377">
        <w:rPr>
          <w:noProof w:val="0"/>
          <w:lang w:val="es-ES"/>
        </w:rPr>
        <w:t>Personas: Analista, Programador.</w:t>
      </w:r>
    </w:p>
    <w:p w:rsidR="0699F2D3" w:rsidP="0A83E377" w:rsidRDefault="0699F2D3" w14:paraId="07C6C3C7" w14:textId="06931E99">
      <w:pPr>
        <w:pStyle w:val="Prrafodelista"/>
        <w:numPr>
          <w:ilvl w:val="2"/>
          <w:numId w:val="47"/>
        </w:numPr>
        <w:rPr>
          <w:color w:val="7F7F7F" w:themeColor="background1" w:themeTint="FF" w:themeShade="7F"/>
          <w:sz w:val="24"/>
          <w:szCs w:val="24"/>
        </w:rPr>
      </w:pPr>
      <w:r w:rsidRPr="0A83E377" w:rsidR="0A83E377">
        <w:rPr>
          <w:noProof w:val="0"/>
          <w:lang w:val="es-ES"/>
        </w:rPr>
        <w:t xml:space="preserve">Tiempo: </w:t>
      </w:r>
      <w:r w:rsidRPr="0A83E377" w:rsidR="0A83E377">
        <w:rPr>
          <w:noProof w:val="0"/>
          <w:lang w:val="es-ES"/>
        </w:rPr>
        <w:t>4</w:t>
      </w:r>
      <w:r w:rsidRPr="0A83E377" w:rsidR="0A83E377">
        <w:rPr>
          <w:noProof w:val="0"/>
          <w:lang w:val="es-ES"/>
        </w:rPr>
        <w:t xml:space="preserve"> días</w:t>
      </w:r>
    </w:p>
    <w:p w:rsidR="0699F2D3" w:rsidP="0699F2D3" w:rsidRDefault="0699F2D3" w14:paraId="1A2D1405" w14:textId="7F665A76">
      <w:pPr>
        <w:pStyle w:val="Prrafodelista"/>
        <w:numPr>
          <w:ilvl w:val="0"/>
          <w:numId w:val="53"/>
        </w:numPr>
        <w:rPr>
          <w:color w:val="7F7F7F" w:themeColor="background1" w:themeTint="FF" w:themeShade="7F"/>
          <w:sz w:val="24"/>
          <w:szCs w:val="24"/>
        </w:rPr>
      </w:pPr>
      <w:r w:rsidRPr="0699F2D3" w:rsidR="0699F2D3">
        <w:rPr/>
        <w:t>Gestión de cuentas 30%:</w:t>
      </w:r>
    </w:p>
    <w:p w:rsidR="0699F2D3" w:rsidP="0699F2D3" w:rsidRDefault="0699F2D3" w14:paraId="735FD16C" w14:textId="49A2166A">
      <w:pPr>
        <w:pStyle w:val="Prrafodelista"/>
        <w:numPr>
          <w:ilvl w:val="1"/>
          <w:numId w:val="50"/>
        </w:numPr>
        <w:rPr>
          <w:color w:val="7F7F7F" w:themeColor="background1" w:themeTint="FF" w:themeShade="7F"/>
          <w:sz w:val="24"/>
          <w:szCs w:val="24"/>
        </w:rPr>
      </w:pPr>
      <w:r w:rsidRPr="0699F2D3" w:rsidR="0699F2D3">
        <w:rPr/>
        <w:t>Planificación:</w:t>
      </w:r>
    </w:p>
    <w:p w:rsidR="0A83E377" w:rsidP="0A83E377" w:rsidRDefault="0A83E377" w14:paraId="070EF279" w14:textId="6FD9FA17">
      <w:pPr>
        <w:pStyle w:val="Prrafodelista"/>
        <w:numPr>
          <w:ilvl w:val="2"/>
          <w:numId w:val="50"/>
        </w:numPr>
        <w:rPr>
          <w:color w:val="7F7F7F" w:themeColor="background1" w:themeTint="FF" w:themeShade="7F"/>
          <w:sz w:val="24"/>
          <w:szCs w:val="24"/>
        </w:rPr>
      </w:pPr>
      <w:r w:rsidR="0A83E377">
        <w:rPr/>
        <w:t>Personas: Scrum Master, Técnico.</w:t>
      </w:r>
    </w:p>
    <w:p w:rsidR="0699F2D3" w:rsidP="0A83E377" w:rsidRDefault="0699F2D3" w14:paraId="611DD52F" w14:textId="303C52D2">
      <w:pPr>
        <w:pStyle w:val="Prrafodelista"/>
        <w:numPr>
          <w:ilvl w:val="2"/>
          <w:numId w:val="50"/>
        </w:numPr>
        <w:rPr>
          <w:color w:val="7F7F7F" w:themeColor="background1" w:themeTint="FF" w:themeShade="7F"/>
          <w:sz w:val="24"/>
          <w:szCs w:val="24"/>
        </w:rPr>
      </w:pPr>
      <w:r w:rsidR="0A83E377">
        <w:rPr/>
        <w:t xml:space="preserve">Tiempo: 1 </w:t>
      </w:r>
      <w:r w:rsidR="0A83E377">
        <w:rPr/>
        <w:t>d</w:t>
      </w:r>
      <w:r w:rsidR="0A83E377">
        <w:rPr/>
        <w:t>í</w:t>
      </w:r>
      <w:r w:rsidR="0A83E377">
        <w:rPr/>
        <w:t>a.</w:t>
      </w:r>
    </w:p>
    <w:p w:rsidR="0699F2D3" w:rsidP="0699F2D3" w:rsidRDefault="0699F2D3" w14:paraId="689455A4" w14:textId="46F42BBD">
      <w:pPr>
        <w:pStyle w:val="Prrafodelista"/>
        <w:numPr>
          <w:ilvl w:val="1"/>
          <w:numId w:val="47"/>
        </w:numPr>
        <w:rPr>
          <w:color w:val="7F7F7F" w:themeColor="background1" w:themeTint="FF" w:themeShade="7F"/>
          <w:sz w:val="24"/>
          <w:szCs w:val="24"/>
        </w:rPr>
      </w:pPr>
      <w:r w:rsidR="0699F2D3">
        <w:rPr/>
        <w:t>Diseño del producto:</w:t>
      </w:r>
    </w:p>
    <w:p w:rsidR="0A83E377" w:rsidP="0A83E377" w:rsidRDefault="0A83E377" w14:paraId="45793E19" w14:textId="3DD69DAF">
      <w:pPr>
        <w:pStyle w:val="Prrafodelista"/>
        <w:numPr>
          <w:ilvl w:val="2"/>
          <w:numId w:val="47"/>
        </w:numPr>
        <w:rPr>
          <w:color w:val="7F7F7F" w:themeColor="background1" w:themeTint="FF" w:themeShade="7F"/>
          <w:sz w:val="24"/>
          <w:szCs w:val="24"/>
        </w:rPr>
      </w:pPr>
      <w:r w:rsidRPr="0A83E377" w:rsidR="0A83E377">
        <w:rPr>
          <w:noProof w:val="0"/>
          <w:lang w:val="es-ES"/>
        </w:rPr>
        <w:t>Personas:</w:t>
      </w:r>
      <w:r w:rsidRPr="0A83E377" w:rsidR="0A83E377">
        <w:rPr>
          <w:noProof w:val="0"/>
          <w:lang w:val="es-ES"/>
        </w:rPr>
        <w:t xml:space="preserve"> </w:t>
      </w:r>
      <w:r w:rsidRPr="0A83E377" w:rsidR="0A83E377">
        <w:rPr>
          <w:noProof w:val="0"/>
          <w:lang w:val="es-ES"/>
        </w:rPr>
        <w:t>Scrum Master, Técnico.</w:t>
      </w:r>
    </w:p>
    <w:p w:rsidR="0699F2D3" w:rsidP="0A83E377" w:rsidRDefault="0699F2D3" w14:paraId="1B8CE4F3" w14:textId="157DB242">
      <w:pPr>
        <w:pStyle w:val="Prrafodelista"/>
        <w:numPr>
          <w:ilvl w:val="2"/>
          <w:numId w:val="47"/>
        </w:numPr>
        <w:rPr>
          <w:color w:val="7F7F7F" w:themeColor="background1" w:themeTint="FF" w:themeShade="7F"/>
          <w:sz w:val="24"/>
          <w:szCs w:val="24"/>
        </w:rPr>
      </w:pPr>
      <w:r w:rsidRPr="0A83E377" w:rsidR="0A83E377">
        <w:rPr>
          <w:noProof w:val="0"/>
          <w:lang w:val="es-ES"/>
        </w:rPr>
        <w:t>Tiempo:</w:t>
      </w:r>
      <w:r w:rsidRPr="0A83E377" w:rsidR="0A83E377">
        <w:rPr>
          <w:noProof w:val="0"/>
          <w:lang w:val="es-ES"/>
        </w:rPr>
        <w:t xml:space="preserve"> 3 </w:t>
      </w:r>
      <w:r w:rsidRPr="0A83E377" w:rsidR="0A83E377">
        <w:rPr>
          <w:noProof w:val="0"/>
          <w:lang w:val="es-ES"/>
        </w:rPr>
        <w:t>días</w:t>
      </w:r>
    </w:p>
    <w:p w:rsidR="0699F2D3" w:rsidP="0699F2D3" w:rsidRDefault="0699F2D3" w14:noSpellErr="1" w14:paraId="7B023E15" w14:textId="46F42BBD">
      <w:pPr>
        <w:pStyle w:val="Prrafodelista"/>
        <w:numPr>
          <w:ilvl w:val="1"/>
          <w:numId w:val="47"/>
        </w:numPr>
        <w:rPr/>
      </w:pPr>
      <w:r w:rsidR="0699F2D3">
        <w:rPr/>
        <w:t>Programación:</w:t>
      </w:r>
    </w:p>
    <w:p w:rsidR="0A83E377" w:rsidP="0A83E377" w:rsidRDefault="0A83E377" w14:paraId="75B735B5" w14:textId="43631F8B">
      <w:pPr>
        <w:pStyle w:val="Prrafodelista"/>
        <w:numPr>
          <w:ilvl w:val="2"/>
          <w:numId w:val="47"/>
        </w:numPr>
        <w:rPr>
          <w:color w:val="7F7F7F" w:themeColor="background1" w:themeTint="FF" w:themeShade="7F"/>
          <w:sz w:val="24"/>
          <w:szCs w:val="24"/>
        </w:rPr>
      </w:pPr>
      <w:r w:rsidRPr="0A83E377" w:rsidR="0A83E377">
        <w:rPr>
          <w:noProof w:val="0"/>
          <w:lang w:val="es-ES"/>
        </w:rPr>
        <w:t>Personas:</w:t>
      </w:r>
      <w:r w:rsidRPr="0A83E377" w:rsidR="0A83E377">
        <w:rPr>
          <w:noProof w:val="0"/>
          <w:lang w:val="es-ES"/>
        </w:rPr>
        <w:t xml:space="preserve"> </w:t>
      </w:r>
      <w:r w:rsidRPr="0A83E377" w:rsidR="0A83E377">
        <w:rPr>
          <w:noProof w:val="0"/>
          <w:lang w:val="es-ES"/>
        </w:rPr>
        <w:t>Scrum Master, Técnico.</w:t>
      </w:r>
    </w:p>
    <w:p w:rsidR="0699F2D3" w:rsidP="0A83E377" w:rsidRDefault="0699F2D3" w14:paraId="13FAD33E" w14:textId="4B9201D5">
      <w:pPr>
        <w:pStyle w:val="Prrafodelista"/>
        <w:numPr>
          <w:ilvl w:val="2"/>
          <w:numId w:val="47"/>
        </w:numPr>
        <w:rPr>
          <w:color w:val="7F7F7F" w:themeColor="background1" w:themeTint="FF" w:themeShade="7F"/>
          <w:sz w:val="24"/>
          <w:szCs w:val="24"/>
        </w:rPr>
      </w:pPr>
      <w:r w:rsidRPr="0A83E377" w:rsidR="0A83E377">
        <w:rPr>
          <w:noProof w:val="0"/>
          <w:lang w:val="es-ES"/>
        </w:rPr>
        <w:t>Tiempo:</w:t>
      </w:r>
      <w:r w:rsidRPr="0A83E377" w:rsidR="0A83E377">
        <w:rPr>
          <w:noProof w:val="0"/>
          <w:lang w:val="es-ES"/>
        </w:rPr>
        <w:t xml:space="preserve"> 15 </w:t>
      </w:r>
      <w:r w:rsidRPr="0A83E377" w:rsidR="0A83E377">
        <w:rPr>
          <w:noProof w:val="0"/>
          <w:lang w:val="es-ES"/>
        </w:rPr>
        <w:t>días</w:t>
      </w:r>
    </w:p>
    <w:p w:rsidR="0699F2D3" w:rsidP="0699F2D3" w:rsidRDefault="0699F2D3" w14:noSpellErr="1" w14:paraId="5E2A091B" w14:textId="46F42BBD">
      <w:pPr>
        <w:pStyle w:val="Prrafodelista"/>
        <w:numPr>
          <w:ilvl w:val="1"/>
          <w:numId w:val="47"/>
        </w:numPr>
        <w:rPr/>
      </w:pPr>
      <w:r w:rsidR="0699F2D3">
        <w:rPr/>
        <w:t>Integración y prueba:</w:t>
      </w:r>
    </w:p>
    <w:p w:rsidR="0A83E377" w:rsidP="0A83E377" w:rsidRDefault="0A83E377" w14:paraId="3AE99EA2" w14:textId="3DF4A844">
      <w:pPr>
        <w:pStyle w:val="Prrafodelista"/>
        <w:numPr>
          <w:ilvl w:val="2"/>
          <w:numId w:val="47"/>
        </w:numPr>
        <w:rPr>
          <w:color w:val="7F7F7F" w:themeColor="background1" w:themeTint="FF" w:themeShade="7F"/>
          <w:sz w:val="24"/>
          <w:szCs w:val="24"/>
        </w:rPr>
      </w:pPr>
      <w:r w:rsidRPr="0A83E377" w:rsidR="0A83E377">
        <w:rPr>
          <w:noProof w:val="0"/>
          <w:lang w:val="es-ES"/>
        </w:rPr>
        <w:t>Personas:</w:t>
      </w:r>
      <w:r w:rsidRPr="0A83E377" w:rsidR="0A83E377">
        <w:rPr>
          <w:noProof w:val="0"/>
          <w:lang w:val="es-ES"/>
        </w:rPr>
        <w:t xml:space="preserve"> </w:t>
      </w:r>
      <w:r w:rsidRPr="0A83E377" w:rsidR="0A83E377">
        <w:rPr>
          <w:noProof w:val="0"/>
          <w:lang w:val="es-ES"/>
        </w:rPr>
        <w:t>Técnico.</w:t>
      </w:r>
    </w:p>
    <w:p w:rsidR="0699F2D3" w:rsidP="0A83E377" w:rsidRDefault="0699F2D3" w14:paraId="5777A251" w14:textId="1BFEF515">
      <w:pPr>
        <w:pStyle w:val="Prrafodelista"/>
        <w:numPr>
          <w:ilvl w:val="2"/>
          <w:numId w:val="47"/>
        </w:numPr>
        <w:rPr>
          <w:color w:val="7F7F7F" w:themeColor="background1" w:themeTint="FF" w:themeShade="7F"/>
          <w:sz w:val="24"/>
          <w:szCs w:val="24"/>
        </w:rPr>
      </w:pPr>
      <w:r w:rsidRPr="0A83E377" w:rsidR="0A83E377">
        <w:rPr>
          <w:noProof w:val="0"/>
          <w:lang w:val="es-ES"/>
        </w:rPr>
        <w:t>Tiempo:</w:t>
      </w:r>
      <w:r w:rsidRPr="0A83E377" w:rsidR="0A83E377">
        <w:rPr>
          <w:noProof w:val="0"/>
          <w:lang w:val="es-ES"/>
        </w:rPr>
        <w:t xml:space="preserve"> 4 </w:t>
      </w:r>
      <w:r w:rsidRPr="0A83E377" w:rsidR="0A83E377">
        <w:rPr>
          <w:noProof w:val="0"/>
          <w:lang w:val="es-ES"/>
        </w:rPr>
        <w:t>días</w:t>
      </w:r>
    </w:p>
    <w:p w:rsidR="79556032" w:rsidP="79556032" w:rsidRDefault="79556032" w14:paraId="720C3D7B" w14:textId="218F151F">
      <w:pPr>
        <w:jc w:val="both"/>
      </w:pPr>
    </w:p>
    <w:p w:rsidR="00E260B8" w:rsidP="000628AB" w:rsidRDefault="00E260B8" w14:paraId="5A39BBE3" w14:textId="77777777">
      <w:r>
        <w:br w:type="page"/>
      </w:r>
    </w:p>
    <w:p w:rsidR="00E260B8" w:rsidP="000628AB" w:rsidRDefault="00E260B8" w14:paraId="6D19E592" w14:textId="77777777">
      <w:pPr>
        <w:pStyle w:val="Ttulo2"/>
      </w:pPr>
      <w:proofErr w:type="spellStart"/>
      <w:r w:rsidRPr="00E260B8">
        <w:lastRenderedPageBreak/>
        <w:t>PROGRAMACIÓN</w:t>
      </w:r>
      <w:proofErr w:type="spellEnd"/>
      <w:r w:rsidRPr="00E260B8">
        <w:t xml:space="preserve"> DE LAS ACTIVIDADES DEL PROYECTO</w:t>
      </w:r>
    </w:p>
    <w:p w:rsidR="000628AB" w:rsidP="0699F2D3" w:rsidRDefault="00DB45DF" w14:paraId="55E9EA2D" w14:textId="2FC59FFB">
      <w:pPr>
        <w:rPr>
          <w:rFonts w:ascii="Georgia" w:hAnsi="Georgia" w:eastAsia="" w:cs="" w:asciiTheme="majorAscii" w:hAnsiTheme="majorAscii" w:eastAsiaTheme="majorEastAsia" w:cstheme="majorBidi"/>
          <w:color w:val="0072C6" w:themeColor="accent1" w:themeTint="FF" w:themeShade="FF"/>
          <w:sz w:val="34"/>
          <w:szCs w:val="34"/>
        </w:rPr>
      </w:pPr>
      <w:r w:rsidR="0699F2D3">
        <w:rPr/>
        <w:t xml:space="preserve">Hemos dividido cada una de las tareas que </w:t>
      </w:r>
      <w:r w:rsidR="0699F2D3">
        <w:rPr/>
        <w:t>componen el proyecto en un conjunto de subtareas. Cada subtarea tiene cuatro fases Planificación, Diseño, programación e Integración y pruebas. Dichas fases tendrán que ser secuenciales entre sí de modo que en ningún caso podrá realizarse por ejemplo la programación antes del análisis o la planificación.</w:t>
      </w:r>
    </w:p>
    <w:p w:rsidR="000628AB" w:rsidP="0699F2D3" w:rsidRDefault="00DB45DF" w14:paraId="479C7BD7" w14:textId="5466C084">
      <w:pPr>
        <w:rPr>
          <w:rFonts w:ascii="Georgia" w:hAnsi="Georgia" w:eastAsia="" w:cs="" w:asciiTheme="majorAscii" w:hAnsiTheme="majorAscii" w:eastAsiaTheme="majorEastAsia" w:cstheme="majorBidi"/>
          <w:color w:val="0072C6" w:themeColor="accent1" w:themeTint="FF" w:themeShade="FF"/>
          <w:sz w:val="34"/>
          <w:szCs w:val="34"/>
        </w:rPr>
      </w:pPr>
      <w:r w:rsidR="0699F2D3">
        <w:rPr/>
        <w:t>Distintas fases de distintas subtareas sí podrán ser conc</w:t>
      </w:r>
      <w:r w:rsidR="0699F2D3">
        <w:rPr/>
        <w:t xml:space="preserve">urrentes entre </w:t>
      </w:r>
      <w:r w:rsidR="0699F2D3">
        <w:rPr/>
        <w:t>sí</w:t>
      </w:r>
      <w:r w:rsidR="0699F2D3">
        <w:rPr/>
        <w:t>.</w:t>
      </w:r>
    </w:p>
    <w:p w:rsidR="000628AB" w:rsidP="0699F2D3" w:rsidRDefault="00DB45DF" w14:paraId="7C6E15DA" w14:textId="58558612">
      <w:pPr>
        <w:pStyle w:val="Normal"/>
        <w:ind w:left="0"/>
        <w:rPr>
          <w:rFonts w:ascii="Georgia" w:hAnsi="Georgia" w:eastAsia="" w:cs="" w:asciiTheme="majorAscii" w:hAnsiTheme="majorAscii" w:eastAsiaTheme="majorEastAsia" w:cstheme="majorBidi"/>
          <w:color w:val="0072C6" w:themeColor="accent1" w:themeTint="FF" w:themeShade="FF"/>
          <w:sz w:val="34"/>
          <w:szCs w:val="34"/>
        </w:rPr>
      </w:pPr>
      <w:r w:rsidR="0699F2D3">
        <w:rPr/>
        <w:t>Con respecto a las subtareas existirá el siguiente orden de precedencia:</w:t>
      </w:r>
    </w:p>
    <w:p w:rsidR="000628AB" w:rsidP="0A83E377" w:rsidRDefault="00DB45DF" w14:paraId="5951EB3C" w14:textId="0367090A">
      <w:pPr>
        <w:pStyle w:val="Prrafodelista"/>
        <w:numPr>
          <w:ilvl w:val="0"/>
          <w:numId w:val="61"/>
        </w:numPr>
        <w:rPr>
          <w:color w:val="7F7F7F" w:themeColor="background1" w:themeTint="FF" w:themeShade="7F"/>
          <w:sz w:val="24"/>
          <w:szCs w:val="24"/>
        </w:rPr>
      </w:pPr>
      <w:r w:rsidRPr="0A83E377" w:rsidR="0A83E377">
        <w:rPr/>
        <w:t>Tomar datos de los sensores. (A)</w:t>
      </w:r>
    </w:p>
    <w:p w:rsidR="000628AB" w:rsidP="0A83E377" w:rsidRDefault="00DB45DF" w14:paraId="1E572B99" w14:textId="5AEE11D2">
      <w:pPr>
        <w:pStyle w:val="Prrafodelista"/>
        <w:numPr>
          <w:ilvl w:val="0"/>
          <w:numId w:val="61"/>
        </w:numPr>
        <w:rPr>
          <w:color w:val="7F7F7F" w:themeColor="background1" w:themeTint="FF" w:themeShade="7F"/>
          <w:sz w:val="24"/>
          <w:szCs w:val="24"/>
        </w:rPr>
      </w:pPr>
      <w:r w:rsidRPr="0A83E377" w:rsidR="0A83E377">
        <w:rPr/>
        <w:t>Crear la interfaz de la aplicación. (B)</w:t>
      </w:r>
    </w:p>
    <w:p w:rsidR="000628AB" w:rsidP="0A83E377" w:rsidRDefault="00DB45DF" w14:paraId="2739DCEB" w14:textId="1051CBB9">
      <w:pPr>
        <w:pStyle w:val="Prrafodelista"/>
        <w:numPr>
          <w:ilvl w:val="0"/>
          <w:numId w:val="61"/>
        </w:numPr>
        <w:rPr>
          <w:noProof w:val="0"/>
          <w:color w:val="7F7F7F" w:themeColor="background1" w:themeTint="FF" w:themeShade="7F"/>
          <w:sz w:val="24"/>
          <w:szCs w:val="24"/>
          <w:lang w:val="es-ES"/>
        </w:rPr>
      </w:pPr>
      <w:r w:rsidRPr="0A83E377" w:rsidR="0A83E377">
        <w:rPr>
          <w:noProof w:val="0"/>
          <w:lang w:val="es-ES"/>
        </w:rPr>
        <w:t>Conectar los enchufes con la puerta de enlace. (C</w:t>
      </w:r>
      <w:r w:rsidRPr="0A83E377" w:rsidR="0A83E377">
        <w:rPr>
          <w:noProof w:val="0"/>
          <w:lang w:val="es-ES"/>
        </w:rPr>
        <w:t>)</w:t>
      </w:r>
    </w:p>
    <w:p w:rsidR="000628AB" w:rsidP="0A83E377" w:rsidRDefault="00DB45DF" w14:paraId="1F38B044" w14:textId="152941FF">
      <w:pPr>
        <w:pStyle w:val="Prrafodelista"/>
        <w:numPr>
          <w:ilvl w:val="0"/>
          <w:numId w:val="61"/>
        </w:numPr>
        <w:rPr>
          <w:noProof w:val="0"/>
          <w:color w:val="7F7F7F" w:themeColor="background1" w:themeTint="FF" w:themeShade="7F"/>
          <w:sz w:val="24"/>
          <w:szCs w:val="24"/>
          <w:lang w:val="es-ES"/>
        </w:rPr>
      </w:pPr>
      <w:r w:rsidRPr="0A83E377" w:rsidR="0A83E377">
        <w:rPr>
          <w:noProof w:val="0"/>
          <w:lang w:val="es-ES"/>
        </w:rPr>
        <w:t>Conectar la puerta de enlace con los enchufes.  (C)</w:t>
      </w:r>
    </w:p>
    <w:p w:rsidR="000628AB" w:rsidP="0A83E377" w:rsidRDefault="00DB45DF" w14:paraId="0C528C8A" w14:textId="1F319765">
      <w:pPr>
        <w:pStyle w:val="Prrafodelista"/>
        <w:numPr>
          <w:ilvl w:val="0"/>
          <w:numId w:val="61"/>
        </w:numPr>
        <w:rPr>
          <w:color w:val="7F7F7F" w:themeColor="background1" w:themeTint="FF" w:themeShade="7F"/>
          <w:sz w:val="24"/>
          <w:szCs w:val="24"/>
        </w:rPr>
      </w:pPr>
      <w:r w:rsidRPr="0A83E377" w:rsidR="0A83E377">
        <w:rPr/>
        <w:t>Procesar las medidas recibidas de los sensores. (C)</w:t>
      </w:r>
    </w:p>
    <w:p w:rsidR="000628AB" w:rsidP="0A83E377" w:rsidRDefault="00DB45DF" w14:paraId="0E62C7C8" w14:textId="03AFD29D">
      <w:pPr>
        <w:pStyle w:val="Prrafodelista"/>
        <w:numPr>
          <w:ilvl w:val="0"/>
          <w:numId w:val="61"/>
        </w:numPr>
        <w:rPr>
          <w:color w:val="7F7F7F" w:themeColor="background1" w:themeTint="FF" w:themeShade="7F"/>
          <w:sz w:val="24"/>
          <w:szCs w:val="24"/>
        </w:rPr>
      </w:pPr>
      <w:r w:rsidRPr="0A83E377" w:rsidR="0A83E377">
        <w:rPr/>
        <w:t>Crear la estructura de los datos. (D)</w:t>
      </w:r>
    </w:p>
    <w:p w:rsidR="000628AB" w:rsidP="0A83E377" w:rsidRDefault="00DB45DF" w14:paraId="451E9566" w14:textId="7A0B5339">
      <w:pPr>
        <w:pStyle w:val="Prrafodelista"/>
        <w:numPr>
          <w:ilvl w:val="0"/>
          <w:numId w:val="61"/>
        </w:numPr>
        <w:rPr>
          <w:color w:val="7F7F7F" w:themeColor="background1" w:themeTint="FF" w:themeShade="7F"/>
          <w:sz w:val="24"/>
          <w:szCs w:val="24"/>
        </w:rPr>
      </w:pPr>
      <w:r w:rsidRPr="0A83E377" w:rsidR="0A83E377">
        <w:rPr/>
        <w:t>Recibir las peticiones externas. (D)</w:t>
      </w:r>
    </w:p>
    <w:p w:rsidR="000628AB" w:rsidP="0A83E377" w:rsidRDefault="00DB45DF" w14:paraId="041FA2DC" w14:textId="157E5AB3">
      <w:pPr>
        <w:pStyle w:val="Prrafodelista"/>
        <w:numPr>
          <w:ilvl w:val="0"/>
          <w:numId w:val="61"/>
        </w:numPr>
        <w:rPr>
          <w:color w:val="7F7F7F" w:themeColor="background1" w:themeTint="FF" w:themeShade="7F"/>
          <w:sz w:val="24"/>
          <w:szCs w:val="24"/>
        </w:rPr>
      </w:pPr>
      <w:r w:rsidRPr="0A83E377" w:rsidR="0A83E377">
        <w:rPr/>
        <w:t>Enlazar la aplicación con la base de datos. (E)</w:t>
      </w:r>
    </w:p>
    <w:p w:rsidR="000628AB" w:rsidP="0A83E377" w:rsidRDefault="00DB45DF" w14:paraId="699CC774" w14:textId="372E3A46">
      <w:pPr>
        <w:pStyle w:val="Prrafodelista"/>
        <w:numPr>
          <w:ilvl w:val="0"/>
          <w:numId w:val="61"/>
        </w:numPr>
        <w:rPr>
          <w:color w:val="7F7F7F" w:themeColor="background1" w:themeTint="FF" w:themeShade="7F"/>
          <w:sz w:val="24"/>
          <w:szCs w:val="24"/>
        </w:rPr>
      </w:pPr>
      <w:r w:rsidRPr="0A83E377" w:rsidR="0A83E377">
        <w:rPr/>
        <w:t>Conectar la puerta de enlace con la base de datos. (E)</w:t>
      </w:r>
    </w:p>
    <w:p w:rsidR="000628AB" w:rsidP="0A83E377" w:rsidRDefault="00DB45DF" w14:paraId="0D81C766" w14:textId="3CAE744F">
      <w:pPr>
        <w:pStyle w:val="Prrafodelista"/>
        <w:numPr>
          <w:ilvl w:val="0"/>
          <w:numId w:val="61"/>
        </w:numPr>
        <w:rPr>
          <w:color w:val="7F7F7F" w:themeColor="background1" w:themeTint="FF" w:themeShade="7F"/>
          <w:sz w:val="24"/>
          <w:szCs w:val="24"/>
        </w:rPr>
      </w:pPr>
      <w:r w:rsidRPr="0A83E377" w:rsidR="0A83E377">
        <w:rPr/>
        <w:t>Gestión de las tareas que tomarán los datos periódicamente. (E)</w:t>
      </w:r>
    </w:p>
    <w:p w:rsidR="000628AB" w:rsidP="0A83E377" w:rsidRDefault="00DB45DF" w14:paraId="73C88FEC" w14:textId="61EA9D15">
      <w:pPr>
        <w:pStyle w:val="Prrafodelista"/>
        <w:numPr>
          <w:ilvl w:val="0"/>
          <w:numId w:val="61"/>
        </w:numPr>
        <w:rPr>
          <w:color w:val="7F7F7F" w:themeColor="background1" w:themeTint="FF" w:themeShade="7F"/>
          <w:sz w:val="24"/>
          <w:szCs w:val="24"/>
        </w:rPr>
      </w:pPr>
      <w:r w:rsidRPr="0A83E377" w:rsidR="0A83E377">
        <w:rPr/>
        <w:t>Mostrar los datos en la interfaz. (F)</w:t>
      </w:r>
    </w:p>
    <w:p w:rsidR="000628AB" w:rsidP="0A83E377" w:rsidRDefault="00DB45DF" w14:paraId="76E005F1" w14:textId="172C2FBB">
      <w:pPr>
        <w:pStyle w:val="Prrafodelista"/>
        <w:numPr>
          <w:ilvl w:val="0"/>
          <w:numId w:val="61"/>
        </w:numPr>
        <w:rPr>
          <w:color w:val="7F7F7F" w:themeColor="background1" w:themeTint="FF" w:themeShade="7F"/>
          <w:sz w:val="24"/>
          <w:szCs w:val="24"/>
        </w:rPr>
      </w:pPr>
      <w:r w:rsidRPr="0A83E377" w:rsidR="0A83E377">
        <w:rPr/>
        <w:t>Enlazar la puerta de enlace con la aplicación de usuario. (F)</w:t>
      </w:r>
    </w:p>
    <w:p w:rsidR="000628AB" w:rsidP="0A83E377" w:rsidRDefault="00DB45DF" w14:paraId="4F8BF023" w14:textId="2723FD58">
      <w:pPr>
        <w:pStyle w:val="Prrafodelista"/>
        <w:numPr>
          <w:ilvl w:val="0"/>
          <w:numId w:val="61"/>
        </w:numPr>
        <w:rPr>
          <w:color w:val="7F7F7F" w:themeColor="background1" w:themeTint="FF" w:themeShade="7F"/>
          <w:sz w:val="24"/>
          <w:szCs w:val="24"/>
        </w:rPr>
      </w:pPr>
      <w:r w:rsidRPr="0A83E377" w:rsidR="0A83E377">
        <w:rPr/>
        <w:t>Gestión de cuentas. (F)</w:t>
      </w:r>
    </w:p>
    <w:p w:rsidR="000628AB" w:rsidP="0699F2D3" w:rsidRDefault="00DB45DF" w14:paraId="08462951" w14:textId="1A88F3BA">
      <w:pPr>
        <w:pStyle w:val="Normal"/>
        <w:ind w:left="0"/>
        <w:jc w:val="both"/>
      </w:pPr>
      <w:r w:rsidR="0699F2D3">
        <w:rPr/>
        <w:t>Las primeras tareas se corresponden con la toma de datos de los sensores y la creación de la interfaz. Se han elegido estas dos tareas pues se corresponden con polos opuestos del proyecto y por tanto podrán generar entregable de forma rápida al inicio de este. Además</w:t>
      </w:r>
      <w:r w:rsidR="0699F2D3">
        <w:rPr/>
        <w:t>,</w:t>
      </w:r>
      <w:r w:rsidR="0699F2D3">
        <w:rPr/>
        <w:t xml:space="preserve"> podrán</w:t>
      </w:r>
      <w:r w:rsidR="0699F2D3">
        <w:rPr/>
        <w:t xml:space="preserve"> hacerse de forma concurrente.</w:t>
      </w:r>
    </w:p>
    <w:p w:rsidR="000628AB" w:rsidP="0699F2D3" w:rsidRDefault="00DB45DF" w14:paraId="5D9E1905" w14:textId="1E7162D5">
      <w:pPr>
        <w:jc w:val="both"/>
        <w:rPr>
          <w:rFonts w:ascii="Calibri" w:hAnsi="Calibri" w:eastAsia="Calibri" w:cs="Calibri"/>
          <w:noProof w:val="0"/>
          <w:sz w:val="24"/>
          <w:szCs w:val="24"/>
          <w:lang w:val="es-ES"/>
        </w:rPr>
      </w:pPr>
      <w:r w:rsidRPr="0699F2D3" w:rsidR="0699F2D3">
        <w:rPr>
          <w:rFonts w:ascii="Calibri" w:hAnsi="Calibri" w:eastAsia="Calibri" w:cs="Calibri"/>
          <w:noProof w:val="0"/>
          <w:sz w:val="24"/>
          <w:szCs w:val="24"/>
          <w:lang w:val="es-ES"/>
        </w:rPr>
        <w:t>Las subtareas de conectar los enchufes con la puerta de enlace, conectar la puerta de enlace con los enchufes, procesar las medidas recibidas de los sensores se realizarán a continuación pues forman la estructura de generación de los datos con los que se trab</w:t>
      </w:r>
      <w:r w:rsidRPr="0699F2D3" w:rsidR="0699F2D3">
        <w:rPr>
          <w:rFonts w:ascii="Calibri" w:hAnsi="Calibri" w:eastAsia="Calibri" w:cs="Calibri"/>
          <w:noProof w:val="0"/>
          <w:sz w:val="24"/>
          <w:szCs w:val="24"/>
          <w:lang w:val="es-ES"/>
        </w:rPr>
        <w:t>a</w:t>
      </w:r>
      <w:r w:rsidRPr="0699F2D3" w:rsidR="0699F2D3">
        <w:rPr>
          <w:rFonts w:ascii="Calibri" w:hAnsi="Calibri" w:eastAsia="Calibri" w:cs="Calibri"/>
          <w:noProof w:val="0"/>
          <w:sz w:val="24"/>
          <w:szCs w:val="24"/>
          <w:lang w:val="es-ES"/>
        </w:rPr>
        <w:t>jará en la aplicación.</w:t>
      </w:r>
    </w:p>
    <w:p w:rsidR="000628AB" w:rsidP="0699F2D3" w:rsidRDefault="00DB45DF" w14:paraId="0066F2DF" w14:textId="7EDC28A7">
      <w:pPr>
        <w:jc w:val="both"/>
        <w:rPr>
          <w:rFonts w:ascii="Calibri" w:hAnsi="Calibri" w:eastAsia="Calibri" w:cs="Calibri"/>
          <w:noProof w:val="0"/>
          <w:sz w:val="24"/>
          <w:szCs w:val="24"/>
          <w:lang w:val="es-ES"/>
        </w:rPr>
      </w:pPr>
      <w:r w:rsidRPr="0699F2D3" w:rsidR="0699F2D3">
        <w:rPr>
          <w:rFonts w:ascii="Calibri" w:hAnsi="Calibri" w:eastAsia="Calibri" w:cs="Calibri"/>
          <w:noProof w:val="0"/>
          <w:sz w:val="24"/>
          <w:szCs w:val="24"/>
          <w:lang w:val="es-ES"/>
        </w:rPr>
        <w:t>Crear la estructura de los datos</w:t>
      </w:r>
      <w:r w:rsidRPr="0699F2D3" w:rsidR="0699F2D3">
        <w:rPr>
          <w:rFonts w:ascii="Calibri" w:hAnsi="Calibri" w:eastAsia="Calibri" w:cs="Calibri"/>
          <w:noProof w:val="0"/>
          <w:sz w:val="24"/>
          <w:szCs w:val="24"/>
          <w:lang w:val="es-ES"/>
        </w:rPr>
        <w:t>,</w:t>
      </w:r>
      <w:r w:rsidRPr="0699F2D3" w:rsidR="0699F2D3">
        <w:rPr>
          <w:rFonts w:ascii="Calibri" w:hAnsi="Calibri" w:eastAsia="Calibri" w:cs="Calibri"/>
          <w:noProof w:val="0"/>
          <w:sz w:val="24"/>
          <w:szCs w:val="24"/>
          <w:lang w:val="es-ES"/>
        </w:rPr>
        <w:t xml:space="preserve"> </w:t>
      </w:r>
      <w:r w:rsidRPr="0699F2D3" w:rsidR="0699F2D3">
        <w:rPr>
          <w:rFonts w:ascii="Calibri" w:hAnsi="Calibri" w:eastAsia="Calibri" w:cs="Calibri"/>
          <w:noProof w:val="0"/>
          <w:sz w:val="24"/>
          <w:szCs w:val="24"/>
          <w:lang w:val="es-ES"/>
        </w:rPr>
        <w:t>r</w:t>
      </w:r>
      <w:r w:rsidRPr="0699F2D3" w:rsidR="0699F2D3">
        <w:rPr>
          <w:rFonts w:ascii="Calibri" w:hAnsi="Calibri" w:eastAsia="Calibri" w:cs="Calibri"/>
          <w:noProof w:val="0"/>
          <w:sz w:val="24"/>
          <w:szCs w:val="24"/>
          <w:lang w:val="es-ES"/>
        </w:rPr>
        <w:t>ecibir las peticiones externas</w:t>
      </w:r>
      <w:r w:rsidRPr="0699F2D3" w:rsidR="0699F2D3">
        <w:rPr>
          <w:rFonts w:ascii="Calibri" w:hAnsi="Calibri" w:eastAsia="Calibri" w:cs="Calibri"/>
          <w:noProof w:val="0"/>
          <w:sz w:val="24"/>
          <w:szCs w:val="24"/>
          <w:lang w:val="es-ES"/>
        </w:rPr>
        <w:t>, enlazar la aplicación con la base de datos son las tareas que se realizarán a continuación. Estas tareas permiten enlazar la aplicación con los enchufes, así como almacenar los datos recogidos. Es necesario que sean realizadas en este punto pues de otro modo no podríamos transmitir los datos entre los enchufes y la aplicación.</w:t>
      </w:r>
    </w:p>
    <w:p w:rsidR="000628AB" w:rsidP="0A83E377" w:rsidRDefault="00DB45DF" w14:paraId="114D2530" w14:textId="481FDDBB">
      <w:pPr>
        <w:pStyle w:val="Normal"/>
        <w:jc w:val="both"/>
        <w:rPr>
          <w:rFonts w:ascii="Calibri" w:hAnsi="Calibri" w:eastAsia="Calibri" w:cs="Calibri"/>
          <w:noProof w:val="0"/>
          <w:sz w:val="24"/>
          <w:szCs w:val="24"/>
          <w:lang w:val="es-ES"/>
        </w:rPr>
      </w:pPr>
      <w:r w:rsidRPr="0A83E377" w:rsidR="0A83E377">
        <w:rPr>
          <w:rFonts w:ascii="Calibri" w:hAnsi="Calibri" w:eastAsia="Calibri" w:cs="Calibri"/>
          <w:noProof w:val="0"/>
          <w:sz w:val="24"/>
          <w:szCs w:val="24"/>
          <w:lang w:val="es-ES"/>
        </w:rPr>
        <w:t xml:space="preserve">A continuación, se realizarán las tareas que permitan pasar los datos de los enchufes hasta la base de datos, conectar la puerta de enlace con la base de datos, Gestión de las tareas que tomarán los datos periódicamente. Esta </w:t>
      </w:r>
      <w:r w:rsidRPr="0A83E377" w:rsidR="0A83E377">
        <w:rPr>
          <w:rFonts w:ascii="Calibri" w:hAnsi="Calibri" w:eastAsia="Calibri" w:cs="Calibri"/>
          <w:noProof w:val="0"/>
          <w:sz w:val="24"/>
          <w:szCs w:val="24"/>
          <w:lang w:val="es-ES"/>
        </w:rPr>
        <w:t>última tarea</w:t>
      </w:r>
      <w:r w:rsidRPr="0A83E377" w:rsidR="0A83E377">
        <w:rPr>
          <w:rFonts w:ascii="Calibri" w:hAnsi="Calibri" w:eastAsia="Calibri" w:cs="Calibri"/>
          <w:noProof w:val="0"/>
          <w:sz w:val="24"/>
          <w:szCs w:val="24"/>
          <w:lang w:val="es-ES"/>
        </w:rPr>
        <w:t xml:space="preserve"> se corresponde con la optimización de esta comunicación en paquetes de datos en vez de enviar los datos dispersos.</w:t>
      </w:r>
    </w:p>
    <w:p w:rsidR="000628AB" w:rsidP="0699F2D3" w:rsidRDefault="00DB45DF" w14:paraId="6EB5C2AC" w14:textId="34945D15">
      <w:pPr>
        <w:pStyle w:val="Normal"/>
        <w:jc w:val="both"/>
      </w:pPr>
      <w:r w:rsidRPr="0699F2D3" w:rsidR="0699F2D3">
        <w:rPr>
          <w:rFonts w:ascii="Calibri" w:hAnsi="Calibri" w:eastAsia="Calibri" w:cs="Calibri"/>
          <w:noProof w:val="0"/>
          <w:sz w:val="24"/>
          <w:szCs w:val="24"/>
          <w:lang w:val="es-ES"/>
        </w:rPr>
        <w:t>Mostrar los datos en la interfaz, enlazar la puerta de enlace con la aplicación de usuario, gestión de cuentas se corresponden con las tareas finales en las que los datos serán mostrados en la aplicación.</w:t>
      </w:r>
    </w:p>
    <w:p w:rsidR="000628AB" w:rsidP="0699F2D3" w:rsidRDefault="00DB45DF" w14:paraId="37EC1B78" w14:textId="60F5ED4B">
      <w:pPr>
        <w:pStyle w:val="Titulo8"/>
        <w:bidi w:val="0"/>
      </w:pPr>
      <w:r w:rsidR="0B400065">
        <w:rPr/>
        <w:t>Grupos de subtareas</w:t>
      </w:r>
      <w:r w:rsidR="0B400065">
        <w:rPr/>
        <w:t>.</w:t>
      </w:r>
    </w:p>
    <w:p w:rsidR="000628AB" w:rsidP="0699F2D3" w:rsidRDefault="00DB45DF" w14:paraId="737F2DDB" w14:textId="20AEAE3D">
      <w:pPr>
        <w:pStyle w:val="Normal"/>
        <w:bidi w:val="0"/>
        <w:spacing w:before="0" w:beforeAutospacing="off" w:after="0" w:afterAutospacing="off" w:line="240" w:lineRule="auto"/>
        <w:ind w:left="0" w:right="0"/>
        <w:jc w:val="left"/>
      </w:pPr>
      <w:r w:rsidR="0A83E377">
        <w:rPr/>
        <w:t>Cada subtarea se ha incluido en un grupo (A, B, C, D, E, F). Tareas de distintos grupos consecutivos podrán ser concurrentes en parejas de dos. Es decir, las tareas de grupo A se pueden hacer junto con las de grupo B, Las tareas de grupo C se pueden hacer a la vez que las del grupo D y finalmente las tareas del grupo E podrán realizarse junto a las del grupo F.</w:t>
      </w:r>
    </w:p>
    <w:p w:rsidR="000628AB" w:rsidP="0699F2D3" w:rsidRDefault="00DB45DF" w14:paraId="3B289134" w14:textId="7CB63D00">
      <w:pPr>
        <w:pStyle w:val="Normal"/>
        <w:bidi w:val="0"/>
        <w:spacing w:before="0" w:beforeAutospacing="off" w:after="0" w:afterAutospacing="off" w:line="240" w:lineRule="auto"/>
        <w:ind w:left="0" w:right="0"/>
        <w:jc w:val="left"/>
      </w:pPr>
      <w:r w:rsidR="0B400065">
        <w:rPr/>
        <w:t>Las tareas que pertenecen al mismo grupo deben de ser secuenciales entre sí.</w:t>
      </w:r>
    </w:p>
    <w:p w:rsidR="0B400065" w:rsidP="0B400065" w:rsidRDefault="0B400065" w14:paraId="7D4374B8" w14:textId="313669E3">
      <w:pPr>
        <w:pStyle w:val="Titulo8"/>
        <w:bidi w:val="0"/>
      </w:pPr>
      <w:r w:rsidRPr="0B400065" w:rsidR="0B400065">
        <w:rPr/>
        <w:t>Organización previa.</w:t>
      </w:r>
    </w:p>
    <w:p w:rsidR="0B400065" w:rsidP="0B400065" w:rsidRDefault="0B400065" w14:paraId="17BDBA3E" w14:textId="336537FB">
      <w:pPr>
        <w:pStyle w:val="Normal"/>
        <w:bidi w:val="0"/>
        <w:jc w:val="both"/>
      </w:pPr>
      <w:r w:rsidRPr="0B400065" w:rsidR="0B400065">
        <w:rPr/>
        <w:t>Antes de comenzar con Project realizamos un estudio previo sobre cómo organizar las tareas de modo que todas se realizaran en un orden adecuado. Una tarea que toma como entrada la salida de otra deberá siempre realizarse después de esa otra. De este modo creamos la dependencia entre las tareas.</w:t>
      </w:r>
    </w:p>
    <w:p w:rsidR="0B400065" w:rsidP="0B400065" w:rsidRDefault="0B400065" w14:paraId="18BD70B4" w14:textId="46BA9A3A">
      <w:pPr>
        <w:pStyle w:val="Normal"/>
        <w:bidi w:val="0"/>
        <w:jc w:val="both"/>
        <w:rPr>
          <w:b w:val="1"/>
          <w:bCs w:val="1"/>
          <w:color w:val="FF0000"/>
          <w:sz w:val="72"/>
          <w:szCs w:val="72"/>
        </w:rPr>
      </w:pPr>
      <w:r w:rsidRPr="0B400065" w:rsidR="0B400065">
        <w:rPr>
          <w:b w:val="1"/>
          <w:bCs w:val="1"/>
          <w:color w:val="FF0000"/>
          <w:sz w:val="72"/>
          <w:szCs w:val="72"/>
        </w:rPr>
        <w:t>INSERTAR FOTO MENOYO PAINT</w:t>
      </w:r>
    </w:p>
    <w:p w:rsidR="000628AB" w:rsidP="0699F2D3" w:rsidRDefault="00DB45DF" w14:paraId="1D2A2F77" w14:textId="72421C26">
      <w:pPr>
        <w:pStyle w:val="Normal"/>
        <w:bidi w:val="0"/>
        <w:spacing w:before="0" w:beforeAutospacing="off" w:after="0" w:afterAutospacing="off" w:line="240" w:lineRule="auto"/>
        <w:ind w:left="0" w:right="0"/>
        <w:jc w:val="left"/>
        <w:rPr>
          <w:rFonts w:ascii="Georgia" w:hAnsi="Georgia" w:eastAsia="" w:cs="" w:asciiTheme="majorAscii" w:hAnsiTheme="majorAscii" w:eastAsiaTheme="majorEastAsia" w:cstheme="majorBidi"/>
          <w:color w:val="0072C6" w:themeColor="accent1" w:themeTint="FF" w:themeShade="FF"/>
          <w:sz w:val="34"/>
          <w:szCs w:val="34"/>
        </w:rPr>
      </w:pPr>
      <w:r w:rsidRPr="0699F2D3" w:rsidR="0699F2D3">
        <w:rPr/>
        <w:t xml:space="preserve"> </w:t>
      </w:r>
      <w:r>
        <w:br w:type="page"/>
      </w:r>
    </w:p>
    <w:p w:rsidRPr="00E260B8" w:rsidR="00E260B8" w:rsidP="000628AB" w:rsidRDefault="00E260B8" w14:paraId="69DCE3B8" w14:noSpellErr="1" w14:textId="3CC29FBC">
      <w:pPr>
        <w:pStyle w:val="Ttulo3"/>
      </w:pPr>
      <w:r w:rsidR="0A83E377">
        <w:rPr/>
        <w:t>ENTREGABLES DEL PROYECTO</w:t>
      </w:r>
    </w:p>
    <w:p w:rsidR="0A83E377" w:rsidP="0A83E377" w:rsidRDefault="0A83E377" w14:paraId="5550F528" w14:textId="66950382">
      <w:pPr>
        <w:pStyle w:val="Normal"/>
        <w:jc w:val="both"/>
      </w:pPr>
      <w:r w:rsidR="0A83E377">
        <w:rPr/>
        <w:t>En nuestro proyecto distinguiremos:</w:t>
      </w:r>
    </w:p>
    <w:p w:rsidR="0A83E377" w:rsidP="0A83E377" w:rsidRDefault="0A83E377" w14:paraId="2F6DB147" w14:textId="7BF73C3A">
      <w:pPr>
        <w:pStyle w:val="Prrafodelista"/>
        <w:numPr>
          <w:ilvl w:val="0"/>
          <w:numId w:val="62"/>
        </w:numPr>
        <w:jc w:val="both"/>
        <w:rPr>
          <w:color w:val="7F7F7F" w:themeColor="background1" w:themeTint="FF" w:themeShade="7F"/>
          <w:sz w:val="24"/>
          <w:szCs w:val="24"/>
        </w:rPr>
      </w:pPr>
      <w:r w:rsidRPr="0A83E377" w:rsidR="0A83E377">
        <w:rPr>
          <w:b w:val="1"/>
          <w:bCs w:val="1"/>
        </w:rPr>
        <w:t>Tareas</w:t>
      </w:r>
      <w:r w:rsidR="0A83E377">
        <w:rPr/>
        <w:t>:</w:t>
      </w:r>
    </w:p>
    <w:p w:rsidR="0A83E377" w:rsidP="0A83E377" w:rsidRDefault="0A83E377" w14:paraId="4321BDF7" w14:textId="7F5C32E6">
      <w:pPr>
        <w:pStyle w:val="Prrafodelista"/>
        <w:numPr>
          <w:ilvl w:val="1"/>
          <w:numId w:val="62"/>
        </w:numPr>
        <w:jc w:val="both"/>
        <w:rPr>
          <w:color w:val="7F7F7F" w:themeColor="background1" w:themeTint="FF" w:themeShade="7F"/>
          <w:sz w:val="24"/>
          <w:szCs w:val="24"/>
        </w:rPr>
      </w:pPr>
      <w:r w:rsidR="0A83E377">
        <w:rPr/>
        <w:t>Se corresponde con un objetivo mayor que supone una pieza clave y bien diferencia del proyecto.</w:t>
      </w:r>
    </w:p>
    <w:p w:rsidR="0A83E377" w:rsidP="0A83E377" w:rsidRDefault="0A83E377" w14:paraId="639E2BC1" w14:textId="0888A299">
      <w:pPr>
        <w:pStyle w:val="Prrafodelista"/>
        <w:numPr>
          <w:ilvl w:val="1"/>
          <w:numId w:val="62"/>
        </w:numPr>
        <w:jc w:val="both"/>
        <w:rPr>
          <w:color w:val="7F7F7F" w:themeColor="background1" w:themeTint="FF" w:themeShade="7F"/>
          <w:sz w:val="24"/>
          <w:szCs w:val="24"/>
        </w:rPr>
      </w:pPr>
      <w:r w:rsidR="0A83E377">
        <w:rPr/>
        <w:t>Ejemplo:</w:t>
      </w:r>
    </w:p>
    <w:p w:rsidR="0A83E377" w:rsidP="0A83E377" w:rsidRDefault="0A83E377" w14:paraId="15EFCFCF" w14:textId="105B196B">
      <w:pPr>
        <w:pStyle w:val="Prrafodelista"/>
        <w:numPr>
          <w:ilvl w:val="2"/>
          <w:numId w:val="62"/>
        </w:numPr>
        <w:jc w:val="both"/>
        <w:rPr>
          <w:color w:val="7F7F7F" w:themeColor="background1" w:themeTint="FF" w:themeShade="7F"/>
          <w:sz w:val="24"/>
          <w:szCs w:val="24"/>
        </w:rPr>
      </w:pPr>
      <w:r w:rsidR="0A83E377">
        <w:rPr/>
        <w:t>Dispositivos de Enchufe</w:t>
      </w:r>
    </w:p>
    <w:p w:rsidR="0A83E377" w:rsidP="0A83E377" w:rsidRDefault="0A83E377" w14:paraId="39C5E66A" w14:textId="6B4EB9EF">
      <w:pPr>
        <w:pStyle w:val="Prrafodelista"/>
        <w:numPr>
          <w:ilvl w:val="2"/>
          <w:numId w:val="62"/>
        </w:numPr>
        <w:jc w:val="both"/>
        <w:rPr>
          <w:color w:val="7F7F7F" w:themeColor="background1" w:themeTint="FF" w:themeShade="7F"/>
          <w:sz w:val="24"/>
          <w:szCs w:val="24"/>
        </w:rPr>
      </w:pPr>
      <w:r w:rsidR="0A83E377">
        <w:rPr/>
        <w:t>Dispositivos de Puerta de Enlace</w:t>
      </w:r>
    </w:p>
    <w:p w:rsidR="0A83E377" w:rsidP="0A83E377" w:rsidRDefault="0A83E377" w14:paraId="43E9023B" w14:textId="480DC957">
      <w:pPr>
        <w:pStyle w:val="Prrafodelista"/>
        <w:numPr>
          <w:ilvl w:val="2"/>
          <w:numId w:val="62"/>
        </w:numPr>
        <w:jc w:val="both"/>
        <w:rPr>
          <w:color w:val="7F7F7F" w:themeColor="background1" w:themeTint="FF" w:themeShade="7F"/>
          <w:sz w:val="24"/>
          <w:szCs w:val="24"/>
        </w:rPr>
      </w:pPr>
      <w:r w:rsidR="0A83E377">
        <w:rPr/>
        <w:t>Aplicación de Clientes</w:t>
      </w:r>
    </w:p>
    <w:p w:rsidR="0A83E377" w:rsidP="0A83E377" w:rsidRDefault="0A83E377" w14:paraId="45B90605" w14:textId="568A6411">
      <w:pPr>
        <w:pStyle w:val="Prrafodelista"/>
        <w:numPr>
          <w:ilvl w:val="2"/>
          <w:numId w:val="62"/>
        </w:numPr>
        <w:jc w:val="both"/>
        <w:rPr>
          <w:color w:val="7F7F7F" w:themeColor="background1" w:themeTint="FF" w:themeShade="7F"/>
          <w:sz w:val="24"/>
          <w:szCs w:val="24"/>
        </w:rPr>
      </w:pPr>
      <w:r w:rsidR="0A83E377">
        <w:rPr/>
        <w:t>Base de Datos</w:t>
      </w:r>
    </w:p>
    <w:p w:rsidR="0A83E377" w:rsidP="0A83E377" w:rsidRDefault="0A83E377" w14:paraId="4B94ACCE" w14:textId="1868374E">
      <w:pPr>
        <w:pStyle w:val="Prrafodelista"/>
        <w:numPr>
          <w:ilvl w:val="1"/>
          <w:numId w:val="62"/>
        </w:numPr>
        <w:jc w:val="both"/>
        <w:rPr>
          <w:color w:val="7F7F7F" w:themeColor="background1" w:themeTint="FF" w:themeShade="7F"/>
          <w:sz w:val="24"/>
          <w:szCs w:val="24"/>
        </w:rPr>
      </w:pPr>
      <w:r w:rsidR="0A83E377">
        <w:rPr/>
        <w:t xml:space="preserve">Cada vez que una tarea se complete, se producirá un </w:t>
      </w:r>
      <w:r w:rsidRPr="0A83E377" w:rsidR="0A83E377">
        <w:rPr>
          <w:b w:val="1"/>
          <w:bCs w:val="1"/>
        </w:rPr>
        <w:t>Hito</w:t>
      </w:r>
      <w:r w:rsidR="0A83E377">
        <w:rPr/>
        <w:t>.</w:t>
      </w:r>
    </w:p>
    <w:p w:rsidR="0A83E377" w:rsidP="0A83E377" w:rsidRDefault="0A83E377" w14:paraId="543031C7" w14:textId="6FE2F30D">
      <w:pPr>
        <w:pStyle w:val="Prrafodelista"/>
        <w:numPr>
          <w:ilvl w:val="0"/>
          <w:numId w:val="62"/>
        </w:numPr>
        <w:jc w:val="both"/>
        <w:rPr>
          <w:color w:val="7F7F7F" w:themeColor="background1" w:themeTint="FF" w:themeShade="7F"/>
          <w:sz w:val="24"/>
          <w:szCs w:val="24"/>
        </w:rPr>
      </w:pPr>
      <w:r w:rsidRPr="0A83E377" w:rsidR="0A83E377">
        <w:rPr>
          <w:b w:val="1"/>
          <w:bCs w:val="1"/>
        </w:rPr>
        <w:t>Subtareas</w:t>
      </w:r>
      <w:r w:rsidR="0A83E377">
        <w:rPr/>
        <w:t>:</w:t>
      </w:r>
    </w:p>
    <w:p w:rsidR="0A83E377" w:rsidP="0A83E377" w:rsidRDefault="0A83E377" w14:paraId="7CA5E9A5" w14:textId="2FCCB061">
      <w:pPr>
        <w:pStyle w:val="Prrafodelista"/>
        <w:numPr>
          <w:ilvl w:val="1"/>
          <w:numId w:val="62"/>
        </w:numPr>
        <w:jc w:val="both"/>
        <w:rPr>
          <w:color w:val="7F7F7F" w:themeColor="background1" w:themeTint="FF" w:themeShade="7F"/>
          <w:sz w:val="24"/>
          <w:szCs w:val="24"/>
        </w:rPr>
      </w:pPr>
      <w:r w:rsidR="0A83E377">
        <w:rPr/>
        <w:t>Se corresponden con objetivos que permiten la realización de una tarea.</w:t>
      </w:r>
    </w:p>
    <w:p w:rsidR="0A83E377" w:rsidP="0A83E377" w:rsidRDefault="0A83E377" w14:paraId="57165614" w14:textId="5E938D11">
      <w:pPr>
        <w:pStyle w:val="Prrafodelista"/>
        <w:numPr>
          <w:ilvl w:val="1"/>
          <w:numId w:val="62"/>
        </w:numPr>
        <w:jc w:val="both"/>
        <w:rPr>
          <w:color w:val="7F7F7F" w:themeColor="background1" w:themeTint="FF" w:themeShade="7F"/>
          <w:sz w:val="24"/>
          <w:szCs w:val="24"/>
        </w:rPr>
      </w:pPr>
      <w:r w:rsidR="0A83E377">
        <w:rPr/>
        <w:t>Por ejemplo:</w:t>
      </w:r>
    </w:p>
    <w:p w:rsidR="0A83E377" w:rsidP="0A83E377" w:rsidRDefault="0A83E377" w14:paraId="7E10DF8E" w14:textId="1EE881DB">
      <w:pPr>
        <w:pStyle w:val="Prrafodelista"/>
        <w:numPr>
          <w:ilvl w:val="2"/>
          <w:numId w:val="62"/>
        </w:numPr>
        <w:jc w:val="both"/>
        <w:rPr>
          <w:color w:val="7F7F7F" w:themeColor="background1" w:themeTint="FF" w:themeShade="7F"/>
          <w:sz w:val="24"/>
          <w:szCs w:val="24"/>
        </w:rPr>
      </w:pPr>
      <w:r w:rsidR="0A83E377">
        <w:rPr/>
        <w:t>La tarea Base de Datos tiene 3 subtareas:</w:t>
      </w:r>
    </w:p>
    <w:p w:rsidR="0A83E377" w:rsidP="0A83E377" w:rsidRDefault="0A83E377" w14:paraId="20B2EF10" w14:textId="2474A3B8">
      <w:pPr>
        <w:pStyle w:val="Prrafodelista"/>
        <w:numPr>
          <w:ilvl w:val="3"/>
          <w:numId w:val="62"/>
        </w:numPr>
        <w:jc w:val="both"/>
        <w:rPr>
          <w:color w:val="7F7F7F" w:themeColor="background1" w:themeTint="FF" w:themeShade="7F"/>
          <w:sz w:val="24"/>
          <w:szCs w:val="24"/>
        </w:rPr>
      </w:pPr>
      <w:r w:rsidR="0A83E377">
        <w:rPr/>
        <w:t>Crear la estructura de los datos</w:t>
      </w:r>
    </w:p>
    <w:p w:rsidR="0A83E377" w:rsidP="0A83E377" w:rsidRDefault="0A83E377" w14:paraId="2A9923A3" w14:textId="6F4AF2F2">
      <w:pPr>
        <w:pStyle w:val="Prrafodelista"/>
        <w:numPr>
          <w:ilvl w:val="3"/>
          <w:numId w:val="62"/>
        </w:numPr>
        <w:jc w:val="both"/>
        <w:rPr>
          <w:color w:val="7F7F7F" w:themeColor="background1" w:themeTint="FF" w:themeShade="7F"/>
          <w:sz w:val="24"/>
          <w:szCs w:val="24"/>
        </w:rPr>
      </w:pPr>
      <w:r w:rsidR="0A83E377">
        <w:rPr/>
        <w:t>Recibir peticiones externas</w:t>
      </w:r>
    </w:p>
    <w:p w:rsidR="0A83E377" w:rsidP="0A83E377" w:rsidRDefault="0A83E377" w14:paraId="3D446579" w14:textId="0A107495">
      <w:pPr>
        <w:pStyle w:val="Prrafodelista"/>
        <w:numPr>
          <w:ilvl w:val="3"/>
          <w:numId w:val="62"/>
        </w:numPr>
        <w:jc w:val="both"/>
        <w:rPr>
          <w:color w:val="7F7F7F" w:themeColor="background1" w:themeTint="FF" w:themeShade="7F"/>
          <w:sz w:val="24"/>
          <w:szCs w:val="24"/>
        </w:rPr>
      </w:pPr>
      <w:r w:rsidR="0A83E377">
        <w:rPr/>
        <w:t>Gestión de cuentas</w:t>
      </w:r>
    </w:p>
    <w:p w:rsidR="0A83E377" w:rsidP="0A83E377" w:rsidRDefault="0A83E377" w14:paraId="171C5AFE" w14:textId="32C4A054">
      <w:pPr>
        <w:pStyle w:val="Prrafodelista"/>
        <w:numPr>
          <w:ilvl w:val="1"/>
          <w:numId w:val="62"/>
        </w:numPr>
        <w:jc w:val="both"/>
        <w:rPr>
          <w:color w:val="7F7F7F" w:themeColor="background1" w:themeTint="FF" w:themeShade="7F"/>
          <w:sz w:val="24"/>
          <w:szCs w:val="24"/>
        </w:rPr>
      </w:pPr>
      <w:r w:rsidR="0A83E377">
        <w:rPr/>
        <w:t xml:space="preserve">Cada vez que una subtarea se complete, se producirá un </w:t>
      </w:r>
      <w:r w:rsidRPr="0A83E377" w:rsidR="0A83E377">
        <w:rPr>
          <w:b w:val="1"/>
          <w:bCs w:val="1"/>
        </w:rPr>
        <w:t>Entregable</w:t>
      </w:r>
    </w:p>
    <w:p w:rsidR="0A83E377" w:rsidP="0A83E377" w:rsidRDefault="0A83E377" w14:paraId="591378F8" w14:textId="75F113C1">
      <w:pPr>
        <w:pStyle w:val="Prrafodelista"/>
        <w:numPr>
          <w:ilvl w:val="0"/>
          <w:numId w:val="62"/>
        </w:numPr>
        <w:jc w:val="both"/>
        <w:rPr>
          <w:color w:val="7F7F7F" w:themeColor="background1" w:themeTint="FF" w:themeShade="7F"/>
          <w:sz w:val="24"/>
          <w:szCs w:val="24"/>
        </w:rPr>
      </w:pPr>
      <w:r w:rsidRPr="0A83E377" w:rsidR="0A83E377">
        <w:rPr>
          <w:b w:val="1"/>
          <w:bCs w:val="1"/>
        </w:rPr>
        <w:t>Actividades</w:t>
      </w:r>
      <w:r w:rsidR="0A83E377">
        <w:rPr/>
        <w:t>:</w:t>
      </w:r>
    </w:p>
    <w:p w:rsidR="0A83E377" w:rsidP="0A83E377" w:rsidRDefault="0A83E377" w14:paraId="1ADF5019" w14:textId="04A534D7">
      <w:pPr>
        <w:pStyle w:val="Prrafodelista"/>
        <w:numPr>
          <w:ilvl w:val="1"/>
          <w:numId w:val="62"/>
        </w:numPr>
        <w:jc w:val="both"/>
        <w:rPr>
          <w:color w:val="7F7F7F" w:themeColor="background1" w:themeTint="FF" w:themeShade="7F"/>
          <w:sz w:val="24"/>
          <w:szCs w:val="24"/>
        </w:rPr>
      </w:pPr>
      <w:r w:rsidR="0A83E377">
        <w:rPr/>
        <w:t>Se corresponden con los objetivos que permiten completar una subtarea.</w:t>
      </w:r>
    </w:p>
    <w:p w:rsidR="0A83E377" w:rsidP="0A83E377" w:rsidRDefault="0A83E377" w14:paraId="0A11BBED" w14:textId="3B6A255E">
      <w:pPr>
        <w:pStyle w:val="Prrafodelista"/>
        <w:numPr>
          <w:ilvl w:val="2"/>
          <w:numId w:val="62"/>
        </w:numPr>
        <w:jc w:val="both"/>
        <w:rPr>
          <w:color w:val="7F7F7F" w:themeColor="background1" w:themeTint="FF" w:themeShade="7F"/>
          <w:sz w:val="24"/>
          <w:szCs w:val="24"/>
        </w:rPr>
      </w:pPr>
      <w:r w:rsidR="0A83E377">
        <w:rPr/>
        <w:t>Por ejemplo:</w:t>
      </w:r>
    </w:p>
    <w:p w:rsidR="0A83E377" w:rsidP="0A83E377" w:rsidRDefault="0A83E377" w14:paraId="6CD9B69B" w14:textId="5AB7B5DB">
      <w:pPr>
        <w:pStyle w:val="Prrafodelista"/>
        <w:numPr>
          <w:ilvl w:val="3"/>
          <w:numId w:val="62"/>
        </w:numPr>
        <w:jc w:val="both"/>
        <w:rPr>
          <w:color w:val="7F7F7F" w:themeColor="background1" w:themeTint="FF" w:themeShade="7F"/>
          <w:sz w:val="24"/>
          <w:szCs w:val="24"/>
        </w:rPr>
      </w:pPr>
      <w:r w:rsidR="0A83E377">
        <w:rPr/>
        <w:t xml:space="preserve">La subtarea de “Recibir peticiones externas” (y en realidad </w:t>
      </w:r>
      <w:r w:rsidR="0A83E377">
        <w:rPr/>
        <w:t>todas las subtareas de nuestro proyecto tienen</w:t>
      </w:r>
      <w:r w:rsidR="0A83E377">
        <w:rPr/>
        <w:t xml:space="preserve"> las mismas actividades) precisa de las siguientes 4 actividades:</w:t>
      </w:r>
    </w:p>
    <w:p w:rsidR="0A83E377" w:rsidP="0A83E377" w:rsidRDefault="0A83E377" w14:paraId="074EFB27" w14:textId="721F4A70">
      <w:pPr>
        <w:pStyle w:val="Prrafodelista"/>
        <w:numPr>
          <w:ilvl w:val="4"/>
          <w:numId w:val="62"/>
        </w:numPr>
        <w:jc w:val="both"/>
        <w:rPr>
          <w:color w:val="7F7F7F" w:themeColor="background1" w:themeTint="FF" w:themeShade="7F"/>
          <w:sz w:val="24"/>
          <w:szCs w:val="24"/>
        </w:rPr>
      </w:pPr>
      <w:r w:rsidR="0A83E377">
        <w:rPr/>
        <w:t>Planificación</w:t>
      </w:r>
    </w:p>
    <w:p w:rsidR="0A83E377" w:rsidP="0A83E377" w:rsidRDefault="0A83E377" w14:paraId="67D6F778" w14:textId="0F10E2FD">
      <w:pPr>
        <w:pStyle w:val="Prrafodelista"/>
        <w:numPr>
          <w:ilvl w:val="4"/>
          <w:numId w:val="62"/>
        </w:numPr>
        <w:jc w:val="both"/>
        <w:rPr>
          <w:color w:val="7F7F7F" w:themeColor="background1" w:themeTint="FF" w:themeShade="7F"/>
          <w:sz w:val="24"/>
          <w:szCs w:val="24"/>
        </w:rPr>
      </w:pPr>
      <w:r w:rsidR="0A83E377">
        <w:rPr/>
        <w:t>Diseño del Producto</w:t>
      </w:r>
    </w:p>
    <w:p w:rsidR="0A83E377" w:rsidP="0A83E377" w:rsidRDefault="0A83E377" w14:paraId="4867C4DE" w14:textId="60318A9F">
      <w:pPr>
        <w:pStyle w:val="Prrafodelista"/>
        <w:numPr>
          <w:ilvl w:val="4"/>
          <w:numId w:val="62"/>
        </w:numPr>
        <w:jc w:val="both"/>
        <w:rPr>
          <w:color w:val="7F7F7F" w:themeColor="background1" w:themeTint="FF" w:themeShade="7F"/>
          <w:sz w:val="24"/>
          <w:szCs w:val="24"/>
        </w:rPr>
      </w:pPr>
      <w:r w:rsidR="0A83E377">
        <w:rPr/>
        <w:t>Programación</w:t>
      </w:r>
    </w:p>
    <w:p w:rsidR="0A83E377" w:rsidP="0A83E377" w:rsidRDefault="0A83E377" w14:paraId="203E2DA0" w14:textId="00CBC0D0">
      <w:pPr>
        <w:pStyle w:val="Prrafodelista"/>
        <w:numPr>
          <w:ilvl w:val="4"/>
          <w:numId w:val="62"/>
        </w:numPr>
        <w:jc w:val="both"/>
        <w:rPr>
          <w:color w:val="7F7F7F" w:themeColor="background1" w:themeTint="FF" w:themeShade="7F"/>
          <w:sz w:val="24"/>
          <w:szCs w:val="24"/>
        </w:rPr>
      </w:pPr>
      <w:r w:rsidR="0A83E377">
        <w:rPr/>
        <w:t>Integración y Prueba</w:t>
      </w:r>
    </w:p>
    <w:p w:rsidR="0A83E377" w:rsidP="0A83E377" w:rsidRDefault="0A83E377" w14:paraId="7D28F052" w14:textId="6E96B096">
      <w:pPr>
        <w:pStyle w:val="Normal"/>
        <w:jc w:val="both"/>
      </w:pPr>
    </w:p>
    <w:p w:rsidR="0A83E377" w:rsidP="0A83E377" w:rsidRDefault="0A83E377" w14:paraId="6482BC61" w14:textId="6BD08570">
      <w:pPr>
        <w:pStyle w:val="Normal"/>
      </w:pPr>
    </w:p>
    <w:p w:rsidR="0A83E377" w:rsidP="0A83E377" w:rsidRDefault="0A83E377" w14:paraId="56D7FF30" w14:textId="008EACDF">
      <w:pPr>
        <w:pStyle w:val="Normal"/>
        <w:bidi w:val="0"/>
        <w:spacing w:before="0" w:beforeAutospacing="off" w:after="0" w:afterAutospacing="off" w:line="240" w:lineRule="auto"/>
        <w:ind w:left="0" w:right="0"/>
        <w:jc w:val="both"/>
        <w:rPr>
          <w:u w:val="none"/>
        </w:rPr>
      </w:pPr>
      <w:r w:rsidR="0A83E377">
        <w:rPr>
          <w:u w:val="none"/>
        </w:rPr>
        <w:t>Todas las subtareas presentan 4 actividades que se realizarán de manera secuencial, es decir, planificación, diseño, programación y por último integración y prueba se realizarán secuencialmente y completarán la subtarea correspondiente.</w:t>
      </w:r>
    </w:p>
    <w:p w:rsidR="0A83E377" w:rsidP="0A83E377" w:rsidRDefault="0A83E377" w14:paraId="52CDA602" w14:textId="41B74A68">
      <w:pPr>
        <w:pStyle w:val="Normal"/>
        <w:bidi w:val="0"/>
        <w:spacing w:before="0" w:beforeAutospacing="off" w:after="0" w:afterAutospacing="off" w:line="240" w:lineRule="auto"/>
        <w:ind w:left="0" w:right="0"/>
        <w:jc w:val="both"/>
      </w:pPr>
    </w:p>
    <w:p w:rsidR="0A83E377" w:rsidP="0A83E377" w:rsidRDefault="0A83E377" w14:paraId="758741A0" w14:textId="7D6AB2BE">
      <w:pPr>
        <w:pStyle w:val="Normal"/>
        <w:bidi w:val="0"/>
        <w:spacing w:before="0" w:beforeAutospacing="off" w:after="0" w:afterAutospacing="off" w:line="240" w:lineRule="auto"/>
        <w:ind w:left="0" w:right="0"/>
        <w:jc w:val="both"/>
      </w:pPr>
      <w:r w:rsidR="0A83E377">
        <w:rPr/>
        <w:t xml:space="preserve">Nuestro </w:t>
      </w:r>
      <w:r w:rsidR="0A83E377">
        <w:rPr/>
        <w:t xml:space="preserve">proyecto empieza con </w:t>
      </w:r>
      <w:r w:rsidR="0A83E377">
        <w:rPr/>
        <w:t xml:space="preserve">las tareas de </w:t>
      </w:r>
      <w:r w:rsidRPr="0A83E377" w:rsidR="0A83E377">
        <w:rPr>
          <w:u w:val="single"/>
        </w:rPr>
        <w:t>Tomar datos de los sensores</w:t>
      </w:r>
      <w:r w:rsidR="0A83E377">
        <w:rPr/>
        <w:t xml:space="preserve"> y </w:t>
      </w:r>
      <w:r w:rsidRPr="0A83E377" w:rsidR="0A83E377">
        <w:rPr>
          <w:u w:val="single"/>
        </w:rPr>
        <w:t>Creación de la interfaz</w:t>
      </w:r>
      <w:r w:rsidR="0A83E377">
        <w:rPr>
          <w:u w:val="none"/>
        </w:rPr>
        <w:t xml:space="preserve">, los cuales generarán los dos primeros entregables del proyecto, correspondientes a la tarea de </w:t>
      </w:r>
      <w:r w:rsidRPr="0A83E377" w:rsidR="0A83E377">
        <w:rPr>
          <w:u w:val="single"/>
        </w:rPr>
        <w:t>Dispositivos de Enchufe</w:t>
      </w:r>
      <w:r w:rsidR="0A83E377">
        <w:rPr>
          <w:u w:val="none"/>
        </w:rPr>
        <w:t xml:space="preserve"> y de </w:t>
      </w:r>
      <w:r w:rsidRPr="0A83E377" w:rsidR="0A83E377">
        <w:rPr>
          <w:u w:val="single"/>
        </w:rPr>
        <w:t>Base de Datos</w:t>
      </w:r>
      <w:r w:rsidR="0A83E377">
        <w:rPr>
          <w:u w:val="none"/>
        </w:rPr>
        <w:t xml:space="preserve"> respetivamente.</w:t>
      </w:r>
    </w:p>
    <w:p w:rsidR="0A83E377" w:rsidP="0A83E377" w:rsidRDefault="0A83E377" w14:paraId="4B22C37F" w14:textId="392CD933">
      <w:pPr>
        <w:pStyle w:val="Normal"/>
        <w:bidi w:val="0"/>
        <w:spacing w:before="0" w:beforeAutospacing="off" w:after="0" w:afterAutospacing="off" w:line="240" w:lineRule="auto"/>
        <w:ind w:left="0" w:right="0"/>
        <w:jc w:val="both"/>
        <w:rPr>
          <w:u w:val="none"/>
        </w:rPr>
      </w:pPr>
      <w:r w:rsidR="0B400065">
        <w:rPr>
          <w:u w:val="none"/>
        </w:rPr>
        <w:t xml:space="preserve">El informe de la primera subtarea se envía a la siguiente subtarea de la propia actividad, </w:t>
      </w:r>
      <w:r w:rsidRPr="0B400065" w:rsidR="0B400065">
        <w:rPr>
          <w:u w:val="single"/>
        </w:rPr>
        <w:t>Conectar los enchufes con la puerta de enlace;</w:t>
      </w:r>
      <w:r w:rsidR="0B400065">
        <w:rPr>
          <w:u w:val="none"/>
        </w:rPr>
        <w:t xml:space="preserve"> en cambio, el informe de la segunda subtarea se envía a dos subtareas pertenecientes a tareas diferentes, concretamente se envía a </w:t>
      </w:r>
      <w:r w:rsidRPr="0B400065" w:rsidR="0B400065">
        <w:rPr>
          <w:u w:val="single"/>
        </w:rPr>
        <w:t>Dispositivos Enchufe-Conectar los enchufes con la puerta de enlace</w:t>
      </w:r>
      <w:r w:rsidR="0B400065">
        <w:rPr>
          <w:u w:val="none"/>
        </w:rPr>
        <w:t xml:space="preserve"> y a </w:t>
      </w:r>
      <w:r w:rsidRPr="0B400065" w:rsidR="0B400065">
        <w:rPr>
          <w:u w:val="single"/>
        </w:rPr>
        <w:t>Aplicación de clientes-Crear la estructura de los da</w:t>
      </w:r>
      <w:r w:rsidRPr="0B400065" w:rsidR="0B400065">
        <w:rPr>
          <w:u w:val="single"/>
        </w:rPr>
        <w:t>tos</w:t>
      </w:r>
      <w:r w:rsidR="0B400065">
        <w:rPr>
          <w:u w:val="none"/>
        </w:rPr>
        <w:t>.</w:t>
      </w:r>
    </w:p>
    <w:p w:rsidR="0B400065" w:rsidP="0B400065" w:rsidRDefault="0B400065" w14:paraId="1B7C9C30" w14:textId="4FCA3022">
      <w:pPr>
        <w:pStyle w:val="Normal"/>
        <w:bidi w:val="0"/>
        <w:spacing w:before="0" w:beforeAutospacing="off" w:after="0" w:afterAutospacing="off" w:line="240" w:lineRule="auto"/>
        <w:ind w:left="0" w:right="0"/>
        <w:jc w:val="both"/>
        <w:rPr>
          <w:u w:val="none"/>
        </w:rPr>
      </w:pPr>
    </w:p>
    <w:p w:rsidR="0B400065" w:rsidP="0B400065" w:rsidRDefault="0B400065" w14:paraId="6B4C70FC" w14:textId="52543B92">
      <w:pPr>
        <w:pStyle w:val="Normal"/>
        <w:bidi w:val="0"/>
        <w:spacing w:before="0" w:beforeAutospacing="off" w:after="0" w:afterAutospacing="off" w:line="240" w:lineRule="auto"/>
        <w:ind w:left="0" w:right="0"/>
        <w:jc w:val="both"/>
        <w:rPr>
          <w:u w:val="none"/>
        </w:rPr>
      </w:pPr>
      <w:r w:rsidR="0B400065">
        <w:rPr>
          <w:u w:val="none"/>
        </w:rPr>
        <w:t>Podemos ver que los entregables del proyecto no empezarán a ocurrir hasta pasado el primer año de desarrollo. El primer entregable será la aplicación y posteriormente vendrán la puerta de enlace, la base de datos y por último los dispositivos de enchufe. No obstante, esto no representa del todo a cómo se han desarrollado cada uno por lo que será necesario estudiar el proyecto a nivel se subtareas y no de tareas.</w:t>
      </w:r>
    </w:p>
    <w:p w:rsidR="0B400065" w:rsidP="0B400065" w:rsidRDefault="0B400065" w14:paraId="200C7ED5" w14:textId="0194A555">
      <w:pPr>
        <w:pStyle w:val="Normal"/>
        <w:bidi w:val="0"/>
        <w:spacing w:before="0" w:beforeAutospacing="off" w:after="0" w:afterAutospacing="off" w:line="240" w:lineRule="auto"/>
        <w:ind w:left="0" w:right="0"/>
        <w:jc w:val="center"/>
      </w:pPr>
      <w:r>
        <w:drawing>
          <wp:inline wp14:editId="56A34F9D" wp14:anchorId="0C01822C">
            <wp:extent cx="4572000" cy="971550"/>
            <wp:effectExtent l="0" t="0" r="0" b="0"/>
            <wp:docPr id="1536322433" name="" title=""/>
            <wp:cNvGraphicFramePr>
              <a:graphicFrameLocks noChangeAspect="1"/>
            </wp:cNvGraphicFramePr>
            <a:graphic>
              <a:graphicData uri="http://schemas.openxmlformats.org/drawingml/2006/picture">
                <pic:pic>
                  <pic:nvPicPr>
                    <pic:cNvPr id="0" name=""/>
                    <pic:cNvPicPr/>
                  </pic:nvPicPr>
                  <pic:blipFill>
                    <a:blip r:embed="R5a6946cb4ff848ba">
                      <a:extLst>
                        <a:ext xmlns:a="http://schemas.openxmlformats.org/drawingml/2006/main" uri="{28A0092B-C50C-407E-A947-70E740481C1C}">
                          <a14:useLocalDpi val="0"/>
                        </a:ext>
                      </a:extLst>
                    </a:blip>
                    <a:stretch>
                      <a:fillRect/>
                    </a:stretch>
                  </pic:blipFill>
                  <pic:spPr>
                    <a:xfrm>
                      <a:off x="0" y="0"/>
                      <a:ext cx="4572000" cy="971550"/>
                    </a:xfrm>
                    <a:prstGeom prst="rect">
                      <a:avLst/>
                    </a:prstGeom>
                  </pic:spPr>
                </pic:pic>
              </a:graphicData>
            </a:graphic>
          </wp:inline>
        </w:drawing>
      </w:r>
    </w:p>
    <w:p w:rsidR="0B400065" w:rsidP="0B400065" w:rsidRDefault="0B400065" w14:paraId="57A82375" w14:textId="04B35097">
      <w:pPr>
        <w:pStyle w:val="Normal"/>
        <w:bidi w:val="0"/>
        <w:spacing w:before="0" w:beforeAutospacing="off" w:after="0" w:afterAutospacing="off" w:line="240" w:lineRule="auto"/>
        <w:ind w:left="0" w:right="0"/>
        <w:jc w:val="both"/>
        <w:rPr>
          <w:u w:val="none"/>
        </w:rPr>
      </w:pPr>
      <w:r w:rsidR="0B400065">
        <w:rPr>
          <w:u w:val="none"/>
        </w:rPr>
        <w:t xml:space="preserve">A nivel de tareas podemos ver como las primeras en comenzar son las de los enchufes y la </w:t>
      </w:r>
      <w:r w:rsidR="0B400065">
        <w:rPr>
          <w:u w:val="none"/>
        </w:rPr>
        <w:t>aplicación,</w:t>
      </w:r>
      <w:r w:rsidR="0B400065">
        <w:rPr>
          <w:u w:val="none"/>
        </w:rPr>
        <w:t xml:space="preserve"> aunque a nivel se subtareas podemos ver que en realidad el grueso de la aplicación se desarrolla a mediados del proyecto.</w:t>
      </w:r>
    </w:p>
    <w:p w:rsidR="0B400065" w:rsidP="0B400065" w:rsidRDefault="0B400065" w14:paraId="028DC86B" w14:textId="1F9D3412">
      <w:pPr>
        <w:pStyle w:val="Normal"/>
        <w:bidi w:val="0"/>
        <w:spacing w:before="0" w:beforeAutospacing="off" w:after="0" w:afterAutospacing="off" w:line="240" w:lineRule="auto"/>
        <w:ind w:left="0" w:right="0"/>
        <w:jc w:val="both"/>
        <w:rPr>
          <w:u w:val="none"/>
        </w:rPr>
      </w:pPr>
      <w:r w:rsidR="0B400065">
        <w:rPr>
          <w:u w:val="none"/>
        </w:rPr>
        <w:t xml:space="preserve">Algo similar sucede con la base de datos en la que se comienza a trabajar al inicio del </w:t>
      </w:r>
      <w:r w:rsidR="0B400065">
        <w:rPr>
          <w:u w:val="none"/>
        </w:rPr>
        <w:t>proyecto,</w:t>
      </w:r>
      <w:r w:rsidR="0B400065">
        <w:rPr>
          <w:u w:val="none"/>
        </w:rPr>
        <w:t xml:space="preserve"> pero hasta no es terminada hasta casi el final. </w:t>
      </w:r>
    </w:p>
    <w:p w:rsidR="0B400065" w:rsidP="0B400065" w:rsidRDefault="0B400065" w14:paraId="1A9E357C" w14:textId="66E50051">
      <w:pPr>
        <w:pStyle w:val="Normal"/>
        <w:bidi w:val="0"/>
        <w:spacing w:before="0" w:beforeAutospacing="off" w:after="0" w:afterAutospacing="off" w:line="240" w:lineRule="auto"/>
        <w:ind w:left="0" w:right="0"/>
        <w:jc w:val="center"/>
      </w:pPr>
      <w:r>
        <w:drawing>
          <wp:inline wp14:editId="5E1C5487" wp14:anchorId="1A8731A3">
            <wp:extent cx="4572000" cy="3724275"/>
            <wp:effectExtent l="0" t="0" r="0" b="0"/>
            <wp:docPr id="2117899925" name="" title=""/>
            <wp:cNvGraphicFramePr>
              <a:graphicFrameLocks noChangeAspect="1"/>
            </wp:cNvGraphicFramePr>
            <a:graphic>
              <a:graphicData uri="http://schemas.openxmlformats.org/drawingml/2006/picture">
                <pic:pic>
                  <pic:nvPicPr>
                    <pic:cNvPr id="0" name=""/>
                    <pic:cNvPicPr/>
                  </pic:nvPicPr>
                  <pic:blipFill>
                    <a:blip r:embed="Rb5db3e29c79143be">
                      <a:extLst>
                        <a:ext xmlns:a="http://schemas.openxmlformats.org/drawingml/2006/main" uri="{28A0092B-C50C-407E-A947-70E740481C1C}">
                          <a14:useLocalDpi val="0"/>
                        </a:ext>
                      </a:extLst>
                    </a:blip>
                    <a:stretch>
                      <a:fillRect/>
                    </a:stretch>
                  </pic:blipFill>
                  <pic:spPr>
                    <a:xfrm>
                      <a:off x="0" y="0"/>
                      <a:ext cx="4572000" cy="3724275"/>
                    </a:xfrm>
                    <a:prstGeom prst="rect">
                      <a:avLst/>
                    </a:prstGeom>
                  </pic:spPr>
                </pic:pic>
              </a:graphicData>
            </a:graphic>
          </wp:inline>
        </w:drawing>
      </w:r>
    </w:p>
    <w:p w:rsidR="0B400065" w:rsidP="0B400065" w:rsidRDefault="0B400065" w14:paraId="685E469B" w14:textId="06868A96">
      <w:pPr>
        <w:pStyle w:val="Titulo8"/>
        <w:bidi w:val="0"/>
      </w:pPr>
      <w:r w:rsidRPr="0B400065" w:rsidR="0B400065">
        <w:rPr/>
        <w:t>Dispositivos enchufe.</w:t>
      </w:r>
    </w:p>
    <w:p w:rsidR="0B400065" w:rsidP="0B400065" w:rsidRDefault="0B400065" w14:paraId="06927C6E" w14:textId="6D09BFAD">
      <w:pPr>
        <w:pStyle w:val="Normal"/>
        <w:bidi w:val="0"/>
        <w:jc w:val="both"/>
      </w:pPr>
      <w:r w:rsidRPr="0B400065" w:rsidR="0B400065">
        <w:rPr/>
        <w:t>Su desarrollo es continuo a lo largo de todo el proyecto salvo el periodo en el que se integran con el resto del producto, es decir, los enchufes deben de integrarse con la puerta de enlace y la aplicación. Se ve como en el periodo en el que el trabajo en los enchufes está paralizado las otras partes están en pleno desarrollo.</w:t>
      </w:r>
    </w:p>
    <w:p w:rsidR="0B400065" w:rsidP="0B400065" w:rsidRDefault="0B400065" w14:paraId="064C4BD5" w14:textId="2B092D6E">
      <w:pPr>
        <w:pStyle w:val="Normal"/>
        <w:bidi w:val="0"/>
        <w:spacing w:before="0" w:beforeAutospacing="off" w:after="0" w:afterAutospacing="off" w:line="240" w:lineRule="auto"/>
        <w:ind w:left="0" w:right="0"/>
        <w:jc w:val="center"/>
        <w:rPr>
          <w:u w:val="none"/>
        </w:rPr>
      </w:pPr>
    </w:p>
    <w:p w:rsidR="0B400065" w:rsidP="0B400065" w:rsidRDefault="0B400065" w14:paraId="538A065E" w14:textId="48E87355">
      <w:pPr>
        <w:pStyle w:val="Normal"/>
        <w:bidi w:val="0"/>
        <w:spacing w:before="0" w:beforeAutospacing="off" w:after="0" w:afterAutospacing="off" w:line="240" w:lineRule="auto"/>
        <w:ind w:left="0" w:right="0"/>
        <w:jc w:val="center"/>
      </w:pPr>
      <w:r>
        <w:drawing>
          <wp:inline wp14:editId="7EA9889D" wp14:anchorId="2F24AB04">
            <wp:extent cx="4572000" cy="1390650"/>
            <wp:effectExtent l="0" t="0" r="0" b="0"/>
            <wp:docPr id="109864518" name="" title=""/>
            <wp:cNvGraphicFramePr>
              <a:graphicFrameLocks noChangeAspect="1"/>
            </wp:cNvGraphicFramePr>
            <a:graphic>
              <a:graphicData uri="http://schemas.openxmlformats.org/drawingml/2006/picture">
                <pic:pic>
                  <pic:nvPicPr>
                    <pic:cNvPr id="0" name=""/>
                    <pic:cNvPicPr/>
                  </pic:nvPicPr>
                  <pic:blipFill>
                    <a:blip r:embed="Rc10963d23cc244b8">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p>
    <w:p w:rsidR="0B400065" w:rsidP="0B400065" w:rsidRDefault="0B400065" w14:paraId="1DB45863" w14:textId="35E7A017">
      <w:pPr>
        <w:pStyle w:val="Titulo8"/>
        <w:bidi w:val="0"/>
      </w:pPr>
      <w:r w:rsidRPr="0B400065" w:rsidR="0B400065">
        <w:rPr/>
        <w:t>Puerta de enlace.</w:t>
      </w:r>
    </w:p>
    <w:p w:rsidR="0B400065" w:rsidP="0B400065" w:rsidRDefault="0B400065" w14:paraId="5209E17E" w14:textId="5168C1DC">
      <w:pPr>
        <w:pStyle w:val="Normal"/>
        <w:bidi w:val="0"/>
        <w:jc w:val="both"/>
      </w:pPr>
      <w:r w:rsidRPr="0B400065" w:rsidR="0B400065">
        <w:rPr/>
        <w:t>La puerta de enlace se desarrolla de forma acompasada con la aplicación. Ambos desarrollos son prácticamente paralelos pues deben cooperar para poder transmitir correctamente las medias de los sensores hasta el usuario final.</w:t>
      </w:r>
    </w:p>
    <w:p w:rsidR="0B400065" w:rsidP="0B400065" w:rsidRDefault="0B400065" w14:paraId="62FA23AF" w14:textId="0081AB4C">
      <w:pPr>
        <w:pStyle w:val="Normal"/>
        <w:bidi w:val="0"/>
        <w:spacing w:before="0" w:beforeAutospacing="off" w:after="0" w:afterAutospacing="off" w:line="240" w:lineRule="auto"/>
        <w:ind w:left="0" w:right="0"/>
        <w:jc w:val="center"/>
        <w:rPr>
          <w:u w:val="none"/>
        </w:rPr>
      </w:pPr>
    </w:p>
    <w:p w:rsidR="0B400065" w:rsidP="0B400065" w:rsidRDefault="0B400065" w14:paraId="42C3315F" w14:textId="0EB9C1C8">
      <w:pPr>
        <w:pStyle w:val="Normal"/>
        <w:bidi w:val="0"/>
        <w:spacing w:before="0" w:beforeAutospacing="off" w:after="0" w:afterAutospacing="off" w:line="240" w:lineRule="auto"/>
        <w:ind w:left="0" w:right="0"/>
        <w:jc w:val="center"/>
      </w:pPr>
      <w:r>
        <w:drawing>
          <wp:inline wp14:editId="5F9E28C0" wp14:anchorId="7E69CC53">
            <wp:extent cx="4572000" cy="1743075"/>
            <wp:effectExtent l="0" t="0" r="0" b="0"/>
            <wp:docPr id="564214440" name="" title=""/>
            <wp:cNvGraphicFramePr>
              <a:graphicFrameLocks noChangeAspect="1"/>
            </wp:cNvGraphicFramePr>
            <a:graphic>
              <a:graphicData uri="http://schemas.openxmlformats.org/drawingml/2006/picture">
                <pic:pic>
                  <pic:nvPicPr>
                    <pic:cNvPr id="0" name=""/>
                    <pic:cNvPicPr/>
                  </pic:nvPicPr>
                  <pic:blipFill>
                    <a:blip r:embed="Ra3e902f12e8d4258">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w:rsidR="0B400065" w:rsidP="0B400065" w:rsidRDefault="0B400065" w14:paraId="0B28EAF5" w14:textId="706215E9">
      <w:pPr>
        <w:pStyle w:val="Titulo8"/>
        <w:bidi w:val="0"/>
        <w:jc w:val="both"/>
      </w:pPr>
      <w:r w:rsidRPr="0B400065" w:rsidR="0B400065">
        <w:rPr/>
        <w:t>Aplicación.</w:t>
      </w:r>
    </w:p>
    <w:p w:rsidR="0B400065" w:rsidP="0B400065" w:rsidRDefault="0B400065" w14:paraId="76AEF1B6" w14:textId="31E128BA">
      <w:pPr>
        <w:pStyle w:val="Normal"/>
        <w:bidi w:val="0"/>
        <w:spacing w:before="0" w:beforeAutospacing="off" w:after="0" w:afterAutospacing="off" w:line="240" w:lineRule="auto"/>
        <w:ind w:left="0" w:right="0"/>
        <w:jc w:val="both"/>
        <w:rPr>
          <w:rFonts w:ascii="Calibri" w:hAnsi="Calibri" w:eastAsia="Calibri" w:cs="Calibri"/>
          <w:noProof w:val="0"/>
          <w:sz w:val="24"/>
          <w:szCs w:val="24"/>
          <w:lang w:val="es-ES"/>
        </w:rPr>
      </w:pPr>
      <w:r w:rsidRPr="0B400065" w:rsidR="0B400065">
        <w:rPr>
          <w:rFonts w:ascii="Calibri" w:hAnsi="Calibri" w:eastAsia="Calibri" w:cs="Calibri"/>
          <w:noProof w:val="0"/>
          <w:sz w:val="24"/>
          <w:szCs w:val="24"/>
          <w:lang w:val="es-ES"/>
        </w:rPr>
        <w:t xml:space="preserve">Se ha considerado que realizar el hito de la interfaz al inicio del proyecto es bueno, aunque no aporte funcionalidad significativa sin estar conectado a otras partes del mismo. Se toma esta decisión debido a que teniendo la interfaz es más fácil comenzar a realizar tareas de márquetin en las que esta se podrá mostrar. Adicionalmente se cree que es motivador para el equipo trabajar viendo resultados directos en el producto final dando vida progresivamente a la interfaz según se completan otros hitos que no cuando </w:t>
      </w:r>
      <w:r w:rsidRPr="0B400065" w:rsidR="0B400065">
        <w:rPr>
          <w:rFonts w:ascii="Calibri" w:hAnsi="Calibri" w:eastAsia="Calibri" w:cs="Calibri"/>
          <w:noProof w:val="0"/>
          <w:sz w:val="24"/>
          <w:szCs w:val="24"/>
          <w:lang w:val="es-ES"/>
        </w:rPr>
        <w:t>está</w:t>
      </w:r>
      <w:r w:rsidRPr="0B400065" w:rsidR="0B400065">
        <w:rPr>
          <w:rFonts w:ascii="Calibri" w:hAnsi="Calibri" w:eastAsia="Calibri" w:cs="Calibri"/>
          <w:noProof w:val="0"/>
          <w:sz w:val="24"/>
          <w:szCs w:val="24"/>
          <w:lang w:val="es-ES"/>
        </w:rPr>
        <w:t xml:space="preserve"> todavía no existe.</w:t>
      </w:r>
    </w:p>
    <w:p w:rsidR="0B400065" w:rsidP="0B400065" w:rsidRDefault="0B400065" w14:paraId="39F982F4" w14:textId="7FC64A58">
      <w:pPr>
        <w:pStyle w:val="Normal"/>
        <w:bidi w:val="0"/>
        <w:spacing w:before="0" w:beforeAutospacing="off" w:after="0" w:afterAutospacing="off" w:line="240" w:lineRule="auto"/>
        <w:ind w:left="0" w:right="0"/>
        <w:jc w:val="both"/>
        <w:rPr>
          <w:rFonts w:ascii="Calibri" w:hAnsi="Calibri" w:eastAsia="Calibri" w:cs="Calibri"/>
          <w:noProof w:val="0"/>
          <w:sz w:val="24"/>
          <w:szCs w:val="24"/>
          <w:lang w:val="es-ES"/>
        </w:rPr>
      </w:pPr>
      <w:r w:rsidRPr="0B400065" w:rsidR="0B400065">
        <w:rPr>
          <w:rFonts w:ascii="Calibri" w:hAnsi="Calibri" w:eastAsia="Calibri" w:cs="Calibri"/>
          <w:noProof w:val="0"/>
          <w:sz w:val="24"/>
          <w:szCs w:val="24"/>
          <w:lang w:val="es-ES"/>
        </w:rPr>
        <w:t>El desarrollo final de la aplicación sucede al final del proyecto cuando el resto de la infraestructura ha sido completada.</w:t>
      </w:r>
    </w:p>
    <w:p w:rsidR="0B400065" w:rsidP="0B400065" w:rsidRDefault="0B400065" w14:paraId="7260BD1C" w14:textId="1D6FA109">
      <w:pPr>
        <w:pStyle w:val="Normal"/>
        <w:bidi w:val="0"/>
        <w:spacing w:before="0" w:beforeAutospacing="off" w:after="0" w:afterAutospacing="off" w:line="240" w:lineRule="auto"/>
        <w:ind w:left="0" w:right="0"/>
        <w:jc w:val="both"/>
        <w:rPr>
          <w:u w:val="none"/>
        </w:rPr>
      </w:pPr>
    </w:p>
    <w:p w:rsidR="0B400065" w:rsidP="0B400065" w:rsidRDefault="0B400065" w14:paraId="160F4CFE" w14:textId="066A2154">
      <w:pPr>
        <w:pStyle w:val="Normal"/>
        <w:bidi w:val="0"/>
        <w:spacing w:before="0" w:beforeAutospacing="off" w:after="0" w:afterAutospacing="off" w:line="240" w:lineRule="auto"/>
        <w:ind w:left="0" w:right="0"/>
        <w:jc w:val="center"/>
      </w:pPr>
      <w:r>
        <w:drawing>
          <wp:inline wp14:editId="06220CEC" wp14:anchorId="7782175E">
            <wp:extent cx="4572000" cy="1638300"/>
            <wp:effectExtent l="0" t="0" r="0" b="0"/>
            <wp:docPr id="1459554613" name="" title=""/>
            <wp:cNvGraphicFramePr>
              <a:graphicFrameLocks noChangeAspect="1"/>
            </wp:cNvGraphicFramePr>
            <a:graphic>
              <a:graphicData uri="http://schemas.openxmlformats.org/drawingml/2006/picture">
                <pic:pic>
                  <pic:nvPicPr>
                    <pic:cNvPr id="0" name=""/>
                    <pic:cNvPicPr/>
                  </pic:nvPicPr>
                  <pic:blipFill>
                    <a:blip r:embed="R887231f36902492b">
                      <a:extLst>
                        <a:ext xmlns:a="http://schemas.openxmlformats.org/drawingml/2006/main" uri="{28A0092B-C50C-407E-A947-70E740481C1C}">
                          <a14:useLocalDpi val="0"/>
                        </a:ext>
                      </a:extLst>
                    </a:blip>
                    <a:stretch>
                      <a:fillRect/>
                    </a:stretch>
                  </pic:blipFill>
                  <pic:spPr>
                    <a:xfrm>
                      <a:off x="0" y="0"/>
                      <a:ext cx="4572000" cy="1638300"/>
                    </a:xfrm>
                    <a:prstGeom prst="rect">
                      <a:avLst/>
                    </a:prstGeom>
                  </pic:spPr>
                </pic:pic>
              </a:graphicData>
            </a:graphic>
          </wp:inline>
        </w:drawing>
      </w:r>
    </w:p>
    <w:p w:rsidR="0B400065" w:rsidP="0B400065" w:rsidRDefault="0B400065" w14:paraId="3C23EC69" w14:textId="193F19B9">
      <w:pPr>
        <w:pStyle w:val="Titulo8"/>
        <w:bidi w:val="0"/>
      </w:pPr>
      <w:r w:rsidRPr="0B400065" w:rsidR="0B400065">
        <w:rPr/>
        <w:t>Base de datos.</w:t>
      </w:r>
    </w:p>
    <w:p w:rsidR="0B400065" w:rsidP="0B400065" w:rsidRDefault="0B400065" w14:paraId="14F1131A" w14:textId="2FD19B39">
      <w:pPr>
        <w:pStyle w:val="Normal"/>
        <w:bidi w:val="0"/>
        <w:jc w:val="both"/>
      </w:pPr>
      <w:r w:rsidRPr="0B400065" w:rsidR="0B400065">
        <w:rPr/>
        <w:t>El trabajado en la base de datos se divide en dos fases diferenciadas. Una al inicio del proyecto dónde se producen los hitos de crear la estructura de los datos y conectar la base de datos con el resto del producto. No obstante, la parte final de esta, la parte correspondiente con la gestión de cuentas es retrasada hasta esta que el proyecto avance, momento en que esta fase se hará más necesaria según nos aproximememos al lanzamiento del producto.</w:t>
      </w:r>
    </w:p>
    <w:p w:rsidR="0B400065" w:rsidP="0B400065" w:rsidRDefault="0B400065" w14:paraId="6BEE0030" w14:textId="06449F29">
      <w:pPr>
        <w:pStyle w:val="Normal"/>
        <w:bidi w:val="0"/>
        <w:spacing w:before="0" w:beforeAutospacing="off" w:after="0" w:afterAutospacing="off" w:line="240" w:lineRule="auto"/>
        <w:ind w:left="0" w:right="0"/>
        <w:jc w:val="center"/>
        <w:rPr>
          <w:u w:val="none"/>
        </w:rPr>
      </w:pPr>
    </w:p>
    <w:p w:rsidR="0B400065" w:rsidP="0B400065" w:rsidRDefault="0B400065" w14:paraId="4D467114" w14:textId="0CF296B7">
      <w:pPr>
        <w:pStyle w:val="Normal"/>
        <w:bidi w:val="0"/>
        <w:spacing w:before="0" w:beforeAutospacing="off" w:after="0" w:afterAutospacing="off" w:line="240" w:lineRule="auto"/>
        <w:ind w:left="0" w:right="0"/>
        <w:jc w:val="center"/>
        <w:rPr>
          <w:u w:val="none"/>
        </w:rPr>
      </w:pPr>
      <w:r>
        <w:drawing>
          <wp:inline wp14:editId="1B2C8A2A" wp14:anchorId="2C84AB7A">
            <wp:extent cx="4572000" cy="1562100"/>
            <wp:effectExtent l="0" t="0" r="0" b="0"/>
            <wp:docPr id="1468633336" name="" title=""/>
            <wp:cNvGraphicFramePr>
              <a:graphicFrameLocks noChangeAspect="1"/>
            </wp:cNvGraphicFramePr>
            <a:graphic>
              <a:graphicData uri="http://schemas.openxmlformats.org/drawingml/2006/picture">
                <pic:pic>
                  <pic:nvPicPr>
                    <pic:cNvPr id="0" name=""/>
                    <pic:cNvPicPr/>
                  </pic:nvPicPr>
                  <pic:blipFill>
                    <a:blip r:embed="Rcfafb20b521c4924">
                      <a:extLst>
                        <a:ext xmlns:a="http://schemas.openxmlformats.org/drawingml/2006/main" uri="{28A0092B-C50C-407E-A947-70E740481C1C}">
                          <a14:useLocalDpi val="0"/>
                        </a:ext>
                      </a:extLst>
                    </a:blip>
                    <a:stretch>
                      <a:fillRect/>
                    </a:stretch>
                  </pic:blipFill>
                  <pic:spPr>
                    <a:xfrm>
                      <a:off x="0" y="0"/>
                      <a:ext cx="4572000" cy="1562100"/>
                    </a:xfrm>
                    <a:prstGeom prst="rect">
                      <a:avLst/>
                    </a:prstGeom>
                  </pic:spPr>
                </pic:pic>
              </a:graphicData>
            </a:graphic>
          </wp:inline>
        </w:drawing>
      </w:r>
    </w:p>
    <w:p w:rsidR="0B400065" w:rsidP="0B400065" w:rsidRDefault="0B400065" w14:paraId="2B157A23" w14:textId="5AD5A82D">
      <w:pPr>
        <w:pStyle w:val="Normal"/>
        <w:bidi w:val="0"/>
        <w:spacing w:before="0" w:beforeAutospacing="off" w:after="0" w:afterAutospacing="off" w:line="240" w:lineRule="auto"/>
        <w:ind w:left="0" w:right="0"/>
        <w:jc w:val="both"/>
        <w:rPr>
          <w:u w:val="none"/>
        </w:rPr>
      </w:pPr>
    </w:p>
    <w:p w:rsidR="0A83E377" w:rsidP="0A83E377" w:rsidRDefault="0A83E377" w14:paraId="0B613E83" w14:textId="73B349AB">
      <w:pPr>
        <w:pStyle w:val="Normal"/>
        <w:bidi w:val="0"/>
        <w:spacing w:before="0" w:beforeAutospacing="off" w:after="0" w:afterAutospacing="off" w:line="240" w:lineRule="auto"/>
        <w:ind w:left="0" w:right="0"/>
        <w:jc w:val="left"/>
        <w:rPr>
          <w:u w:val="none"/>
        </w:rPr>
      </w:pPr>
    </w:p>
    <w:p w:rsidR="0A83E377" w:rsidP="0A83E377" w:rsidRDefault="0A83E377" w14:paraId="3C6CBFC8" w14:textId="2AE537D1">
      <w:pPr>
        <w:pStyle w:val="Normal"/>
        <w:bidi w:val="0"/>
        <w:spacing w:before="0" w:beforeAutospacing="off" w:after="0" w:afterAutospacing="off" w:line="240" w:lineRule="auto"/>
        <w:ind w:left="0" w:right="0"/>
        <w:jc w:val="left"/>
        <w:rPr>
          <w:u w:val="none"/>
        </w:rPr>
      </w:pPr>
    </w:p>
    <w:p w:rsidR="0A83E377" w:rsidP="0A83E377" w:rsidRDefault="0A83E377" w14:paraId="02982722" w14:textId="626F0A5F">
      <w:pPr>
        <w:pStyle w:val="Normal"/>
      </w:pPr>
    </w:p>
    <w:p w:rsidRPr="000628AB" w:rsidR="000628AB" w:rsidP="0A83E377" w:rsidRDefault="000628AB" w14:paraId="41C8F396" w14:textId="19193328">
      <w:pPr>
        <w:rPr>
          <w:rFonts w:ascii="Georgia" w:hAnsi="Georgia" w:eastAsia="" w:cs="" w:asciiTheme="majorAscii" w:hAnsiTheme="majorAscii" w:eastAsiaTheme="majorEastAsia" w:cstheme="majorBidi"/>
          <w:color w:val="0072C6" w:themeColor="accent1" w:themeTint="FF" w:themeShade="FF"/>
          <w:sz w:val="34"/>
          <w:szCs w:val="34"/>
        </w:rPr>
      </w:pPr>
      <w:r>
        <w:br w:type="page"/>
      </w:r>
    </w:p>
    <w:p w:rsidR="0A83E377" w:rsidP="0B400065" w:rsidRDefault="0A83E377" w14:paraId="496C3781" w14:textId="5B98CB55">
      <w:pPr>
        <w:pStyle w:val="Normal"/>
        <w:bidi w:val="0"/>
        <w:spacing w:before="0" w:beforeAutospacing="off" w:after="0" w:afterAutospacing="off" w:line="240" w:lineRule="auto"/>
        <w:ind w:left="0" w:right="0"/>
        <w:jc w:val="left"/>
        <w:rPr>
          <w:rFonts w:ascii="Georgia" w:hAnsi="Georgia" w:eastAsia="" w:cs="" w:asciiTheme="majorAscii" w:hAnsiTheme="majorAscii" w:eastAsiaTheme="majorEastAsia" w:cstheme="majorBidi"/>
          <w:noProof w:val="0"/>
          <w:color w:val="0071C6"/>
          <w:sz w:val="34"/>
          <w:szCs w:val="34"/>
          <w:lang w:val="en-US"/>
        </w:rPr>
      </w:pPr>
      <w:r w:rsidRPr="0B400065" w:rsidR="0B400065">
        <w:rPr>
          <w:rFonts w:ascii="Georgia" w:hAnsi="Georgia" w:eastAsia="" w:cs="" w:asciiTheme="majorAscii" w:hAnsiTheme="majorAscii" w:eastAsiaTheme="majorEastAsia" w:cstheme="majorBidi"/>
          <w:noProof w:val="0"/>
          <w:color w:val="0071C6"/>
          <w:sz w:val="34"/>
          <w:szCs w:val="34"/>
          <w:lang w:val="en-US"/>
        </w:rPr>
        <w:t>WORK BREAKDOWN STRUCTURE</w:t>
      </w:r>
    </w:p>
    <w:p w:rsidR="0B400065" w:rsidP="0B400065" w:rsidRDefault="0B400065" w14:paraId="6956ED33" w14:textId="7E7C447F">
      <w:pPr>
        <w:pStyle w:val="Normal"/>
        <w:bidi w:val="0"/>
        <w:jc w:val="both"/>
        <w:rPr>
          <w:noProof w:val="0"/>
          <w:lang w:val="es-ES"/>
        </w:rPr>
      </w:pPr>
      <w:r w:rsidRPr="0B400065" w:rsidR="0B400065">
        <w:rPr>
          <w:noProof w:val="0"/>
          <w:lang w:val="es-ES"/>
        </w:rPr>
        <w:t>Se presenta la estructura de tareas que componen el proyecto.</w:t>
      </w:r>
    </w:p>
    <w:p w:rsidR="0B400065" w:rsidP="0B400065" w:rsidRDefault="0B400065" w14:paraId="4A2B4333" w14:textId="65438487">
      <w:pPr>
        <w:pStyle w:val="Normal"/>
        <w:bidi w:val="0"/>
        <w:jc w:val="both"/>
        <w:rPr>
          <w:noProof w:val="0"/>
          <w:lang w:val="es-ES"/>
        </w:rPr>
      </w:pPr>
      <w:r w:rsidRPr="0B400065" w:rsidR="0B400065">
        <w:rPr>
          <w:noProof w:val="0"/>
          <w:lang w:val="es-ES"/>
        </w:rPr>
        <w:t>Cada una de las tareas se descompone a su vez en una serie de subtareas que una vez completadas darán lugar a una funcionalidad nueva del producto. A nivel organizativo cada una de las subtareas se descompondrá en cuatro actividades correspondientes a planificación, diseño, programación y pruebas.</w:t>
      </w:r>
    </w:p>
    <w:p w:rsidR="0B400065" w:rsidP="0B400065" w:rsidRDefault="0B400065" w14:paraId="654AC64E" w14:textId="685D8419">
      <w:pPr>
        <w:pStyle w:val="Normal"/>
        <w:bidi w:val="0"/>
        <w:jc w:val="both"/>
        <w:rPr>
          <w:noProof w:val="0"/>
          <w:lang w:val="es-ES"/>
        </w:rPr>
      </w:pPr>
      <w:r w:rsidRPr="0B400065" w:rsidR="0B400065">
        <w:rPr>
          <w:noProof w:val="0"/>
          <w:lang w:val="es-ES"/>
        </w:rPr>
        <w:t>Cada actividad será llevada a cabo por uno o varios miembros del equipo en función de su disponibilidad y cualificación.</w:t>
      </w:r>
    </w:p>
    <w:p w:rsidR="0A83E377" w:rsidP="0A83E377" w:rsidRDefault="0A83E377" w14:paraId="028441D8" w14:textId="2C840DDD">
      <w:pPr>
        <w:pStyle w:val="Normal"/>
        <w:jc w:val="center"/>
      </w:pPr>
      <w:r>
        <w:drawing>
          <wp:inline wp14:editId="4CB573DD" wp14:anchorId="6168EBDF">
            <wp:extent cx="4572000" cy="3324225"/>
            <wp:effectExtent l="0" t="0" r="0" b="0"/>
            <wp:docPr id="1633737049" name="" title=""/>
            <wp:cNvGraphicFramePr>
              <a:graphicFrameLocks noChangeAspect="1"/>
            </wp:cNvGraphicFramePr>
            <a:graphic>
              <a:graphicData uri="http://schemas.openxmlformats.org/drawingml/2006/picture">
                <pic:pic>
                  <pic:nvPicPr>
                    <pic:cNvPr id="0" name=""/>
                    <pic:cNvPicPr/>
                  </pic:nvPicPr>
                  <pic:blipFill>
                    <a:blip r:embed="R3ec4fc41819c4934">
                      <a:extLst>
                        <a:ext xmlns:a="http://schemas.openxmlformats.org/drawingml/2006/main" uri="{28A0092B-C50C-407E-A947-70E740481C1C}">
                          <a14:useLocalDpi val="0"/>
                        </a:ext>
                      </a:extLst>
                    </a:blip>
                    <a:stretch>
                      <a:fillRect/>
                    </a:stretch>
                  </pic:blipFill>
                  <pic:spPr>
                    <a:xfrm>
                      <a:off x="0" y="0"/>
                      <a:ext cx="4572000" cy="3324225"/>
                    </a:xfrm>
                    <a:prstGeom prst="rect">
                      <a:avLst/>
                    </a:prstGeom>
                  </pic:spPr>
                </pic:pic>
              </a:graphicData>
            </a:graphic>
          </wp:inline>
        </w:drawing>
      </w:r>
    </w:p>
    <w:p w:rsidR="0A83E377" w:rsidP="0A83E377" w:rsidRDefault="0A83E377" w14:paraId="649121CF" w14:textId="3F1C52C1">
      <w:pPr>
        <w:pStyle w:val="Normal"/>
        <w:rPr>
          <w:lang w:val="en-US"/>
        </w:rPr>
      </w:pPr>
    </w:p>
    <w:p w:rsidR="0A83E377" w:rsidRDefault="0A83E377" w14:paraId="09E676CD" w14:textId="04C2743F">
      <w:r>
        <w:br w:type="page"/>
      </w:r>
    </w:p>
    <w:p w:rsidR="0A83E377" w:rsidP="0A83E377" w:rsidRDefault="0A83E377" w14:paraId="4D25A412" w14:textId="12F7DAF2">
      <w:pPr>
        <w:pStyle w:val="Normal"/>
        <w:rPr>
          <w:noProof w:val="0"/>
          <w:lang w:val="en-US"/>
        </w:rPr>
      </w:pPr>
      <w:r w:rsidRPr="0A83E377" w:rsidR="0A83E377">
        <w:rPr>
          <w:rFonts w:ascii="Georgia" w:hAnsi="Georgia" w:eastAsia="" w:cs="" w:asciiTheme="majorAscii" w:hAnsiTheme="majorAscii" w:eastAsiaTheme="majorEastAsia" w:cstheme="majorBidi"/>
          <w:noProof w:val="0"/>
          <w:color w:val="0072C6" w:themeColor="accent1" w:themeTint="FF" w:themeShade="FF"/>
          <w:sz w:val="34"/>
          <w:szCs w:val="34"/>
          <w:lang w:val="en-US"/>
        </w:rPr>
        <w:t>Resource Breakdown Structure</w:t>
      </w:r>
    </w:p>
    <w:p w:rsidR="0A83E377" w:rsidP="0A83E377" w:rsidRDefault="0A83E377" w14:paraId="0CDCA75B" w14:textId="174335D7">
      <w:pPr>
        <w:pStyle w:val="Normal"/>
        <w:bidi w:val="0"/>
        <w:spacing w:before="0" w:beforeAutospacing="off" w:after="0" w:afterAutospacing="off" w:line="240" w:lineRule="auto"/>
        <w:ind w:left="0" w:right="0"/>
        <w:jc w:val="both"/>
        <w:rPr>
          <w:noProof w:val="0"/>
          <w:lang w:val="es-ES"/>
        </w:rPr>
      </w:pPr>
      <w:r w:rsidRPr="0A83E377" w:rsidR="0A83E377">
        <w:rPr>
          <w:noProof w:val="0"/>
          <w:lang w:val="es-ES"/>
        </w:rPr>
        <w:t xml:space="preserve">Realizaremos dos diagramas de </w:t>
      </w:r>
      <w:proofErr w:type="spellStart"/>
      <w:r w:rsidRPr="0A83E377" w:rsidR="0A83E377">
        <w:rPr>
          <w:noProof w:val="0"/>
          <w:lang w:val="es-ES"/>
        </w:rPr>
        <w:t>Breakdown</w:t>
      </w:r>
      <w:proofErr w:type="spellEnd"/>
      <w:r w:rsidRPr="0A83E377" w:rsidR="0A83E377">
        <w:rPr>
          <w:noProof w:val="0"/>
          <w:lang w:val="es-ES"/>
        </w:rPr>
        <w:t xml:space="preserve"> </w:t>
      </w:r>
      <w:proofErr w:type="spellStart"/>
      <w:r w:rsidRPr="0A83E377" w:rsidR="0A83E377">
        <w:rPr>
          <w:noProof w:val="0"/>
          <w:lang w:val="es-ES"/>
        </w:rPr>
        <w:t>Structure</w:t>
      </w:r>
      <w:proofErr w:type="spellEnd"/>
      <w:r w:rsidRPr="0A83E377" w:rsidR="0A83E377">
        <w:rPr>
          <w:noProof w:val="0"/>
          <w:lang w:val="es-ES"/>
        </w:rPr>
        <w:t xml:space="preserve"> de los trabajadores en la organización. En el primero nos centraremos en el aspecto directivo de gestión del proyecto. En este diagrama mostraremos la jerarquía existente entre los miembros del mismo. Dicha jerarquía hará referencia a la toma de decisiones.</w:t>
      </w:r>
    </w:p>
    <w:p w:rsidR="0A83E377" w:rsidP="0A83E377" w:rsidRDefault="0A83E377" w14:paraId="5B5753E9" w14:textId="1C6A7CB1">
      <w:pPr>
        <w:pStyle w:val="Normal"/>
        <w:spacing w:before="0" w:beforeAutospacing="off" w:after="0" w:afterAutospacing="off" w:line="240" w:lineRule="auto"/>
        <w:ind w:left="0" w:right="0"/>
        <w:jc w:val="center"/>
      </w:pPr>
      <w:r>
        <w:drawing>
          <wp:inline wp14:editId="38BA05DE" wp14:anchorId="20E0CE1D">
            <wp:extent cx="2131045" cy="1847850"/>
            <wp:effectExtent l="0" t="0" r="0" b="0"/>
            <wp:docPr id="1029748443" name="" title=""/>
            <wp:cNvGraphicFramePr>
              <a:graphicFrameLocks noChangeAspect="1"/>
            </wp:cNvGraphicFramePr>
            <a:graphic>
              <a:graphicData uri="http://schemas.openxmlformats.org/drawingml/2006/picture">
                <pic:pic>
                  <pic:nvPicPr>
                    <pic:cNvPr id="0" name=""/>
                    <pic:cNvPicPr/>
                  </pic:nvPicPr>
                  <pic:blipFill>
                    <a:blip r:embed="R854efea026784799">
                      <a:extLst>
                        <a:ext xmlns:a="http://schemas.openxmlformats.org/drawingml/2006/main" uri="{28A0092B-C50C-407E-A947-70E740481C1C}">
                          <a14:useLocalDpi val="0"/>
                        </a:ext>
                      </a:extLst>
                    </a:blip>
                    <a:stretch>
                      <a:fillRect/>
                    </a:stretch>
                  </pic:blipFill>
                  <pic:spPr>
                    <a:xfrm>
                      <a:off x="0" y="0"/>
                      <a:ext cx="2131045" cy="1847850"/>
                    </a:xfrm>
                    <a:prstGeom prst="rect">
                      <a:avLst/>
                    </a:prstGeom>
                  </pic:spPr>
                </pic:pic>
              </a:graphicData>
            </a:graphic>
          </wp:inline>
        </w:drawing>
      </w:r>
    </w:p>
    <w:p w:rsidR="0A83E377" w:rsidP="0B400065" w:rsidRDefault="0A83E377" w14:paraId="33D67D14" w14:textId="285BE446">
      <w:pPr>
        <w:pStyle w:val="Normal"/>
        <w:bidi w:val="0"/>
        <w:spacing w:before="0" w:beforeAutospacing="off" w:after="0" w:afterAutospacing="off" w:line="240" w:lineRule="auto"/>
        <w:ind w:left="0" w:right="0"/>
        <w:jc w:val="both"/>
        <w:rPr>
          <w:noProof w:val="0"/>
          <w:lang w:val="es-ES"/>
        </w:rPr>
      </w:pPr>
      <w:r w:rsidRPr="0B400065" w:rsidR="0B400065">
        <w:rPr>
          <w:noProof w:val="0"/>
          <w:lang w:val="es-ES"/>
        </w:rPr>
        <w:t xml:space="preserve">El siguiente diagrama por el contrario hace referencia a los grupos de trabajo por defecto dentro del proyecto. Por lo generar el Scrum Master y el Técnico realizarán aquellas tareas que sean de bajo nivel (enchufes y puerta de enlace) mientras que el Analista y el programador realizarán las de más alto nivel (aplicación móvil y base de datos). Dicha estructura existe debido a que son los campos en los que cada uno de los miembros tiene más experiencia, no </w:t>
      </w:r>
      <w:r w:rsidRPr="0B400065" w:rsidR="0B400065">
        <w:rPr>
          <w:noProof w:val="0"/>
          <w:lang w:val="es-ES"/>
        </w:rPr>
        <w:t>obstante</w:t>
      </w:r>
      <w:r w:rsidRPr="0B400065" w:rsidR="0B400065">
        <w:rPr>
          <w:noProof w:val="0"/>
          <w:lang w:val="es-ES"/>
        </w:rPr>
        <w:t>,</w:t>
      </w:r>
      <w:r w:rsidRPr="0B400065" w:rsidR="0B400065">
        <w:rPr>
          <w:noProof w:val="0"/>
          <w:lang w:val="es-ES"/>
        </w:rPr>
        <w:t xml:space="preserve"> todos los miembros del equipo se apoyarán entre ellos ya sea aportando ideas en las reuniones como propone la metodología Scrum como ayudando directamente en la realización de las tareas como método para acortar las tareas más largas de modo que se reduzcan los huecos en la planificación del trabajo.</w:t>
      </w:r>
    </w:p>
    <w:p w:rsidR="0A83E377" w:rsidP="0A83E377" w:rsidRDefault="0A83E377" w14:paraId="07830BAF" w14:textId="14B35A99">
      <w:pPr>
        <w:pStyle w:val="Normal"/>
        <w:bidi w:val="0"/>
        <w:spacing w:before="0" w:beforeAutospacing="off" w:after="0" w:afterAutospacing="off" w:line="240" w:lineRule="auto"/>
        <w:ind w:left="0" w:right="0"/>
        <w:jc w:val="center"/>
        <w:rPr>
          <w:noProof w:val="0"/>
          <w:lang w:val="es-ES"/>
        </w:rPr>
      </w:pPr>
      <w:r>
        <w:drawing>
          <wp:inline wp14:editId="29AD7D99" wp14:anchorId="73E9DC7C">
            <wp:extent cx="2439642" cy="1304925"/>
            <wp:effectExtent l="0" t="0" r="0" b="0"/>
            <wp:docPr id="1372330660" name="" title=""/>
            <wp:cNvGraphicFramePr>
              <a:graphicFrameLocks noChangeAspect="1"/>
            </wp:cNvGraphicFramePr>
            <a:graphic>
              <a:graphicData uri="http://schemas.openxmlformats.org/drawingml/2006/picture">
                <pic:pic>
                  <pic:nvPicPr>
                    <pic:cNvPr id="0" name=""/>
                    <pic:cNvPicPr/>
                  </pic:nvPicPr>
                  <pic:blipFill>
                    <a:blip r:embed="R9f1495719a394fd1">
                      <a:extLst>
                        <a:ext xmlns:a="http://schemas.openxmlformats.org/drawingml/2006/main" uri="{28A0092B-C50C-407E-A947-70E740481C1C}">
                          <a14:useLocalDpi val="0"/>
                        </a:ext>
                      </a:extLst>
                    </a:blip>
                    <a:stretch>
                      <a:fillRect/>
                    </a:stretch>
                  </pic:blipFill>
                  <pic:spPr>
                    <a:xfrm>
                      <a:off x="0" y="0"/>
                      <a:ext cx="2439642" cy="1304925"/>
                    </a:xfrm>
                    <a:prstGeom prst="rect">
                      <a:avLst/>
                    </a:prstGeom>
                  </pic:spPr>
                </pic:pic>
              </a:graphicData>
            </a:graphic>
          </wp:inline>
        </w:drawing>
      </w:r>
    </w:p>
    <w:p w:rsidR="0A83E377" w:rsidP="0A83E377" w:rsidRDefault="0A83E377" w14:paraId="7804AD9C" w14:textId="5FDB4BC7">
      <w:pPr>
        <w:pStyle w:val="Normal"/>
        <w:bidi w:val="0"/>
        <w:spacing w:before="0" w:beforeAutospacing="off" w:after="0" w:afterAutospacing="off" w:line="240" w:lineRule="auto"/>
        <w:ind w:left="0" w:right="0"/>
        <w:jc w:val="both"/>
        <w:rPr>
          <w:noProof w:val="0"/>
          <w:lang w:val="es-ES"/>
        </w:rPr>
      </w:pPr>
    </w:p>
    <w:p w:rsidR="0A83E377" w:rsidRDefault="0A83E377" w14:paraId="3B4025B9" w14:textId="555D18F8">
      <w:r>
        <w:br w:type="page"/>
      </w:r>
    </w:p>
    <w:p w:rsidR="0A83E377" w:rsidP="0A83E377" w:rsidRDefault="0A83E377" w14:paraId="0302F802" w14:textId="647A5542">
      <w:pPr>
        <w:pStyle w:val="Ttulo2"/>
        <w:rPr>
          <w:rFonts w:ascii="Georgia" w:hAnsi="Georgia" w:eastAsia="" w:cs="" w:asciiTheme="majorAscii" w:hAnsiTheme="majorAscii" w:eastAsiaTheme="majorEastAsia" w:cstheme="majorBidi"/>
          <w:noProof w:val="0"/>
          <w:color w:val="0072C6" w:themeColor="accent1" w:themeTint="FF" w:themeShade="FF"/>
          <w:sz w:val="34"/>
          <w:szCs w:val="34"/>
          <w:lang w:val="en-US"/>
        </w:rPr>
      </w:pPr>
      <w:r w:rsidRPr="0A83E377" w:rsidR="0A83E377">
        <w:rPr>
          <w:rFonts w:ascii="Georgia" w:hAnsi="Georgia" w:eastAsia="" w:cs="" w:asciiTheme="majorAscii" w:hAnsiTheme="majorAscii" w:eastAsiaTheme="majorEastAsia" w:cstheme="majorBidi"/>
          <w:noProof w:val="0"/>
          <w:color w:val="0072C6" w:themeColor="accent1" w:themeTint="FF" w:themeShade="FF"/>
          <w:sz w:val="34"/>
          <w:szCs w:val="34"/>
          <w:lang w:val="en-US"/>
        </w:rPr>
        <w:t>ORGANIZATION BREAKDOWN STRUCTURE</w:t>
      </w:r>
    </w:p>
    <w:p w:rsidR="0A83E377" w:rsidP="0B400065" w:rsidRDefault="0A83E377" w14:paraId="7DA548B2" w14:textId="7179018E">
      <w:pPr>
        <w:pStyle w:val="Titulo8"/>
        <w:rPr>
          <w:noProof w:val="0"/>
          <w:lang w:val="en-US"/>
        </w:rPr>
      </w:pPr>
      <w:r w:rsidRPr="0B400065" w:rsidR="0B400065">
        <w:rPr>
          <w:noProof w:val="0"/>
          <w:lang w:val="en-US"/>
        </w:rPr>
        <w:t>Scrum Master</w:t>
      </w:r>
    </w:p>
    <w:p w:rsidR="0B400065" w:rsidP="0B400065" w:rsidRDefault="0B400065" w14:paraId="3BCF543E" w14:textId="02265C2C">
      <w:pPr>
        <w:pStyle w:val="Normal"/>
        <w:jc w:val="both"/>
        <w:rPr>
          <w:noProof w:val="0"/>
          <w:lang w:val="es-ES"/>
        </w:rPr>
      </w:pPr>
      <w:r w:rsidRPr="0B400065" w:rsidR="0B400065">
        <w:rPr>
          <w:noProof w:val="0"/>
          <w:lang w:val="es-ES"/>
        </w:rPr>
        <w:t>Tal y como hemos indicado previamente el Scrum Master se dedicará a realizar las tareas de más bajo nivel correspondientes con los dispositivos enchufe y la puerta de enlace. Adicionalmente en la aplicación y la base de datos realizará aquellas subtareas relacionadas con conectar las partes del  alto nivel con las de bajo nivel.</w:t>
      </w:r>
    </w:p>
    <w:p w:rsidR="0A83E377" w:rsidP="0B400065" w:rsidRDefault="0A83E377" w14:paraId="59363B56" w14:textId="2CE54217">
      <w:pPr>
        <w:pStyle w:val="Normal"/>
        <w:jc w:val="center"/>
      </w:pPr>
      <w:r>
        <w:drawing>
          <wp:inline wp14:editId="770CF857" wp14:anchorId="61AC687B">
            <wp:extent cx="4572000" cy="2857500"/>
            <wp:effectExtent l="0" t="0" r="0" b="0"/>
            <wp:docPr id="174614558" name="" title=""/>
            <wp:cNvGraphicFramePr>
              <a:graphicFrameLocks noChangeAspect="1"/>
            </wp:cNvGraphicFramePr>
            <a:graphic>
              <a:graphicData uri="http://schemas.openxmlformats.org/drawingml/2006/picture">
                <pic:pic>
                  <pic:nvPicPr>
                    <pic:cNvPr id="0" name=""/>
                    <pic:cNvPicPr/>
                  </pic:nvPicPr>
                  <pic:blipFill>
                    <a:blip r:embed="R927b20e58da048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57500"/>
                    </a:xfrm>
                    <a:prstGeom prst="rect">
                      <a:avLst/>
                    </a:prstGeom>
                  </pic:spPr>
                </pic:pic>
              </a:graphicData>
            </a:graphic>
          </wp:inline>
        </w:drawing>
      </w:r>
    </w:p>
    <w:p w:rsidR="0A83E377" w:rsidP="0A83E377" w:rsidRDefault="0A83E377" w14:paraId="62682711" w14:textId="71BBA2CE">
      <w:pPr>
        <w:pStyle w:val="Titulo8"/>
      </w:pPr>
      <w:r w:rsidR="0B400065">
        <w:rPr/>
        <w:t>Analista</w:t>
      </w:r>
    </w:p>
    <w:p w:rsidR="0B400065" w:rsidP="0B400065" w:rsidRDefault="0B400065" w14:paraId="7E1A798F" w14:textId="37B9B42A">
      <w:pPr>
        <w:pStyle w:val="Normal"/>
        <w:bidi w:val="0"/>
        <w:spacing w:before="0" w:beforeAutospacing="off" w:after="0" w:afterAutospacing="off" w:line="240" w:lineRule="auto"/>
        <w:ind w:left="0" w:right="0"/>
        <w:jc w:val="both"/>
      </w:pPr>
      <w:r w:rsidRPr="0B400065" w:rsidR="0B400065">
        <w:rPr/>
        <w:t>Realizará principalmente las tareas de más alto nivel, aunque adicionalmente ayudará al Técnico y al Scrum Master en las teas de bajo nivel. Esto as así pues el enchufe y la puerta de enlace son las tareas de mayor duración y debido a que el equipo de trabajo está formado tan solo por cuatro miembros necesitan de apoyo extra para no retrasar el desarrollo total del producto.</w:t>
      </w:r>
    </w:p>
    <w:p w:rsidR="0A83E377" w:rsidP="0B400065" w:rsidRDefault="0A83E377" w14:paraId="5B78F3FE" w14:textId="3D87FEE2">
      <w:pPr>
        <w:pStyle w:val="Normal"/>
        <w:jc w:val="center"/>
      </w:pPr>
      <w:r>
        <w:drawing>
          <wp:inline wp14:editId="3FA8D1E5" wp14:anchorId="5D9614F4">
            <wp:extent cx="4572000" cy="2724150"/>
            <wp:effectExtent l="0" t="0" r="0" b="0"/>
            <wp:docPr id="1199895691" name="" title=""/>
            <wp:cNvGraphicFramePr>
              <a:graphicFrameLocks noChangeAspect="1"/>
            </wp:cNvGraphicFramePr>
            <a:graphic>
              <a:graphicData uri="http://schemas.openxmlformats.org/drawingml/2006/picture">
                <pic:pic>
                  <pic:nvPicPr>
                    <pic:cNvPr id="0" name=""/>
                    <pic:cNvPicPr/>
                  </pic:nvPicPr>
                  <pic:blipFill>
                    <a:blip r:embed="R76ac2128a3e242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24150"/>
                    </a:xfrm>
                    <a:prstGeom prst="rect">
                      <a:avLst/>
                    </a:prstGeom>
                  </pic:spPr>
                </pic:pic>
              </a:graphicData>
            </a:graphic>
          </wp:inline>
        </w:drawing>
      </w:r>
    </w:p>
    <w:p w:rsidR="0A83E377" w:rsidP="0A83E377" w:rsidRDefault="0A83E377" w14:paraId="2AEDD37B" w14:textId="229610EB">
      <w:pPr>
        <w:pStyle w:val="Titulo8"/>
      </w:pPr>
      <w:r w:rsidR="0B400065">
        <w:rPr/>
        <w:t>Técnico</w:t>
      </w:r>
    </w:p>
    <w:p w:rsidR="0B400065" w:rsidP="0B400065" w:rsidRDefault="0B400065" w14:paraId="52E4BCDA" w14:textId="58DCFB67">
      <w:pPr>
        <w:pStyle w:val="Normal"/>
        <w:bidi w:val="0"/>
        <w:spacing w:before="0" w:beforeAutospacing="off" w:after="0" w:afterAutospacing="off" w:line="240" w:lineRule="auto"/>
        <w:ind w:left="0" w:right="0"/>
        <w:jc w:val="both"/>
      </w:pPr>
      <w:r w:rsidRPr="0B400065" w:rsidR="0B400065">
        <w:rPr/>
        <w:t>Ayudará al Scrum Master en sus tareas, especialmente en las de más bajo nivel y en las relacionadas con programación y pruebas.</w:t>
      </w:r>
    </w:p>
    <w:p w:rsidR="0A83E377" w:rsidP="0B400065" w:rsidRDefault="0A83E377" w14:paraId="1C00FE87" w14:textId="4784D29A">
      <w:pPr>
        <w:pStyle w:val="Normal"/>
        <w:jc w:val="center"/>
      </w:pPr>
      <w:r>
        <w:drawing>
          <wp:inline wp14:editId="58279C87" wp14:anchorId="4A8EB526">
            <wp:extent cx="4572000" cy="2800350"/>
            <wp:effectExtent l="0" t="0" r="0" b="0"/>
            <wp:docPr id="674590136" name="" title=""/>
            <wp:cNvGraphicFramePr>
              <a:graphicFrameLocks noChangeAspect="1"/>
            </wp:cNvGraphicFramePr>
            <a:graphic>
              <a:graphicData uri="http://schemas.openxmlformats.org/drawingml/2006/picture">
                <pic:pic>
                  <pic:nvPicPr>
                    <pic:cNvPr id="0" name=""/>
                    <pic:cNvPicPr/>
                  </pic:nvPicPr>
                  <pic:blipFill>
                    <a:blip r:embed="Rdb94cb4f57e641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00350"/>
                    </a:xfrm>
                    <a:prstGeom prst="rect">
                      <a:avLst/>
                    </a:prstGeom>
                  </pic:spPr>
                </pic:pic>
              </a:graphicData>
            </a:graphic>
          </wp:inline>
        </w:drawing>
      </w:r>
    </w:p>
    <w:p w:rsidR="0A83E377" w:rsidP="0A83E377" w:rsidRDefault="0A83E377" w14:paraId="30F8A9D2" w14:textId="482C856E">
      <w:pPr>
        <w:pStyle w:val="Titulo8"/>
      </w:pPr>
      <w:r w:rsidR="0B400065">
        <w:rPr/>
        <w:t>Programador</w:t>
      </w:r>
    </w:p>
    <w:p w:rsidR="0B400065" w:rsidP="0B400065" w:rsidRDefault="0B400065" w14:paraId="6709C651" w14:textId="25C947A2">
      <w:pPr>
        <w:pStyle w:val="Normal"/>
        <w:jc w:val="both"/>
      </w:pPr>
      <w:r w:rsidRPr="0B400065" w:rsidR="0B400065">
        <w:rPr/>
        <w:t>Trabajará junto al Analista en las tareas de alto nivel, aunque al igual que él dará su apoyo en las tareas de mayor duración siempre que sea necesario para que el proyecto pueda realizarse en el menor tiempo posible.</w:t>
      </w:r>
    </w:p>
    <w:p w:rsidR="0A83E377" w:rsidP="0B400065" w:rsidRDefault="0A83E377" w14:paraId="2C67E189" w14:textId="0E0A00CF">
      <w:pPr>
        <w:pStyle w:val="Normal"/>
        <w:jc w:val="center"/>
      </w:pPr>
      <w:r>
        <w:drawing>
          <wp:inline wp14:editId="1844D8A0" wp14:anchorId="3C00CB37">
            <wp:extent cx="4572000" cy="2790825"/>
            <wp:effectExtent l="0" t="0" r="0" b="0"/>
            <wp:docPr id="2079605440" name="" title=""/>
            <wp:cNvGraphicFramePr>
              <a:graphicFrameLocks noChangeAspect="1"/>
            </wp:cNvGraphicFramePr>
            <a:graphic>
              <a:graphicData uri="http://schemas.openxmlformats.org/drawingml/2006/picture">
                <pic:pic>
                  <pic:nvPicPr>
                    <pic:cNvPr id="0" name=""/>
                    <pic:cNvPicPr/>
                  </pic:nvPicPr>
                  <pic:blipFill>
                    <a:blip r:embed="Rbe32609be7394f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90825"/>
                    </a:xfrm>
                    <a:prstGeom prst="rect">
                      <a:avLst/>
                    </a:prstGeom>
                  </pic:spPr>
                </pic:pic>
              </a:graphicData>
            </a:graphic>
          </wp:inline>
        </w:drawing>
      </w:r>
    </w:p>
    <w:p w:rsidR="0A83E377" w:rsidP="0A83E377" w:rsidRDefault="0A83E377" w14:paraId="5AAD72E0" w14:textId="2517D531">
      <w:pPr>
        <w:pStyle w:val="Normal"/>
        <w:jc w:val="center"/>
        <w:rPr>
          <w:noProof w:val="0"/>
          <w:lang w:val="en-US"/>
        </w:rPr>
      </w:pPr>
    </w:p>
    <w:p w:rsidR="0A83E377" w:rsidP="0A83E377" w:rsidRDefault="0A83E377" w14:paraId="21B823C2" w14:textId="774C2979">
      <w:pPr>
        <w:pStyle w:val="Normal"/>
        <w:jc w:val="center"/>
        <w:rPr>
          <w:noProof w:val="0"/>
          <w:lang w:val="en-US"/>
        </w:rPr>
      </w:pPr>
    </w:p>
    <w:p w:rsidR="000628AB" w:rsidP="0699F2D3" w:rsidRDefault="000628AB" w14:paraId="0E27B00A" w14:textId="11DE4736">
      <w:pPr>
        <w:pStyle w:val="Ttulo3"/>
        <w:rPr>
          <w:rFonts w:asciiTheme="majorHAnsi" w:hAnsiTheme="majorHAnsi" w:eastAsiaTheme="majorEastAsia" w:cstheme="majorBidi"/>
          <w:color w:val="0072C6" w:themeColor="accent1"/>
          <w:sz w:val="34"/>
        </w:rPr>
      </w:pPr>
      <w:r>
        <w:br w:type="page"/>
      </w:r>
    </w:p>
    <w:p w:rsidRPr="00E260B8" w:rsidR="00E260B8" w:rsidP="000628AB" w:rsidRDefault="00E260B8" w14:paraId="64928F32" w14:textId="20B50332">
      <w:pPr>
        <w:pStyle w:val="Ttulo3"/>
      </w:pPr>
      <w:r w:rsidR="0B400065">
        <w:rPr/>
        <w:t xml:space="preserve">TAREAS </w:t>
      </w:r>
      <w:r w:rsidR="0B400065">
        <w:rPr/>
        <w:t>CRÍTICAS</w:t>
      </w:r>
    </w:p>
    <w:p w:rsidR="0B400065" w:rsidP="0B400065" w:rsidRDefault="0B400065" w14:paraId="0084D866" w14:textId="284DE138">
      <w:pPr>
        <w:pStyle w:val="Normal"/>
        <w:jc w:val="both"/>
      </w:pPr>
      <w:r w:rsidRPr="0B400065" w:rsidR="0B400065">
        <w:rPr/>
        <w:t>Se puede ver como el camino crítico queda reducido a unas pocas tareas al final del proyecto. Estas tareas son aquellas que pertenecen al final del desarrollo donde todos los miembros del equipo cooperan para finalizar el proyecto.</w:t>
      </w:r>
    </w:p>
    <w:p w:rsidR="0B400065" w:rsidP="0B400065" w:rsidRDefault="0B400065" w14:paraId="18F5CA31" w14:textId="5078B1F3">
      <w:pPr>
        <w:pStyle w:val="Normal"/>
        <w:jc w:val="both"/>
      </w:pPr>
      <w:r w:rsidRPr="0B400065" w:rsidR="0B400065">
        <w:rPr/>
        <w:t>En el resto de las tareas existirán pequeños márgenes de retraso admisible debido a los periodos existentes entre las reasignaciones de trabajadores de unas a otras tareas.</w:t>
      </w:r>
    </w:p>
    <w:p w:rsidR="0B400065" w:rsidP="0B400065" w:rsidRDefault="0B400065" w14:paraId="492FC7F1" w14:textId="1D3DEB2D">
      <w:pPr>
        <w:pStyle w:val="Normal"/>
        <w:jc w:val="both"/>
      </w:pPr>
      <w:r w:rsidRPr="0B400065" w:rsidR="0B400065">
        <w:rPr/>
        <w:t>Podemos ver como el proyecto comienza realizando la infraestructura mínima de tomar los lados de los sensores y de crear la interfaz de la aplicación. Esto permite obtener resultados iniciales de gran valor para validar las especificaciones del producto.</w:t>
      </w:r>
    </w:p>
    <w:p w:rsidR="0B400065" w:rsidP="0B400065" w:rsidRDefault="0B400065" w14:paraId="3BB13C03" w14:textId="22787CC6">
      <w:pPr>
        <w:pStyle w:val="Normal"/>
        <w:jc w:val="both"/>
      </w:pPr>
      <w:r w:rsidRPr="0B400065" w:rsidR="0B400065">
        <w:rPr/>
        <w:t xml:space="preserve">Posteriormente el desarrollo de la infraestructura de los enchufes continuará </w:t>
      </w:r>
      <w:r w:rsidRPr="0B400065" w:rsidR="0B400065">
        <w:rPr/>
        <w:t>llevada</w:t>
      </w:r>
      <w:r w:rsidRPr="0B400065" w:rsidR="0B400065">
        <w:rPr/>
        <w:t xml:space="preserve"> a cabo por el Scrum Master y el Técnico mientras de forma paralela el Analista y el Programador crean la infraestructura de la base de datos.</w:t>
      </w:r>
    </w:p>
    <w:p w:rsidR="0B400065" w:rsidP="0B400065" w:rsidRDefault="0B400065" w14:paraId="0A09641E" w14:textId="6416FF6E">
      <w:pPr>
        <w:pStyle w:val="Normal"/>
        <w:jc w:val="both"/>
      </w:pPr>
      <w:r w:rsidRPr="0B400065" w:rsidR="0B400065">
        <w:rPr/>
        <w:t xml:space="preserve">Una vez esto haya sido completado se creará la puerta de enlace parte en la que todo el equipo cooperará. Para concluir en Scrum Master y el Técnico unirán la base de datos con la puerta de enlace mientras el Analista y el técnico realizan la parte de gestión de las tomas de medias en los enchufes. Por último, se vuelve a trabajar en la aplicación conectándola con el resto de las componentes del producto mientras se finalizan los enchufes que junto a la gestión de cuentas serán las últimas tereas en </w:t>
      </w:r>
      <w:r w:rsidRPr="0B400065" w:rsidR="0B400065">
        <w:rPr/>
        <w:t>realizarse</w:t>
      </w:r>
      <w:r w:rsidRPr="0B400065" w:rsidR="0B400065">
        <w:rPr/>
        <w:t>.</w:t>
      </w:r>
    </w:p>
    <w:p w:rsidR="0B400065" w:rsidP="0B400065" w:rsidRDefault="0B400065" w14:paraId="359612CD" w14:textId="7EB83237">
      <w:pPr>
        <w:pStyle w:val="Normal"/>
        <w:jc w:val="both"/>
      </w:pPr>
      <w:r w:rsidRPr="0B400065" w:rsidR="0B400065">
        <w:rPr/>
        <w:t>Como se puede apreciar el proyecto dura 399 días de trabajo que acaban siendo 19 meses de trabajo real.</w:t>
      </w:r>
    </w:p>
    <w:p w:rsidR="0A83E377" w:rsidP="0A83E377" w:rsidRDefault="0A83E377" w14:paraId="64B067AD" w14:textId="6B7C7102">
      <w:pPr>
        <w:pStyle w:val="Normal"/>
      </w:pPr>
      <w:r>
        <w:drawing>
          <wp:inline wp14:editId="3148F946" wp14:anchorId="4C6F83CF">
            <wp:extent cx="6381750" cy="11619687"/>
            <wp:effectExtent l="0" t="0" r="0" b="0"/>
            <wp:docPr id="292224619" name="" title=""/>
            <wp:cNvGraphicFramePr>
              <a:graphicFrameLocks noChangeAspect="1"/>
            </wp:cNvGraphicFramePr>
            <a:graphic>
              <a:graphicData uri="http://schemas.openxmlformats.org/drawingml/2006/picture">
                <pic:pic>
                  <pic:nvPicPr>
                    <pic:cNvPr id="0" name=""/>
                    <pic:cNvPicPr/>
                  </pic:nvPicPr>
                  <pic:blipFill>
                    <a:blip r:embed="Rffb46a5cf0f649f1">
                      <a:extLst>
                        <a:ext xmlns:a="http://schemas.openxmlformats.org/drawingml/2006/main" uri="{28A0092B-C50C-407E-A947-70E740481C1C}">
                          <a14:useLocalDpi val="0"/>
                        </a:ext>
                      </a:extLst>
                    </a:blip>
                    <a:stretch>
                      <a:fillRect/>
                    </a:stretch>
                  </pic:blipFill>
                  <pic:spPr>
                    <a:xfrm>
                      <a:off x="0" y="0"/>
                      <a:ext cx="6381750" cy="11619687"/>
                    </a:xfrm>
                    <a:prstGeom prst="rect">
                      <a:avLst/>
                    </a:prstGeom>
                  </pic:spPr>
                </pic:pic>
              </a:graphicData>
            </a:graphic>
          </wp:inline>
        </w:drawing>
      </w:r>
    </w:p>
    <w:p w:rsidR="0A83E377" w:rsidP="0A83E377" w:rsidRDefault="0A83E377" w14:paraId="775B6186" w14:textId="00204B1F">
      <w:pPr>
        <w:pStyle w:val="Normal"/>
      </w:pPr>
    </w:p>
    <w:p w:rsidR="000628AB" w:rsidP="000628AB" w:rsidRDefault="000628AB" w14:paraId="60061E4C" w14:textId="77777777">
      <w:pPr>
        <w:rPr>
          <w:rFonts w:asciiTheme="majorHAnsi" w:hAnsiTheme="majorHAnsi" w:eastAsiaTheme="majorEastAsia" w:cstheme="majorBidi"/>
          <w:color w:val="0072C6" w:themeColor="accent1"/>
          <w:sz w:val="34"/>
        </w:rPr>
      </w:pPr>
      <w:r>
        <w:br w:type="page"/>
      </w:r>
    </w:p>
    <w:p w:rsidRPr="00E260B8" w:rsidR="00E260B8" w:rsidP="000628AB" w:rsidRDefault="00E260B8" w14:paraId="2319A278" w14:textId="160570B9">
      <w:pPr>
        <w:pStyle w:val="Ttulo3"/>
      </w:pPr>
      <w:r w:rsidR="0B400065">
        <w:rPr/>
        <w:t>DIAGRAMA PERT</w:t>
      </w:r>
    </w:p>
    <w:p w:rsidR="0B400065" w:rsidP="0B400065" w:rsidRDefault="0B400065" w14:paraId="16C56ACF" w14:textId="2C2BAF1B">
      <w:pPr>
        <w:pStyle w:val="Normal"/>
        <w:jc w:val="both"/>
      </w:pPr>
      <w:r w:rsidRPr="0B400065" w:rsidR="0B400065">
        <w:rPr/>
        <w:t>Se puede apreciar en el diagrama cómo la organización del proyecto se ha realizado a nivel se subtareas tras lo cual se completa un nuevo hito. Dentro de cada subtarea existen cuatro actividades entre las que habrá relaciones de dependencia. Es decir, se deberán realizar siempre en el mismo orden, planificación, diseño, programación y pruebas.</w:t>
      </w:r>
    </w:p>
    <w:p w:rsidR="0B400065" w:rsidP="0B400065" w:rsidRDefault="0B400065" w14:paraId="4B4A06B9" w14:textId="00330AEC">
      <w:pPr>
        <w:pStyle w:val="Normal"/>
      </w:pPr>
    </w:p>
    <w:p w:rsidR="0A83E377" w:rsidP="0A83E377" w:rsidRDefault="0A83E377" w14:paraId="1D756BC7" w14:textId="0D2977D3">
      <w:pPr>
        <w:pStyle w:val="Normal"/>
      </w:pPr>
      <w:r>
        <w:drawing>
          <wp:inline wp14:editId="0DB2FFA1" wp14:anchorId="56710FA2">
            <wp:extent cx="6583680" cy="1028700"/>
            <wp:effectExtent l="0" t="0" r="0" b="0"/>
            <wp:docPr id="1872088520" name="" title=""/>
            <wp:cNvGraphicFramePr>
              <a:graphicFrameLocks noChangeAspect="1"/>
            </wp:cNvGraphicFramePr>
            <a:graphic>
              <a:graphicData uri="http://schemas.openxmlformats.org/drawingml/2006/picture">
                <pic:pic>
                  <pic:nvPicPr>
                    <pic:cNvPr id="0" name=""/>
                    <pic:cNvPicPr/>
                  </pic:nvPicPr>
                  <pic:blipFill>
                    <a:blip r:embed="Rcdcffb2599364c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83680" cy="1028700"/>
                    </a:xfrm>
                    <a:prstGeom prst="rect">
                      <a:avLst/>
                    </a:prstGeom>
                  </pic:spPr>
                </pic:pic>
              </a:graphicData>
            </a:graphic>
          </wp:inline>
        </w:drawing>
      </w:r>
    </w:p>
    <w:p w:rsidR="0A83E377" w:rsidP="0B400065" w:rsidRDefault="0A83E377" w14:paraId="3EEE0D09" w14:textId="4200C4BE">
      <w:pPr>
        <w:pStyle w:val="Normal"/>
        <w:jc w:val="both"/>
      </w:pPr>
      <w:r w:rsidR="0B400065">
        <w:rPr/>
        <w:t>Las subtareas se ordenan de modo que se produzca un avance progresivo y coordinado de la funcionalidad. Primero se realizar las tareas con funcionalidad base. Poco a poco el proyecto irá creciendo encima del trabajo realizado previamente.</w:t>
      </w:r>
    </w:p>
    <w:p w:rsidR="0A83E377" w:rsidP="0B400065" w:rsidRDefault="0A83E377" w14:paraId="6DAD1EAE" w14:textId="6FE479BD">
      <w:pPr>
        <w:pStyle w:val="Normal"/>
        <w:jc w:val="both"/>
      </w:pPr>
      <w:r w:rsidR="0B400065">
        <w:rPr/>
        <w:t>El diagrama muestra de forma clara la dependencia existente entre las tareas indicando cuales son realizables de forma concurrente y cuales deberán de realizarse secuencialmente.</w:t>
      </w:r>
    </w:p>
    <w:p w:rsidR="0A83E377" w:rsidP="0B400065" w:rsidRDefault="0A83E377" w14:paraId="6DC54B20" w14:textId="21E4C463">
      <w:pPr>
        <w:pStyle w:val="Normal"/>
        <w:jc w:val="both"/>
      </w:pPr>
      <w:r w:rsidR="0B400065">
        <w:rPr/>
        <w:t>Esto es de gran ayuda para tomar decisiones como dónde ubicar a trabajadores que hayan finalizado una tarea. Habrá ocasiones que dos tareas concurrentes deban haber finalizado antes de poder comenzar una nueva. Esto sucede en los puntos tarea 3 y 40 deben finalizar antes que empezar 8 y 56, tarea 29 y 61 deben finalizar entes de empezar 45 y tareas 45 y 50 deben finalizar antes de comenzar 24 y 34. Di la diferencia de tiempo entre las tareas concurrentes predecesoras es muy elevada se toma la decisión de que aquellos trabajadores que hayan finalizado la tarea predecesora más breve ayuden a los trabajadores de la tarea predecesora más larga ya que no pueden comenzar ninguna de las tareas sucesoras. Realizando esto se reduce en gran medida la duración del proyecto y se aprovechan mejor los recursos. Se debe mencionar que si la duración de las tareas no es lo suficientemente distinta esto no merece la pena. En un caso realista un trabajador necesita un periodo de adaptación para poder comenzar una tarea nueva.</w:t>
      </w:r>
    </w:p>
    <w:p w:rsidR="0B400065" w:rsidP="0B400065" w:rsidRDefault="0B400065" w14:paraId="0755F1C2" w14:textId="3CCD4614">
      <w:pPr>
        <w:pStyle w:val="Normal"/>
      </w:pPr>
      <w:r>
        <w:drawing>
          <wp:inline wp14:editId="308DC435" wp14:anchorId="5AFE0A59">
            <wp:extent cx="6604000" cy="1004358"/>
            <wp:effectExtent l="0" t="0" r="0" b="0"/>
            <wp:docPr id="1591920232" name="" title=""/>
            <wp:cNvGraphicFramePr>
              <a:graphicFrameLocks noChangeAspect="1"/>
            </wp:cNvGraphicFramePr>
            <a:graphic>
              <a:graphicData uri="http://schemas.openxmlformats.org/drawingml/2006/picture">
                <pic:pic>
                  <pic:nvPicPr>
                    <pic:cNvPr id="0" name=""/>
                    <pic:cNvPicPr/>
                  </pic:nvPicPr>
                  <pic:blipFill>
                    <a:blip r:embed="Rc6160e71f1864f0d">
                      <a:extLst>
                        <a:ext xmlns:a="http://schemas.openxmlformats.org/drawingml/2006/main" uri="{28A0092B-C50C-407E-A947-70E740481C1C}">
                          <a14:useLocalDpi val="0"/>
                        </a:ext>
                      </a:extLst>
                    </a:blip>
                    <a:stretch>
                      <a:fillRect/>
                    </a:stretch>
                  </pic:blipFill>
                  <pic:spPr>
                    <a:xfrm>
                      <a:off x="0" y="0"/>
                      <a:ext cx="6604000" cy="1004358"/>
                    </a:xfrm>
                    <a:prstGeom prst="rect">
                      <a:avLst/>
                    </a:prstGeom>
                  </pic:spPr>
                </pic:pic>
              </a:graphicData>
            </a:graphic>
          </wp:inline>
        </w:drawing>
      </w:r>
    </w:p>
    <w:p w:rsidR="0B400065" w:rsidP="0B400065" w:rsidRDefault="0B400065" w14:paraId="2C9A6A9D" w14:textId="1DD2B9D6">
      <w:pPr>
        <w:pStyle w:val="Normal"/>
      </w:pPr>
    </w:p>
    <w:p w:rsidR="0B400065" w:rsidP="0B400065" w:rsidRDefault="0B400065" w14:paraId="7D704488" w14:textId="6B6DA9D8">
      <w:pPr>
        <w:pStyle w:val="Normal"/>
      </w:pPr>
      <w:r>
        <w:drawing>
          <wp:inline wp14:editId="2729D50B" wp14:anchorId="5E0AD983">
            <wp:extent cx="6591300" cy="2279491"/>
            <wp:effectExtent l="0" t="0" r="0" b="0"/>
            <wp:docPr id="871763679" name="" title=""/>
            <wp:cNvGraphicFramePr>
              <a:graphicFrameLocks noChangeAspect="1"/>
            </wp:cNvGraphicFramePr>
            <a:graphic>
              <a:graphicData uri="http://schemas.openxmlformats.org/drawingml/2006/picture">
                <pic:pic>
                  <pic:nvPicPr>
                    <pic:cNvPr id="0" name=""/>
                    <pic:cNvPicPr/>
                  </pic:nvPicPr>
                  <pic:blipFill>
                    <a:blip r:embed="Rbbf3cff534ca4fcc">
                      <a:extLst>
                        <a:ext xmlns:a="http://schemas.openxmlformats.org/drawingml/2006/main" uri="{28A0092B-C50C-407E-A947-70E740481C1C}">
                          <a14:useLocalDpi val="0"/>
                        </a:ext>
                      </a:extLst>
                    </a:blip>
                    <a:stretch>
                      <a:fillRect/>
                    </a:stretch>
                  </pic:blipFill>
                  <pic:spPr>
                    <a:xfrm>
                      <a:off x="0" y="0"/>
                      <a:ext cx="6591300" cy="2279491"/>
                    </a:xfrm>
                    <a:prstGeom prst="rect">
                      <a:avLst/>
                    </a:prstGeom>
                  </pic:spPr>
                </pic:pic>
              </a:graphicData>
            </a:graphic>
          </wp:inline>
        </w:drawing>
      </w:r>
    </w:p>
    <w:p w:rsidR="0B400065" w:rsidP="0B400065" w:rsidRDefault="0B400065" w14:paraId="6D91D967" w14:textId="2CDD59C5">
      <w:pPr>
        <w:pStyle w:val="Prrafodelista"/>
        <w:numPr>
          <w:ilvl w:val="0"/>
          <w:numId w:val="63"/>
        </w:numPr>
        <w:rPr>
          <w:b w:val="1"/>
          <w:bCs w:val="1"/>
          <w:color w:val="7F7F7F" w:themeColor="background1" w:themeTint="FF" w:themeShade="7F"/>
          <w:sz w:val="28"/>
          <w:szCs w:val="28"/>
        </w:rPr>
      </w:pPr>
      <w:proofErr w:type="spellStart"/>
      <w:r w:rsidRPr="0B400065" w:rsidR="0B400065">
        <w:rPr>
          <w:b w:val="1"/>
          <w:bCs w:val="1"/>
          <w:sz w:val="28"/>
          <w:szCs w:val="28"/>
          <w:u w:val="single"/>
        </w:rPr>
        <w:t>Llamathust</w:t>
      </w:r>
      <w:proofErr w:type="spellEnd"/>
      <w:r w:rsidRPr="0B400065" w:rsidR="0B400065">
        <w:rPr>
          <w:b w:val="1"/>
          <w:bCs w:val="1"/>
          <w:sz w:val="28"/>
          <w:szCs w:val="28"/>
          <w:u w:val="single"/>
        </w:rPr>
        <w:t>.</w:t>
      </w:r>
    </w:p>
    <w:p w:rsidR="0B400065" w:rsidP="0B400065" w:rsidRDefault="0B400065" w14:paraId="33C2C783" w14:textId="4D922249">
      <w:pPr>
        <w:pStyle w:val="Prrafodelista"/>
        <w:numPr>
          <w:ilvl w:val="0"/>
          <w:numId w:val="63"/>
        </w:numPr>
        <w:rPr>
          <w:b w:val="1"/>
          <w:bCs w:val="1"/>
          <w:color w:val="7F7F7F" w:themeColor="background1" w:themeTint="FF" w:themeShade="7F"/>
          <w:sz w:val="24"/>
          <w:szCs w:val="24"/>
        </w:rPr>
      </w:pPr>
      <w:r w:rsidRPr="0B400065" w:rsidR="0B400065">
        <w:rPr>
          <w:b w:val="1"/>
          <w:bCs w:val="1"/>
        </w:rPr>
        <w:t>Dispositivos enchufe.</w:t>
      </w:r>
    </w:p>
    <w:p w:rsidR="0B400065" w:rsidP="0B400065" w:rsidRDefault="0B400065" w14:paraId="5DDD993C" w14:textId="2A795B10">
      <w:pPr>
        <w:pStyle w:val="Normal"/>
        <w:ind w:left="360"/>
        <w:rPr>
          <w:b w:val="1"/>
          <w:bCs w:val="1"/>
        </w:rPr>
      </w:pPr>
      <w:r w:rsidRPr="0B400065" w:rsidR="0B400065">
        <w:rPr>
          <w:b w:val="1"/>
          <w:bCs w:val="1"/>
        </w:rPr>
        <w:t>18. Dispositivos puerta de enlace.</w:t>
      </w:r>
    </w:p>
    <w:p w:rsidR="0B400065" w:rsidP="0B400065" w:rsidRDefault="0B400065" w14:paraId="77260AA0" w14:textId="3D3A38A3">
      <w:pPr>
        <w:pStyle w:val="Normal"/>
        <w:ind w:left="360"/>
        <w:rPr>
          <w:b w:val="1"/>
          <w:bCs w:val="1"/>
        </w:rPr>
      </w:pPr>
      <w:r w:rsidRPr="0B400065" w:rsidR="0B400065">
        <w:rPr>
          <w:b w:val="1"/>
          <w:bCs w:val="1"/>
        </w:rPr>
        <w:t>39. Aplicación de clientes.</w:t>
      </w:r>
    </w:p>
    <w:p w:rsidR="0B400065" w:rsidP="0B400065" w:rsidRDefault="0B400065" w14:paraId="39F34E24" w14:textId="3FC4A983">
      <w:pPr>
        <w:pStyle w:val="Normal"/>
        <w:ind w:left="360"/>
        <w:rPr>
          <w:b w:val="1"/>
          <w:bCs w:val="1"/>
        </w:rPr>
      </w:pPr>
      <w:r w:rsidRPr="0B400065" w:rsidR="0B400065">
        <w:rPr>
          <w:b w:val="1"/>
          <w:bCs w:val="1"/>
        </w:rPr>
        <w:t>55. Base de datos.</w:t>
      </w:r>
    </w:p>
    <w:p w:rsidR="0B400065" w:rsidP="0B400065" w:rsidRDefault="0B400065" w14:paraId="10789099" w14:textId="47A9A96F">
      <w:pPr>
        <w:pStyle w:val="Prrafodelista"/>
        <w:numPr>
          <w:ilvl w:val="0"/>
          <w:numId w:val="63"/>
        </w:numPr>
        <w:rPr>
          <w:color w:val="7F7F7F" w:themeColor="background1" w:themeTint="FF" w:themeShade="7F"/>
          <w:sz w:val="24"/>
          <w:szCs w:val="24"/>
        </w:rPr>
      </w:pPr>
      <w:r w:rsidR="0B400065">
        <w:rPr/>
        <w:t>Tomar datos de los sensores.</w:t>
      </w:r>
    </w:p>
    <w:p w:rsidR="0B400065" w:rsidP="0B400065" w:rsidRDefault="0B400065" w14:paraId="30C51D21" w14:textId="267C8D85">
      <w:pPr>
        <w:pStyle w:val="Normal"/>
        <w:ind w:left="360"/>
      </w:pPr>
      <w:r w:rsidR="0B400065">
        <w:rPr/>
        <w:t>40. Creación de la interfaz.</w:t>
      </w:r>
    </w:p>
    <w:p w:rsidR="0B400065" w:rsidP="0B400065" w:rsidRDefault="0B400065" w14:paraId="7D63945C" w14:textId="14B011CF">
      <w:pPr>
        <w:pStyle w:val="Normal"/>
        <w:ind w:left="360"/>
      </w:pPr>
      <w:r w:rsidR="0B400065">
        <w:rPr/>
        <w:t>8.   Conectar los enchufes con la puerta de enlace.</w:t>
      </w:r>
    </w:p>
    <w:p w:rsidR="0B400065" w:rsidP="0B400065" w:rsidRDefault="0B400065" w14:paraId="6656C33C" w14:textId="13291818">
      <w:pPr>
        <w:pStyle w:val="Normal"/>
        <w:ind w:left="360"/>
      </w:pPr>
      <w:r w:rsidR="0B400065">
        <w:rPr/>
        <w:t>56. Crear la estructura de los datos.</w:t>
      </w:r>
    </w:p>
    <w:p w:rsidR="0B400065" w:rsidP="0B400065" w:rsidRDefault="0B400065" w14:paraId="3A2D53D8" w14:textId="79CF91C1">
      <w:pPr>
        <w:pStyle w:val="Normal"/>
        <w:ind w:left="360"/>
      </w:pPr>
      <w:r w:rsidR="0B400065">
        <w:rPr/>
        <w:t>19. Conectar la puerta de enlace con los enchufes.</w:t>
      </w:r>
    </w:p>
    <w:p w:rsidR="0B400065" w:rsidP="0B400065" w:rsidRDefault="0B400065" w14:paraId="518D570C" w14:textId="7199E831">
      <w:pPr>
        <w:pStyle w:val="Normal"/>
        <w:ind w:left="360"/>
      </w:pPr>
      <w:r w:rsidR="0B400065">
        <w:rPr/>
        <w:t>61. Recibir peticiones externas.</w:t>
      </w:r>
    </w:p>
    <w:p w:rsidR="0B400065" w:rsidP="0B400065" w:rsidRDefault="0B400065" w14:paraId="1DB9B250" w14:textId="59D588C5">
      <w:pPr>
        <w:pStyle w:val="Normal"/>
        <w:ind w:left="360"/>
      </w:pPr>
      <w:r w:rsidR="0B400065">
        <w:rPr/>
        <w:t>29. Procesar las medidas recibidas de los sensores.</w:t>
      </w:r>
    </w:p>
    <w:p w:rsidR="0B400065" w:rsidP="0B400065" w:rsidRDefault="0B400065" w14:paraId="083AE97A" w14:textId="064F70DA">
      <w:pPr>
        <w:pStyle w:val="Normal"/>
        <w:ind w:left="360"/>
      </w:pPr>
      <w:r w:rsidR="0B400065">
        <w:rPr/>
        <w:t>45. Enlazar la aplicación con la base de datos.</w:t>
      </w:r>
    </w:p>
    <w:p w:rsidR="0B400065" w:rsidP="0B400065" w:rsidRDefault="0B400065" w14:paraId="7AB12EFC" w14:textId="2D8DC0FA">
      <w:pPr>
        <w:pStyle w:val="Normal"/>
        <w:ind w:left="360"/>
      </w:pPr>
      <w:r w:rsidR="0B400065">
        <w:rPr/>
        <w:t>50. Mostrar los datos recibido en la interfaz.</w:t>
      </w:r>
    </w:p>
    <w:p w:rsidR="0B400065" w:rsidP="0B400065" w:rsidRDefault="0B400065" w14:paraId="42958D80" w14:textId="06946341">
      <w:pPr>
        <w:pStyle w:val="Normal"/>
        <w:ind w:left="360"/>
      </w:pPr>
      <w:r w:rsidR="0B400065">
        <w:rPr/>
        <w:t>24. Conectar la puerta de enlace con la base de datos.</w:t>
      </w:r>
    </w:p>
    <w:p w:rsidR="0B400065" w:rsidP="0B400065" w:rsidRDefault="0B400065" w14:paraId="5D214D2D" w14:textId="1929F889">
      <w:pPr>
        <w:pStyle w:val="Normal"/>
        <w:ind w:left="360"/>
      </w:pPr>
      <w:r w:rsidR="0B400065">
        <w:rPr/>
        <w:t>34. Enlazar la puerta de enlace con la aplicación de usuario.</w:t>
      </w:r>
    </w:p>
    <w:p w:rsidR="0B400065" w:rsidP="0B400065" w:rsidRDefault="0B400065" w14:paraId="3A3E35D7" w14:textId="5D411E9B">
      <w:pPr>
        <w:pStyle w:val="Normal"/>
        <w:ind w:left="360"/>
      </w:pPr>
      <w:r w:rsidR="0B400065">
        <w:rPr/>
        <w:t>13. Gestión de tareas que tomarán los datos periódicamente.</w:t>
      </w:r>
    </w:p>
    <w:p w:rsidR="0B400065" w:rsidP="0B400065" w:rsidRDefault="0B400065" w14:paraId="6B0116C6" w14:textId="7DDD841E">
      <w:pPr>
        <w:pStyle w:val="Normal"/>
        <w:ind w:left="360"/>
      </w:pPr>
      <w:r w:rsidR="0B400065">
        <w:rPr/>
        <w:t>66. Gestión de cuentas.</w:t>
      </w:r>
    </w:p>
    <w:p w:rsidR="0699F2D3" w:rsidP="0699F2D3" w:rsidRDefault="0699F2D3" w14:paraId="62F1671F" w14:textId="58193CA4">
      <w:pPr>
        <w:pStyle w:val="Normal"/>
      </w:pPr>
    </w:p>
    <w:p w:rsidR="00E260B8" w:rsidP="000628AB" w:rsidRDefault="00E260B8" w14:paraId="44EAFD9C" w14:textId="77777777">
      <w:r>
        <w:br w:type="page"/>
      </w:r>
    </w:p>
    <w:p w:rsidR="00E260B8" w:rsidP="000628AB" w:rsidRDefault="00E260B8" w14:paraId="5D5375F0" w14:textId="77777777">
      <w:pPr>
        <w:pStyle w:val="Ttulo2"/>
      </w:pPr>
      <w:r w:rsidR="0A83E377">
        <w:rPr/>
        <w:t>SEGUIMIENTO Y CONTROL DEL PROYECTO</w:t>
      </w:r>
    </w:p>
    <w:p w:rsidR="0A83E377" w:rsidP="0A83E377" w:rsidRDefault="0A83E377" w14:paraId="0C0A714A" w14:textId="68D88666">
      <w:pPr>
        <w:pStyle w:val="Normal"/>
      </w:pPr>
    </w:p>
    <w:p w:rsidR="000628AB" w:rsidP="000628AB" w:rsidRDefault="000628AB" w14:paraId="4B94D5A5" w14:textId="77777777">
      <w:pPr>
        <w:rPr>
          <w:rFonts w:asciiTheme="majorHAnsi" w:hAnsiTheme="majorHAnsi" w:eastAsiaTheme="majorEastAsia" w:cstheme="majorBidi"/>
          <w:color w:val="0072C6" w:themeColor="accent1"/>
          <w:sz w:val="34"/>
        </w:rPr>
      </w:pPr>
      <w:r>
        <w:br w:type="page"/>
      </w:r>
    </w:p>
    <w:p w:rsidRPr="000628AB" w:rsidR="000628AB" w:rsidP="000628AB" w:rsidRDefault="000628AB" w14:paraId="7573C59E" w14:textId="5250AE07">
      <w:pPr>
        <w:pStyle w:val="Ttulo3"/>
      </w:pPr>
      <w:r w:rsidR="0A83E377">
        <w:rPr/>
        <w:t>Curvas de Control: CPTP, CPTR</w:t>
      </w:r>
      <w:r w:rsidR="0A83E377">
        <w:rPr/>
        <w:t xml:space="preserve"> y </w:t>
      </w:r>
      <w:r w:rsidR="0A83E377">
        <w:rPr/>
        <w:t>CRTR</w:t>
      </w:r>
    </w:p>
    <w:p w:rsidR="0A83E377" w:rsidP="0A83E377" w:rsidRDefault="0A83E377" w14:paraId="47016AD5" w14:textId="52C7C43C">
      <w:pPr>
        <w:pStyle w:val="Normal"/>
      </w:pPr>
    </w:p>
    <w:p w:rsidR="000628AB" w:rsidP="000628AB" w:rsidRDefault="000628AB" w14:paraId="3DEEC669" w14:textId="77777777">
      <w:pPr>
        <w:rPr>
          <w:rFonts w:asciiTheme="majorHAnsi" w:hAnsiTheme="majorHAnsi" w:eastAsiaTheme="majorEastAsia" w:cstheme="majorBidi"/>
          <w:color w:val="0072C6" w:themeColor="accent1"/>
          <w:sz w:val="34"/>
        </w:rPr>
      </w:pPr>
      <w:r>
        <w:br w:type="page"/>
      </w:r>
    </w:p>
    <w:p w:rsidRPr="000628AB" w:rsidR="000628AB" w:rsidP="000628AB" w:rsidRDefault="000628AB" w14:paraId="0A459189" w14:textId="6D7F7E03">
      <w:pPr>
        <w:pStyle w:val="Ttulo3"/>
      </w:pPr>
      <w:r w:rsidR="0A83E377">
        <w:rPr/>
        <w:t>Variación del Coste (VC) y</w:t>
      </w:r>
      <w:r w:rsidR="0A83E377">
        <w:rPr/>
        <w:t xml:space="preserve"> V</w:t>
      </w:r>
      <w:r w:rsidR="0A83E377">
        <w:rPr/>
        <w:t>ariación del Programa (VP)</w:t>
      </w:r>
    </w:p>
    <w:p w:rsidR="0A83E377" w:rsidP="0A83E377" w:rsidRDefault="0A83E377" w14:paraId="4AE089F2" w14:textId="2F941EEA">
      <w:pPr>
        <w:pStyle w:val="Normal"/>
      </w:pPr>
    </w:p>
    <w:p w:rsidR="00E260B8" w:rsidP="000628AB" w:rsidRDefault="00E260B8" w14:paraId="3656B9AB" w14:textId="77777777">
      <w:r>
        <w:br w:type="page"/>
      </w:r>
    </w:p>
    <w:p w:rsidR="00E260B8" w:rsidP="000628AB" w:rsidRDefault="00E260B8" w14:paraId="08BAFC63" w14:textId="77777777">
      <w:pPr>
        <w:pStyle w:val="Ttulo2"/>
      </w:pPr>
      <w:r w:rsidRPr="00E260B8">
        <w:lastRenderedPageBreak/>
        <w:t>CONCLUSIONES</w:t>
      </w:r>
    </w:p>
    <w:p w:rsidRPr="00E260B8" w:rsidR="00E260B8" w:rsidP="0B400065" w:rsidRDefault="00E260B8" w14:paraId="60B47275" w14:textId="139B5D8B">
      <w:pPr/>
      <w:proofErr w:type="spellStart"/>
      <w:proofErr w:type="spellEnd"/>
    </w:p>
    <w:sectPr w:rsidRPr="00E260B8" w:rsidR="00E260B8">
      <w:footerReference w:type="default" r:id="rId9"/>
      <w:footerReference w:type="first" r:id="rId10"/>
      <w:pgSz w:w="12240" w:h="15840" w:orient="portrait"/>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5DF" w:rsidP="000628AB" w:rsidRDefault="006D05DF" w14:paraId="2599F262" w14:textId="77777777">
      <w:r>
        <w:separator/>
      </w:r>
    </w:p>
    <w:p w:rsidR="006D05DF" w:rsidP="000628AB" w:rsidRDefault="006D05DF" w14:paraId="1DF46847" w14:textId="77777777"/>
  </w:endnote>
  <w:endnote w:type="continuationSeparator" w:id="0">
    <w:p w:rsidR="006D05DF" w:rsidP="000628AB" w:rsidRDefault="006D05DF" w14:paraId="7B50FBE2" w14:textId="77777777">
      <w:r>
        <w:continuationSeparator/>
      </w:r>
    </w:p>
    <w:p w:rsidR="006D05DF" w:rsidP="000628AB" w:rsidRDefault="006D05DF" w14:paraId="6CDC1698" w14:textId="77777777"/>
  </w:endnote>
  <w:endnote w:type="continuationNotice" w:id="1">
    <w:p w:rsidR="006D05DF" w:rsidRDefault="006D05DF" w14:paraId="21BDBF8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B84CD2" w:rsidP="000628AB" w:rsidRDefault="00D2187A" w14:paraId="2903CBC8" w14:textId="77777777">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CD2" w:rsidP="000628AB" w:rsidRDefault="006D05DF" w14:paraId="21C3DADF" w14:textId="77777777">
    <w:pPr>
      <w:pStyle w:val="Piedepgina"/>
    </w:pPr>
    <w:sdt>
      <w:sdtPr>
        <w:id w:val="7803617"/>
        <w:temporary/>
        <w:showingPlcHdr/>
        <w15:appearance w15:val="hidden"/>
      </w:sdtPr>
      <w:sdtEndPr/>
      <w:sdtContent>
        <w:r w:rsidR="00D2187A">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5DF" w:rsidP="000628AB" w:rsidRDefault="006D05DF" w14:paraId="6B8A097D" w14:textId="77777777">
      <w:r>
        <w:separator/>
      </w:r>
    </w:p>
    <w:p w:rsidR="006D05DF" w:rsidP="000628AB" w:rsidRDefault="006D05DF" w14:paraId="299B01AA" w14:textId="77777777"/>
  </w:footnote>
  <w:footnote w:type="continuationSeparator" w:id="0">
    <w:p w:rsidR="006D05DF" w:rsidP="000628AB" w:rsidRDefault="006D05DF" w14:paraId="7DFB9B7B" w14:textId="77777777">
      <w:r>
        <w:continuationSeparator/>
      </w:r>
    </w:p>
    <w:p w:rsidR="006D05DF" w:rsidP="000628AB" w:rsidRDefault="006D05DF" w14:paraId="3888B366" w14:textId="77777777"/>
  </w:footnote>
  <w:footnote w:type="continuationNotice" w:id="1">
    <w:p w:rsidR="006D05DF" w:rsidRDefault="006D05DF" w14:paraId="7A40324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01CF1372"/>
    <w:multiLevelType w:val="hybridMultilevel"/>
    <w:tmpl w:val="3CCA9006"/>
    <w:lvl w:ilvl="0" w:tplc="E1AACB44">
      <w:start w:val="1"/>
      <w:numFmt w:val="bullet"/>
      <w:lvlText w:val=""/>
      <w:lvlJc w:val="left"/>
      <w:pPr>
        <w:ind w:left="720" w:hanging="360"/>
      </w:pPr>
      <w:rPr>
        <w:rFonts w:hint="default" w:ascii="Symbol" w:hAnsi="Symbol"/>
      </w:rPr>
    </w:lvl>
    <w:lvl w:ilvl="1" w:tplc="A51C8EB6">
      <w:start w:val="1"/>
      <w:numFmt w:val="bullet"/>
      <w:lvlText w:val="o"/>
      <w:lvlJc w:val="left"/>
      <w:pPr>
        <w:ind w:left="1440" w:hanging="360"/>
      </w:pPr>
      <w:rPr>
        <w:rFonts w:hint="default" w:ascii="Courier New" w:hAnsi="Courier New"/>
      </w:rPr>
    </w:lvl>
    <w:lvl w:ilvl="2" w:tplc="7740611E">
      <w:start w:val="1"/>
      <w:numFmt w:val="bullet"/>
      <w:lvlText w:val=""/>
      <w:lvlJc w:val="left"/>
      <w:pPr>
        <w:ind w:left="2160" w:hanging="360"/>
      </w:pPr>
      <w:rPr>
        <w:rFonts w:hint="default" w:ascii="Wingdings" w:hAnsi="Wingdings"/>
      </w:rPr>
    </w:lvl>
    <w:lvl w:ilvl="3" w:tplc="2EF4BE8C">
      <w:start w:val="1"/>
      <w:numFmt w:val="bullet"/>
      <w:lvlText w:val=""/>
      <w:lvlJc w:val="left"/>
      <w:pPr>
        <w:ind w:left="2880" w:hanging="360"/>
      </w:pPr>
      <w:rPr>
        <w:rFonts w:hint="default" w:ascii="Symbol" w:hAnsi="Symbol"/>
      </w:rPr>
    </w:lvl>
    <w:lvl w:ilvl="4" w:tplc="A3AA4584">
      <w:start w:val="1"/>
      <w:numFmt w:val="bullet"/>
      <w:lvlText w:val="o"/>
      <w:lvlJc w:val="left"/>
      <w:pPr>
        <w:ind w:left="3600" w:hanging="360"/>
      </w:pPr>
      <w:rPr>
        <w:rFonts w:hint="default" w:ascii="Courier New" w:hAnsi="Courier New"/>
      </w:rPr>
    </w:lvl>
    <w:lvl w:ilvl="5" w:tplc="6DC48A34">
      <w:start w:val="1"/>
      <w:numFmt w:val="bullet"/>
      <w:lvlText w:val=""/>
      <w:lvlJc w:val="left"/>
      <w:pPr>
        <w:ind w:left="4320" w:hanging="360"/>
      </w:pPr>
      <w:rPr>
        <w:rFonts w:hint="default" w:ascii="Wingdings" w:hAnsi="Wingdings"/>
      </w:rPr>
    </w:lvl>
    <w:lvl w:ilvl="6" w:tplc="870C622A">
      <w:start w:val="1"/>
      <w:numFmt w:val="bullet"/>
      <w:lvlText w:val=""/>
      <w:lvlJc w:val="left"/>
      <w:pPr>
        <w:ind w:left="5040" w:hanging="360"/>
      </w:pPr>
      <w:rPr>
        <w:rFonts w:hint="default" w:ascii="Symbol" w:hAnsi="Symbol"/>
      </w:rPr>
    </w:lvl>
    <w:lvl w:ilvl="7" w:tplc="4C1AE96A">
      <w:start w:val="1"/>
      <w:numFmt w:val="bullet"/>
      <w:lvlText w:val="o"/>
      <w:lvlJc w:val="left"/>
      <w:pPr>
        <w:ind w:left="5760" w:hanging="360"/>
      </w:pPr>
      <w:rPr>
        <w:rFonts w:hint="default" w:ascii="Courier New" w:hAnsi="Courier New"/>
      </w:rPr>
    </w:lvl>
    <w:lvl w:ilvl="8" w:tplc="312856D2">
      <w:start w:val="1"/>
      <w:numFmt w:val="bullet"/>
      <w:lvlText w:val=""/>
      <w:lvlJc w:val="left"/>
      <w:pPr>
        <w:ind w:left="6480" w:hanging="360"/>
      </w:pPr>
      <w:rPr>
        <w:rFonts w:hint="default" w:ascii="Wingdings" w:hAnsi="Wingdings"/>
      </w:rPr>
    </w:lvl>
  </w:abstractNum>
  <w:abstractNum w:abstractNumId="3" w15:restartNumberingAfterBreak="0">
    <w:nsid w:val="057206A5"/>
    <w:multiLevelType w:val="hybridMultilevel"/>
    <w:tmpl w:val="367477A8"/>
    <w:lvl w:ilvl="0" w:tplc="D32A949A">
      <w:start w:val="1"/>
      <w:numFmt w:val="bullet"/>
      <w:lvlText w:val=""/>
      <w:lvlJc w:val="left"/>
      <w:pPr>
        <w:ind w:left="720" w:hanging="360"/>
      </w:pPr>
      <w:rPr>
        <w:rFonts w:hint="default" w:ascii="Symbol" w:hAnsi="Symbol"/>
      </w:rPr>
    </w:lvl>
    <w:lvl w:ilvl="1" w:tplc="80DCF060">
      <w:start w:val="1"/>
      <w:numFmt w:val="bullet"/>
      <w:lvlText w:val="o"/>
      <w:lvlJc w:val="left"/>
      <w:pPr>
        <w:ind w:left="1440" w:hanging="360"/>
      </w:pPr>
      <w:rPr>
        <w:rFonts w:hint="default" w:ascii="Courier New" w:hAnsi="Courier New"/>
      </w:rPr>
    </w:lvl>
    <w:lvl w:ilvl="2" w:tplc="1714A1D4">
      <w:start w:val="1"/>
      <w:numFmt w:val="bullet"/>
      <w:lvlText w:val=""/>
      <w:lvlJc w:val="left"/>
      <w:pPr>
        <w:ind w:left="2160" w:hanging="360"/>
      </w:pPr>
      <w:rPr>
        <w:rFonts w:hint="default" w:ascii="Wingdings" w:hAnsi="Wingdings"/>
      </w:rPr>
    </w:lvl>
    <w:lvl w:ilvl="3" w:tplc="DD5CCDAE">
      <w:start w:val="1"/>
      <w:numFmt w:val="bullet"/>
      <w:lvlText w:val=""/>
      <w:lvlJc w:val="left"/>
      <w:pPr>
        <w:ind w:left="2880" w:hanging="360"/>
      </w:pPr>
      <w:rPr>
        <w:rFonts w:hint="default" w:ascii="Symbol" w:hAnsi="Symbol"/>
      </w:rPr>
    </w:lvl>
    <w:lvl w:ilvl="4" w:tplc="145442C8">
      <w:start w:val="1"/>
      <w:numFmt w:val="bullet"/>
      <w:lvlText w:val="o"/>
      <w:lvlJc w:val="left"/>
      <w:pPr>
        <w:ind w:left="3600" w:hanging="360"/>
      </w:pPr>
      <w:rPr>
        <w:rFonts w:hint="default" w:ascii="Courier New" w:hAnsi="Courier New"/>
      </w:rPr>
    </w:lvl>
    <w:lvl w:ilvl="5" w:tplc="878A27FC">
      <w:start w:val="1"/>
      <w:numFmt w:val="bullet"/>
      <w:lvlText w:val=""/>
      <w:lvlJc w:val="left"/>
      <w:pPr>
        <w:ind w:left="4320" w:hanging="360"/>
      </w:pPr>
      <w:rPr>
        <w:rFonts w:hint="default" w:ascii="Wingdings" w:hAnsi="Wingdings"/>
      </w:rPr>
    </w:lvl>
    <w:lvl w:ilvl="6" w:tplc="4FB07A1C">
      <w:start w:val="1"/>
      <w:numFmt w:val="bullet"/>
      <w:lvlText w:val=""/>
      <w:lvlJc w:val="left"/>
      <w:pPr>
        <w:ind w:left="5040" w:hanging="360"/>
      </w:pPr>
      <w:rPr>
        <w:rFonts w:hint="default" w:ascii="Symbol" w:hAnsi="Symbol"/>
      </w:rPr>
    </w:lvl>
    <w:lvl w:ilvl="7" w:tplc="F3DCF8A4">
      <w:start w:val="1"/>
      <w:numFmt w:val="bullet"/>
      <w:lvlText w:val="o"/>
      <w:lvlJc w:val="left"/>
      <w:pPr>
        <w:ind w:left="5760" w:hanging="360"/>
      </w:pPr>
      <w:rPr>
        <w:rFonts w:hint="default" w:ascii="Courier New" w:hAnsi="Courier New"/>
      </w:rPr>
    </w:lvl>
    <w:lvl w:ilvl="8" w:tplc="6EE0F4A2">
      <w:start w:val="1"/>
      <w:numFmt w:val="bullet"/>
      <w:lvlText w:val=""/>
      <w:lvlJc w:val="left"/>
      <w:pPr>
        <w:ind w:left="6480" w:hanging="360"/>
      </w:pPr>
      <w:rPr>
        <w:rFonts w:hint="default" w:ascii="Wingdings" w:hAnsi="Wingdings"/>
      </w:rPr>
    </w:lvl>
  </w:abstractNum>
  <w:abstractNum w:abstractNumId="4" w15:restartNumberingAfterBreak="0">
    <w:nsid w:val="0C2D423B"/>
    <w:multiLevelType w:val="hybridMultilevel"/>
    <w:tmpl w:val="031C80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C4B5103"/>
    <w:multiLevelType w:val="hybridMultilevel"/>
    <w:tmpl w:val="AD0AC416"/>
    <w:lvl w:ilvl="0" w:tplc="1A6C1D10">
      <w:start w:val="1"/>
      <w:numFmt w:val="decimal"/>
      <w:pStyle w:val="Listaconnme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6667A"/>
    <w:multiLevelType w:val="hybridMultilevel"/>
    <w:tmpl w:val="30DA9574"/>
    <w:lvl w:ilvl="0" w:tplc="1590A156">
      <w:start w:val="1"/>
      <w:numFmt w:val="bullet"/>
      <w:lvlText w:val=""/>
      <w:lvlJc w:val="left"/>
      <w:pPr>
        <w:ind w:left="720" w:hanging="360"/>
      </w:pPr>
      <w:rPr>
        <w:rFonts w:hint="default" w:ascii="Symbol" w:hAnsi="Symbol"/>
      </w:rPr>
    </w:lvl>
    <w:lvl w:ilvl="1" w:tplc="CB226244">
      <w:start w:val="1"/>
      <w:numFmt w:val="bullet"/>
      <w:lvlText w:val="o"/>
      <w:lvlJc w:val="left"/>
      <w:pPr>
        <w:ind w:left="1440" w:hanging="360"/>
      </w:pPr>
      <w:rPr>
        <w:rFonts w:hint="default" w:ascii="Courier New" w:hAnsi="Courier New"/>
      </w:rPr>
    </w:lvl>
    <w:lvl w:ilvl="2" w:tplc="62F60D54">
      <w:start w:val="1"/>
      <w:numFmt w:val="bullet"/>
      <w:lvlText w:val=""/>
      <w:lvlJc w:val="left"/>
      <w:pPr>
        <w:ind w:left="2160" w:hanging="360"/>
      </w:pPr>
      <w:rPr>
        <w:rFonts w:hint="default" w:ascii="Wingdings" w:hAnsi="Wingdings"/>
      </w:rPr>
    </w:lvl>
    <w:lvl w:ilvl="3" w:tplc="CCAC6948">
      <w:start w:val="1"/>
      <w:numFmt w:val="bullet"/>
      <w:lvlText w:val=""/>
      <w:lvlJc w:val="left"/>
      <w:pPr>
        <w:ind w:left="2880" w:hanging="360"/>
      </w:pPr>
      <w:rPr>
        <w:rFonts w:hint="default" w:ascii="Symbol" w:hAnsi="Symbol"/>
      </w:rPr>
    </w:lvl>
    <w:lvl w:ilvl="4" w:tplc="4B3EF588">
      <w:start w:val="1"/>
      <w:numFmt w:val="bullet"/>
      <w:lvlText w:val="o"/>
      <w:lvlJc w:val="left"/>
      <w:pPr>
        <w:ind w:left="3600" w:hanging="360"/>
      </w:pPr>
      <w:rPr>
        <w:rFonts w:hint="default" w:ascii="Courier New" w:hAnsi="Courier New"/>
      </w:rPr>
    </w:lvl>
    <w:lvl w:ilvl="5" w:tplc="E424BF3E">
      <w:start w:val="1"/>
      <w:numFmt w:val="bullet"/>
      <w:lvlText w:val=""/>
      <w:lvlJc w:val="left"/>
      <w:pPr>
        <w:ind w:left="4320" w:hanging="360"/>
      </w:pPr>
      <w:rPr>
        <w:rFonts w:hint="default" w:ascii="Wingdings" w:hAnsi="Wingdings"/>
      </w:rPr>
    </w:lvl>
    <w:lvl w:ilvl="6" w:tplc="5C941450">
      <w:start w:val="1"/>
      <w:numFmt w:val="bullet"/>
      <w:lvlText w:val=""/>
      <w:lvlJc w:val="left"/>
      <w:pPr>
        <w:ind w:left="5040" w:hanging="360"/>
      </w:pPr>
      <w:rPr>
        <w:rFonts w:hint="default" w:ascii="Symbol" w:hAnsi="Symbol"/>
      </w:rPr>
    </w:lvl>
    <w:lvl w:ilvl="7" w:tplc="ADE824CE">
      <w:start w:val="1"/>
      <w:numFmt w:val="bullet"/>
      <w:lvlText w:val="o"/>
      <w:lvlJc w:val="left"/>
      <w:pPr>
        <w:ind w:left="5760" w:hanging="360"/>
      </w:pPr>
      <w:rPr>
        <w:rFonts w:hint="default" w:ascii="Courier New" w:hAnsi="Courier New"/>
      </w:rPr>
    </w:lvl>
    <w:lvl w:ilvl="8" w:tplc="7446FB94">
      <w:start w:val="1"/>
      <w:numFmt w:val="bullet"/>
      <w:lvlText w:val=""/>
      <w:lvlJc w:val="left"/>
      <w:pPr>
        <w:ind w:left="6480" w:hanging="360"/>
      </w:pPr>
      <w:rPr>
        <w:rFonts w:hint="default" w:ascii="Wingdings" w:hAnsi="Wingdings"/>
      </w:rPr>
    </w:lvl>
  </w:abstractNum>
  <w:abstractNum w:abstractNumId="7" w15:restartNumberingAfterBreak="0">
    <w:nsid w:val="12190B91"/>
    <w:multiLevelType w:val="hybridMultilevel"/>
    <w:tmpl w:val="FCF0444C"/>
    <w:lvl w:ilvl="0" w:tplc="A4000680">
      <w:start w:val="1"/>
      <w:numFmt w:val="bullet"/>
      <w:lvlText w:val=""/>
      <w:lvlJc w:val="left"/>
      <w:pPr>
        <w:ind w:left="720" w:hanging="360"/>
      </w:pPr>
      <w:rPr>
        <w:rFonts w:hint="default" w:ascii="Symbol" w:hAnsi="Symbol"/>
      </w:rPr>
    </w:lvl>
    <w:lvl w:ilvl="1" w:tplc="D68E9E9A">
      <w:start w:val="1"/>
      <w:numFmt w:val="bullet"/>
      <w:lvlText w:val="o"/>
      <w:lvlJc w:val="left"/>
      <w:pPr>
        <w:ind w:left="1440" w:hanging="360"/>
      </w:pPr>
      <w:rPr>
        <w:rFonts w:hint="default" w:ascii="Courier New" w:hAnsi="Courier New"/>
      </w:rPr>
    </w:lvl>
    <w:lvl w:ilvl="2" w:tplc="E43EBA6E">
      <w:start w:val="1"/>
      <w:numFmt w:val="bullet"/>
      <w:lvlText w:val=""/>
      <w:lvlJc w:val="left"/>
      <w:pPr>
        <w:ind w:left="2160" w:hanging="360"/>
      </w:pPr>
      <w:rPr>
        <w:rFonts w:hint="default" w:ascii="Wingdings" w:hAnsi="Wingdings"/>
      </w:rPr>
    </w:lvl>
    <w:lvl w:ilvl="3" w:tplc="9FF6214E">
      <w:start w:val="1"/>
      <w:numFmt w:val="bullet"/>
      <w:lvlText w:val=""/>
      <w:lvlJc w:val="left"/>
      <w:pPr>
        <w:ind w:left="2880" w:hanging="360"/>
      </w:pPr>
      <w:rPr>
        <w:rFonts w:hint="default" w:ascii="Symbol" w:hAnsi="Symbol"/>
      </w:rPr>
    </w:lvl>
    <w:lvl w:ilvl="4" w:tplc="33B6595C">
      <w:start w:val="1"/>
      <w:numFmt w:val="bullet"/>
      <w:lvlText w:val="o"/>
      <w:lvlJc w:val="left"/>
      <w:pPr>
        <w:ind w:left="3600" w:hanging="360"/>
      </w:pPr>
      <w:rPr>
        <w:rFonts w:hint="default" w:ascii="Courier New" w:hAnsi="Courier New"/>
      </w:rPr>
    </w:lvl>
    <w:lvl w:ilvl="5" w:tplc="93AC9C92">
      <w:start w:val="1"/>
      <w:numFmt w:val="bullet"/>
      <w:lvlText w:val=""/>
      <w:lvlJc w:val="left"/>
      <w:pPr>
        <w:ind w:left="4320" w:hanging="360"/>
      </w:pPr>
      <w:rPr>
        <w:rFonts w:hint="default" w:ascii="Wingdings" w:hAnsi="Wingdings"/>
      </w:rPr>
    </w:lvl>
    <w:lvl w:ilvl="6" w:tplc="3EB62C46">
      <w:start w:val="1"/>
      <w:numFmt w:val="bullet"/>
      <w:lvlText w:val=""/>
      <w:lvlJc w:val="left"/>
      <w:pPr>
        <w:ind w:left="5040" w:hanging="360"/>
      </w:pPr>
      <w:rPr>
        <w:rFonts w:hint="default" w:ascii="Symbol" w:hAnsi="Symbol"/>
      </w:rPr>
    </w:lvl>
    <w:lvl w:ilvl="7" w:tplc="F0A6925E">
      <w:start w:val="1"/>
      <w:numFmt w:val="bullet"/>
      <w:lvlText w:val="o"/>
      <w:lvlJc w:val="left"/>
      <w:pPr>
        <w:ind w:left="5760" w:hanging="360"/>
      </w:pPr>
      <w:rPr>
        <w:rFonts w:hint="default" w:ascii="Courier New" w:hAnsi="Courier New"/>
      </w:rPr>
    </w:lvl>
    <w:lvl w:ilvl="8" w:tplc="8E7CB722">
      <w:start w:val="1"/>
      <w:numFmt w:val="bullet"/>
      <w:lvlText w:val=""/>
      <w:lvlJc w:val="left"/>
      <w:pPr>
        <w:ind w:left="6480" w:hanging="360"/>
      </w:pPr>
      <w:rPr>
        <w:rFonts w:hint="default" w:ascii="Wingdings" w:hAnsi="Wingdings"/>
      </w:rPr>
    </w:lvl>
  </w:abstractNum>
  <w:abstractNum w:abstractNumId="8" w15:restartNumberingAfterBreak="0">
    <w:nsid w:val="12BB450C"/>
    <w:multiLevelType w:val="hybridMultilevel"/>
    <w:tmpl w:val="4DFE733E"/>
    <w:lvl w:ilvl="0" w:tplc="88E66342">
      <w:start w:val="1"/>
      <w:numFmt w:val="bullet"/>
      <w:lvlText w:val=""/>
      <w:lvlJc w:val="left"/>
      <w:pPr>
        <w:ind w:left="720" w:hanging="360"/>
      </w:pPr>
      <w:rPr>
        <w:rFonts w:hint="default" w:ascii="Symbol" w:hAnsi="Symbol"/>
      </w:rPr>
    </w:lvl>
    <w:lvl w:ilvl="1" w:tplc="3B5EFC74">
      <w:start w:val="1"/>
      <w:numFmt w:val="bullet"/>
      <w:lvlText w:val="o"/>
      <w:lvlJc w:val="left"/>
      <w:pPr>
        <w:ind w:left="1440" w:hanging="360"/>
      </w:pPr>
      <w:rPr>
        <w:rFonts w:hint="default" w:ascii="Courier New" w:hAnsi="Courier New"/>
      </w:rPr>
    </w:lvl>
    <w:lvl w:ilvl="2" w:tplc="941ED43A">
      <w:start w:val="1"/>
      <w:numFmt w:val="bullet"/>
      <w:lvlText w:val=""/>
      <w:lvlJc w:val="left"/>
      <w:pPr>
        <w:ind w:left="2160" w:hanging="360"/>
      </w:pPr>
      <w:rPr>
        <w:rFonts w:hint="default" w:ascii="Wingdings" w:hAnsi="Wingdings"/>
      </w:rPr>
    </w:lvl>
    <w:lvl w:ilvl="3" w:tplc="45E614EE">
      <w:start w:val="1"/>
      <w:numFmt w:val="bullet"/>
      <w:lvlText w:val=""/>
      <w:lvlJc w:val="left"/>
      <w:pPr>
        <w:ind w:left="2880" w:hanging="360"/>
      </w:pPr>
      <w:rPr>
        <w:rFonts w:hint="default" w:ascii="Symbol" w:hAnsi="Symbol"/>
      </w:rPr>
    </w:lvl>
    <w:lvl w:ilvl="4" w:tplc="3C9C9510">
      <w:start w:val="1"/>
      <w:numFmt w:val="bullet"/>
      <w:lvlText w:val="o"/>
      <w:lvlJc w:val="left"/>
      <w:pPr>
        <w:ind w:left="3600" w:hanging="360"/>
      </w:pPr>
      <w:rPr>
        <w:rFonts w:hint="default" w:ascii="Courier New" w:hAnsi="Courier New"/>
      </w:rPr>
    </w:lvl>
    <w:lvl w:ilvl="5" w:tplc="1C44CB42">
      <w:start w:val="1"/>
      <w:numFmt w:val="bullet"/>
      <w:lvlText w:val=""/>
      <w:lvlJc w:val="left"/>
      <w:pPr>
        <w:ind w:left="4320" w:hanging="360"/>
      </w:pPr>
      <w:rPr>
        <w:rFonts w:hint="default" w:ascii="Wingdings" w:hAnsi="Wingdings"/>
      </w:rPr>
    </w:lvl>
    <w:lvl w:ilvl="6" w:tplc="5B1CBBF8">
      <w:start w:val="1"/>
      <w:numFmt w:val="bullet"/>
      <w:lvlText w:val=""/>
      <w:lvlJc w:val="left"/>
      <w:pPr>
        <w:ind w:left="5040" w:hanging="360"/>
      </w:pPr>
      <w:rPr>
        <w:rFonts w:hint="default" w:ascii="Symbol" w:hAnsi="Symbol"/>
      </w:rPr>
    </w:lvl>
    <w:lvl w:ilvl="7" w:tplc="C074C2BC">
      <w:start w:val="1"/>
      <w:numFmt w:val="bullet"/>
      <w:lvlText w:val="o"/>
      <w:lvlJc w:val="left"/>
      <w:pPr>
        <w:ind w:left="5760" w:hanging="360"/>
      </w:pPr>
      <w:rPr>
        <w:rFonts w:hint="default" w:ascii="Courier New" w:hAnsi="Courier New"/>
      </w:rPr>
    </w:lvl>
    <w:lvl w:ilvl="8" w:tplc="2FE0FC70">
      <w:start w:val="1"/>
      <w:numFmt w:val="bullet"/>
      <w:lvlText w:val=""/>
      <w:lvlJc w:val="left"/>
      <w:pPr>
        <w:ind w:left="6480" w:hanging="360"/>
      </w:pPr>
      <w:rPr>
        <w:rFonts w:hint="default" w:ascii="Wingdings" w:hAnsi="Wingdings"/>
      </w:rPr>
    </w:lvl>
  </w:abstractNum>
  <w:abstractNum w:abstractNumId="9" w15:restartNumberingAfterBreak="0">
    <w:nsid w:val="174C6788"/>
    <w:multiLevelType w:val="hybridMultilevel"/>
    <w:tmpl w:val="39B080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B1D4EBF"/>
    <w:multiLevelType w:val="hybridMultilevel"/>
    <w:tmpl w:val="5C3836BC"/>
    <w:lvl w:ilvl="0" w:tplc="1C7C2F12">
      <w:start w:val="1"/>
      <w:numFmt w:val="bullet"/>
      <w:lvlText w:val=""/>
      <w:lvlJc w:val="left"/>
      <w:pPr>
        <w:ind w:left="720" w:hanging="360"/>
      </w:pPr>
      <w:rPr>
        <w:rFonts w:hint="default" w:ascii="Symbol" w:hAnsi="Symbol"/>
      </w:rPr>
    </w:lvl>
    <w:lvl w:ilvl="1" w:tplc="2DA20ACA">
      <w:start w:val="1"/>
      <w:numFmt w:val="bullet"/>
      <w:lvlText w:val="o"/>
      <w:lvlJc w:val="left"/>
      <w:pPr>
        <w:ind w:left="1440" w:hanging="360"/>
      </w:pPr>
      <w:rPr>
        <w:rFonts w:hint="default" w:ascii="Courier New" w:hAnsi="Courier New"/>
      </w:rPr>
    </w:lvl>
    <w:lvl w:ilvl="2" w:tplc="5956B9EA">
      <w:start w:val="1"/>
      <w:numFmt w:val="bullet"/>
      <w:lvlText w:val=""/>
      <w:lvlJc w:val="left"/>
      <w:pPr>
        <w:ind w:left="2160" w:hanging="360"/>
      </w:pPr>
      <w:rPr>
        <w:rFonts w:hint="default" w:ascii="Wingdings" w:hAnsi="Wingdings"/>
      </w:rPr>
    </w:lvl>
    <w:lvl w:ilvl="3" w:tplc="BA747976">
      <w:start w:val="1"/>
      <w:numFmt w:val="bullet"/>
      <w:lvlText w:val=""/>
      <w:lvlJc w:val="left"/>
      <w:pPr>
        <w:ind w:left="2880" w:hanging="360"/>
      </w:pPr>
      <w:rPr>
        <w:rFonts w:hint="default" w:ascii="Symbol" w:hAnsi="Symbol"/>
      </w:rPr>
    </w:lvl>
    <w:lvl w:ilvl="4" w:tplc="1E1A308C">
      <w:start w:val="1"/>
      <w:numFmt w:val="bullet"/>
      <w:lvlText w:val="o"/>
      <w:lvlJc w:val="left"/>
      <w:pPr>
        <w:ind w:left="3600" w:hanging="360"/>
      </w:pPr>
      <w:rPr>
        <w:rFonts w:hint="default" w:ascii="Courier New" w:hAnsi="Courier New"/>
      </w:rPr>
    </w:lvl>
    <w:lvl w:ilvl="5" w:tplc="BFACBC56">
      <w:start w:val="1"/>
      <w:numFmt w:val="bullet"/>
      <w:lvlText w:val=""/>
      <w:lvlJc w:val="left"/>
      <w:pPr>
        <w:ind w:left="4320" w:hanging="360"/>
      </w:pPr>
      <w:rPr>
        <w:rFonts w:hint="default" w:ascii="Wingdings" w:hAnsi="Wingdings"/>
      </w:rPr>
    </w:lvl>
    <w:lvl w:ilvl="6" w:tplc="E30E3116">
      <w:start w:val="1"/>
      <w:numFmt w:val="bullet"/>
      <w:lvlText w:val=""/>
      <w:lvlJc w:val="left"/>
      <w:pPr>
        <w:ind w:left="5040" w:hanging="360"/>
      </w:pPr>
      <w:rPr>
        <w:rFonts w:hint="default" w:ascii="Symbol" w:hAnsi="Symbol"/>
      </w:rPr>
    </w:lvl>
    <w:lvl w:ilvl="7" w:tplc="994EF062">
      <w:start w:val="1"/>
      <w:numFmt w:val="bullet"/>
      <w:lvlText w:val="o"/>
      <w:lvlJc w:val="left"/>
      <w:pPr>
        <w:ind w:left="5760" w:hanging="360"/>
      </w:pPr>
      <w:rPr>
        <w:rFonts w:hint="default" w:ascii="Courier New" w:hAnsi="Courier New"/>
      </w:rPr>
    </w:lvl>
    <w:lvl w:ilvl="8" w:tplc="75CA54E4">
      <w:start w:val="1"/>
      <w:numFmt w:val="bullet"/>
      <w:lvlText w:val=""/>
      <w:lvlJc w:val="left"/>
      <w:pPr>
        <w:ind w:left="6480" w:hanging="360"/>
      </w:pPr>
      <w:rPr>
        <w:rFonts w:hint="default" w:ascii="Wingdings" w:hAnsi="Wingdings"/>
      </w:rPr>
    </w:lvl>
  </w:abstractNum>
  <w:abstractNum w:abstractNumId="11" w15:restartNumberingAfterBreak="0">
    <w:nsid w:val="1B8456AE"/>
    <w:multiLevelType w:val="hybridMultilevel"/>
    <w:tmpl w:val="10DE5272"/>
    <w:lvl w:ilvl="0" w:tplc="53C407A6">
      <w:start w:val="1"/>
      <w:numFmt w:val="bullet"/>
      <w:lvlText w:val=""/>
      <w:lvlJc w:val="left"/>
      <w:pPr>
        <w:ind w:left="720" w:hanging="360"/>
      </w:pPr>
      <w:rPr>
        <w:rFonts w:hint="default" w:ascii="Symbol" w:hAnsi="Symbol"/>
      </w:rPr>
    </w:lvl>
    <w:lvl w:ilvl="1" w:tplc="AFC494EC">
      <w:start w:val="1"/>
      <w:numFmt w:val="bullet"/>
      <w:lvlText w:val="o"/>
      <w:lvlJc w:val="left"/>
      <w:pPr>
        <w:ind w:left="1440" w:hanging="360"/>
      </w:pPr>
      <w:rPr>
        <w:rFonts w:hint="default" w:ascii="Courier New" w:hAnsi="Courier New"/>
      </w:rPr>
    </w:lvl>
    <w:lvl w:ilvl="2" w:tplc="CDFA649E">
      <w:start w:val="1"/>
      <w:numFmt w:val="bullet"/>
      <w:lvlText w:val=""/>
      <w:lvlJc w:val="left"/>
      <w:pPr>
        <w:ind w:left="2160" w:hanging="360"/>
      </w:pPr>
      <w:rPr>
        <w:rFonts w:hint="default" w:ascii="Wingdings" w:hAnsi="Wingdings"/>
      </w:rPr>
    </w:lvl>
    <w:lvl w:ilvl="3" w:tplc="93A6F480">
      <w:start w:val="1"/>
      <w:numFmt w:val="bullet"/>
      <w:lvlText w:val=""/>
      <w:lvlJc w:val="left"/>
      <w:pPr>
        <w:ind w:left="2880" w:hanging="360"/>
      </w:pPr>
      <w:rPr>
        <w:rFonts w:hint="default" w:ascii="Symbol" w:hAnsi="Symbol"/>
      </w:rPr>
    </w:lvl>
    <w:lvl w:ilvl="4" w:tplc="5A9C7488">
      <w:start w:val="1"/>
      <w:numFmt w:val="bullet"/>
      <w:lvlText w:val="o"/>
      <w:lvlJc w:val="left"/>
      <w:pPr>
        <w:ind w:left="3600" w:hanging="360"/>
      </w:pPr>
      <w:rPr>
        <w:rFonts w:hint="default" w:ascii="Courier New" w:hAnsi="Courier New"/>
      </w:rPr>
    </w:lvl>
    <w:lvl w:ilvl="5" w:tplc="FD2AD0DA">
      <w:start w:val="1"/>
      <w:numFmt w:val="bullet"/>
      <w:lvlText w:val=""/>
      <w:lvlJc w:val="left"/>
      <w:pPr>
        <w:ind w:left="4320" w:hanging="360"/>
      </w:pPr>
      <w:rPr>
        <w:rFonts w:hint="default" w:ascii="Wingdings" w:hAnsi="Wingdings"/>
      </w:rPr>
    </w:lvl>
    <w:lvl w:ilvl="6" w:tplc="CADC044E">
      <w:start w:val="1"/>
      <w:numFmt w:val="bullet"/>
      <w:lvlText w:val=""/>
      <w:lvlJc w:val="left"/>
      <w:pPr>
        <w:ind w:left="5040" w:hanging="360"/>
      </w:pPr>
      <w:rPr>
        <w:rFonts w:hint="default" w:ascii="Symbol" w:hAnsi="Symbol"/>
      </w:rPr>
    </w:lvl>
    <w:lvl w:ilvl="7" w:tplc="A24CA61C">
      <w:start w:val="1"/>
      <w:numFmt w:val="bullet"/>
      <w:lvlText w:val="o"/>
      <w:lvlJc w:val="left"/>
      <w:pPr>
        <w:ind w:left="5760" w:hanging="360"/>
      </w:pPr>
      <w:rPr>
        <w:rFonts w:hint="default" w:ascii="Courier New" w:hAnsi="Courier New"/>
      </w:rPr>
    </w:lvl>
    <w:lvl w:ilvl="8" w:tplc="1806E626">
      <w:start w:val="1"/>
      <w:numFmt w:val="bullet"/>
      <w:lvlText w:val=""/>
      <w:lvlJc w:val="left"/>
      <w:pPr>
        <w:ind w:left="6480" w:hanging="360"/>
      </w:pPr>
      <w:rPr>
        <w:rFonts w:hint="default" w:ascii="Wingdings" w:hAnsi="Wingdings"/>
      </w:rPr>
    </w:lvl>
  </w:abstractNum>
  <w:abstractNum w:abstractNumId="12" w15:restartNumberingAfterBreak="0">
    <w:nsid w:val="1E8508D7"/>
    <w:multiLevelType w:val="hybridMultilevel"/>
    <w:tmpl w:val="A13C1EBE"/>
    <w:lvl w:ilvl="0" w:tplc="A08499C0">
      <w:start w:val="1"/>
      <w:numFmt w:val="bullet"/>
      <w:lvlText w:val=""/>
      <w:lvlJc w:val="left"/>
      <w:pPr>
        <w:ind w:left="720" w:hanging="360"/>
      </w:pPr>
      <w:rPr>
        <w:rFonts w:hint="default" w:ascii="Symbol" w:hAnsi="Symbol"/>
      </w:rPr>
    </w:lvl>
    <w:lvl w:ilvl="1" w:tplc="C6DC7928">
      <w:start w:val="1"/>
      <w:numFmt w:val="bullet"/>
      <w:lvlText w:val="o"/>
      <w:lvlJc w:val="left"/>
      <w:pPr>
        <w:ind w:left="1440" w:hanging="360"/>
      </w:pPr>
      <w:rPr>
        <w:rFonts w:hint="default" w:ascii="Courier New" w:hAnsi="Courier New"/>
      </w:rPr>
    </w:lvl>
    <w:lvl w:ilvl="2" w:tplc="69DA45D2">
      <w:start w:val="1"/>
      <w:numFmt w:val="bullet"/>
      <w:lvlText w:val=""/>
      <w:lvlJc w:val="left"/>
      <w:pPr>
        <w:ind w:left="2160" w:hanging="360"/>
      </w:pPr>
      <w:rPr>
        <w:rFonts w:hint="default" w:ascii="Wingdings" w:hAnsi="Wingdings"/>
      </w:rPr>
    </w:lvl>
    <w:lvl w:ilvl="3" w:tplc="DC5649E8">
      <w:start w:val="1"/>
      <w:numFmt w:val="bullet"/>
      <w:lvlText w:val=""/>
      <w:lvlJc w:val="left"/>
      <w:pPr>
        <w:ind w:left="2880" w:hanging="360"/>
      </w:pPr>
      <w:rPr>
        <w:rFonts w:hint="default" w:ascii="Symbol" w:hAnsi="Symbol"/>
      </w:rPr>
    </w:lvl>
    <w:lvl w:ilvl="4" w:tplc="C31A65FC">
      <w:start w:val="1"/>
      <w:numFmt w:val="bullet"/>
      <w:lvlText w:val="o"/>
      <w:lvlJc w:val="left"/>
      <w:pPr>
        <w:ind w:left="3600" w:hanging="360"/>
      </w:pPr>
      <w:rPr>
        <w:rFonts w:hint="default" w:ascii="Courier New" w:hAnsi="Courier New"/>
      </w:rPr>
    </w:lvl>
    <w:lvl w:ilvl="5" w:tplc="1156892A">
      <w:start w:val="1"/>
      <w:numFmt w:val="bullet"/>
      <w:lvlText w:val=""/>
      <w:lvlJc w:val="left"/>
      <w:pPr>
        <w:ind w:left="4320" w:hanging="360"/>
      </w:pPr>
      <w:rPr>
        <w:rFonts w:hint="default" w:ascii="Wingdings" w:hAnsi="Wingdings"/>
      </w:rPr>
    </w:lvl>
    <w:lvl w:ilvl="6" w:tplc="767A9376">
      <w:start w:val="1"/>
      <w:numFmt w:val="bullet"/>
      <w:lvlText w:val=""/>
      <w:lvlJc w:val="left"/>
      <w:pPr>
        <w:ind w:left="5040" w:hanging="360"/>
      </w:pPr>
      <w:rPr>
        <w:rFonts w:hint="default" w:ascii="Symbol" w:hAnsi="Symbol"/>
      </w:rPr>
    </w:lvl>
    <w:lvl w:ilvl="7" w:tplc="832A6D72">
      <w:start w:val="1"/>
      <w:numFmt w:val="bullet"/>
      <w:lvlText w:val="o"/>
      <w:lvlJc w:val="left"/>
      <w:pPr>
        <w:ind w:left="5760" w:hanging="360"/>
      </w:pPr>
      <w:rPr>
        <w:rFonts w:hint="default" w:ascii="Courier New" w:hAnsi="Courier New"/>
      </w:rPr>
    </w:lvl>
    <w:lvl w:ilvl="8" w:tplc="34703916">
      <w:start w:val="1"/>
      <w:numFmt w:val="bullet"/>
      <w:lvlText w:val=""/>
      <w:lvlJc w:val="left"/>
      <w:pPr>
        <w:ind w:left="6480" w:hanging="360"/>
      </w:pPr>
      <w:rPr>
        <w:rFonts w:hint="default" w:ascii="Wingdings" w:hAnsi="Wingdings"/>
      </w:rPr>
    </w:lvl>
  </w:abstractNum>
  <w:abstractNum w:abstractNumId="13" w15:restartNumberingAfterBreak="0">
    <w:nsid w:val="23825A11"/>
    <w:multiLevelType w:val="hybridMultilevel"/>
    <w:tmpl w:val="2C8C766C"/>
    <w:lvl w:ilvl="0" w:tplc="7B607390">
      <w:start w:val="1"/>
      <w:numFmt w:val="bullet"/>
      <w:lvlText w:val=""/>
      <w:lvlJc w:val="left"/>
      <w:pPr>
        <w:ind w:left="720" w:hanging="360"/>
      </w:pPr>
      <w:rPr>
        <w:rFonts w:hint="default" w:ascii="Symbol" w:hAnsi="Symbol"/>
      </w:rPr>
    </w:lvl>
    <w:lvl w:ilvl="1" w:tplc="001C7EE4">
      <w:start w:val="1"/>
      <w:numFmt w:val="bullet"/>
      <w:lvlText w:val="o"/>
      <w:lvlJc w:val="left"/>
      <w:pPr>
        <w:ind w:left="1440" w:hanging="360"/>
      </w:pPr>
      <w:rPr>
        <w:rFonts w:hint="default" w:ascii="Courier New" w:hAnsi="Courier New"/>
      </w:rPr>
    </w:lvl>
    <w:lvl w:ilvl="2" w:tplc="5510CEE2">
      <w:start w:val="1"/>
      <w:numFmt w:val="bullet"/>
      <w:lvlText w:val=""/>
      <w:lvlJc w:val="left"/>
      <w:pPr>
        <w:ind w:left="2160" w:hanging="360"/>
      </w:pPr>
      <w:rPr>
        <w:rFonts w:hint="default" w:ascii="Wingdings" w:hAnsi="Wingdings"/>
      </w:rPr>
    </w:lvl>
    <w:lvl w:ilvl="3" w:tplc="6C381374">
      <w:start w:val="1"/>
      <w:numFmt w:val="bullet"/>
      <w:lvlText w:val=""/>
      <w:lvlJc w:val="left"/>
      <w:pPr>
        <w:ind w:left="2880" w:hanging="360"/>
      </w:pPr>
      <w:rPr>
        <w:rFonts w:hint="default" w:ascii="Symbol" w:hAnsi="Symbol"/>
      </w:rPr>
    </w:lvl>
    <w:lvl w:ilvl="4" w:tplc="8704320C">
      <w:start w:val="1"/>
      <w:numFmt w:val="bullet"/>
      <w:lvlText w:val="o"/>
      <w:lvlJc w:val="left"/>
      <w:pPr>
        <w:ind w:left="3600" w:hanging="360"/>
      </w:pPr>
      <w:rPr>
        <w:rFonts w:hint="default" w:ascii="Courier New" w:hAnsi="Courier New"/>
      </w:rPr>
    </w:lvl>
    <w:lvl w:ilvl="5" w:tplc="71D4720C">
      <w:start w:val="1"/>
      <w:numFmt w:val="bullet"/>
      <w:lvlText w:val=""/>
      <w:lvlJc w:val="left"/>
      <w:pPr>
        <w:ind w:left="4320" w:hanging="360"/>
      </w:pPr>
      <w:rPr>
        <w:rFonts w:hint="default" w:ascii="Wingdings" w:hAnsi="Wingdings"/>
      </w:rPr>
    </w:lvl>
    <w:lvl w:ilvl="6" w:tplc="923CB066">
      <w:start w:val="1"/>
      <w:numFmt w:val="bullet"/>
      <w:lvlText w:val=""/>
      <w:lvlJc w:val="left"/>
      <w:pPr>
        <w:ind w:left="5040" w:hanging="360"/>
      </w:pPr>
      <w:rPr>
        <w:rFonts w:hint="default" w:ascii="Symbol" w:hAnsi="Symbol"/>
      </w:rPr>
    </w:lvl>
    <w:lvl w:ilvl="7" w:tplc="B9EE61C4">
      <w:start w:val="1"/>
      <w:numFmt w:val="bullet"/>
      <w:lvlText w:val="o"/>
      <w:lvlJc w:val="left"/>
      <w:pPr>
        <w:ind w:left="5760" w:hanging="360"/>
      </w:pPr>
      <w:rPr>
        <w:rFonts w:hint="default" w:ascii="Courier New" w:hAnsi="Courier New"/>
      </w:rPr>
    </w:lvl>
    <w:lvl w:ilvl="8" w:tplc="33EA1F54">
      <w:start w:val="1"/>
      <w:numFmt w:val="bullet"/>
      <w:lvlText w:val=""/>
      <w:lvlJc w:val="left"/>
      <w:pPr>
        <w:ind w:left="6480" w:hanging="360"/>
      </w:pPr>
      <w:rPr>
        <w:rFonts w:hint="default" w:ascii="Wingdings" w:hAnsi="Wingdings"/>
      </w:rPr>
    </w:lvl>
  </w:abstractNum>
  <w:abstractNum w:abstractNumId="14" w15:restartNumberingAfterBreak="0">
    <w:nsid w:val="27825C31"/>
    <w:multiLevelType w:val="hybridMultilevel"/>
    <w:tmpl w:val="070CCF10"/>
    <w:lvl w:ilvl="0" w:tplc="24B0BD44">
      <w:start w:val="1"/>
      <w:numFmt w:val="bullet"/>
      <w:lvlText w:val=""/>
      <w:lvlJc w:val="left"/>
      <w:pPr>
        <w:ind w:left="720" w:hanging="360"/>
      </w:pPr>
      <w:rPr>
        <w:rFonts w:hint="default" w:ascii="Symbol" w:hAnsi="Symbol"/>
      </w:rPr>
    </w:lvl>
    <w:lvl w:ilvl="1" w:tplc="5138519C">
      <w:start w:val="1"/>
      <w:numFmt w:val="bullet"/>
      <w:lvlText w:val="o"/>
      <w:lvlJc w:val="left"/>
      <w:pPr>
        <w:ind w:left="1440" w:hanging="360"/>
      </w:pPr>
      <w:rPr>
        <w:rFonts w:hint="default" w:ascii="Courier New" w:hAnsi="Courier New"/>
      </w:rPr>
    </w:lvl>
    <w:lvl w:ilvl="2" w:tplc="68527FB2">
      <w:start w:val="1"/>
      <w:numFmt w:val="bullet"/>
      <w:lvlText w:val=""/>
      <w:lvlJc w:val="left"/>
      <w:pPr>
        <w:ind w:left="2160" w:hanging="360"/>
      </w:pPr>
      <w:rPr>
        <w:rFonts w:hint="default" w:ascii="Wingdings" w:hAnsi="Wingdings"/>
      </w:rPr>
    </w:lvl>
    <w:lvl w:ilvl="3" w:tplc="3960812A">
      <w:start w:val="1"/>
      <w:numFmt w:val="bullet"/>
      <w:lvlText w:val=""/>
      <w:lvlJc w:val="left"/>
      <w:pPr>
        <w:ind w:left="2880" w:hanging="360"/>
      </w:pPr>
      <w:rPr>
        <w:rFonts w:hint="default" w:ascii="Symbol" w:hAnsi="Symbol"/>
      </w:rPr>
    </w:lvl>
    <w:lvl w:ilvl="4" w:tplc="B770F76A">
      <w:start w:val="1"/>
      <w:numFmt w:val="bullet"/>
      <w:lvlText w:val="o"/>
      <w:lvlJc w:val="left"/>
      <w:pPr>
        <w:ind w:left="3600" w:hanging="360"/>
      </w:pPr>
      <w:rPr>
        <w:rFonts w:hint="default" w:ascii="Courier New" w:hAnsi="Courier New"/>
      </w:rPr>
    </w:lvl>
    <w:lvl w:ilvl="5" w:tplc="3C306D80">
      <w:start w:val="1"/>
      <w:numFmt w:val="bullet"/>
      <w:lvlText w:val=""/>
      <w:lvlJc w:val="left"/>
      <w:pPr>
        <w:ind w:left="4320" w:hanging="360"/>
      </w:pPr>
      <w:rPr>
        <w:rFonts w:hint="default" w:ascii="Wingdings" w:hAnsi="Wingdings"/>
      </w:rPr>
    </w:lvl>
    <w:lvl w:ilvl="6" w:tplc="5E5A3AC6">
      <w:start w:val="1"/>
      <w:numFmt w:val="bullet"/>
      <w:lvlText w:val=""/>
      <w:lvlJc w:val="left"/>
      <w:pPr>
        <w:ind w:left="5040" w:hanging="360"/>
      </w:pPr>
      <w:rPr>
        <w:rFonts w:hint="default" w:ascii="Symbol" w:hAnsi="Symbol"/>
      </w:rPr>
    </w:lvl>
    <w:lvl w:ilvl="7" w:tplc="0BA61EF0">
      <w:start w:val="1"/>
      <w:numFmt w:val="bullet"/>
      <w:lvlText w:val="o"/>
      <w:lvlJc w:val="left"/>
      <w:pPr>
        <w:ind w:left="5760" w:hanging="360"/>
      </w:pPr>
      <w:rPr>
        <w:rFonts w:hint="default" w:ascii="Courier New" w:hAnsi="Courier New"/>
      </w:rPr>
    </w:lvl>
    <w:lvl w:ilvl="8" w:tplc="66E0FD3A">
      <w:start w:val="1"/>
      <w:numFmt w:val="bullet"/>
      <w:lvlText w:val=""/>
      <w:lvlJc w:val="left"/>
      <w:pPr>
        <w:ind w:left="6480" w:hanging="360"/>
      </w:pPr>
      <w:rPr>
        <w:rFonts w:hint="default" w:ascii="Wingdings" w:hAnsi="Wingdings"/>
      </w:rPr>
    </w:lvl>
  </w:abstractNum>
  <w:abstractNum w:abstractNumId="15" w15:restartNumberingAfterBreak="0">
    <w:nsid w:val="28BE2A90"/>
    <w:multiLevelType w:val="hybridMultilevel"/>
    <w:tmpl w:val="060678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AF770A9"/>
    <w:multiLevelType w:val="hybridMultilevel"/>
    <w:tmpl w:val="CBBC893A"/>
    <w:lvl w:ilvl="0" w:tplc="19CE4A12">
      <w:start w:val="1"/>
      <w:numFmt w:val="bullet"/>
      <w:lvlText w:val=""/>
      <w:lvlJc w:val="left"/>
      <w:pPr>
        <w:ind w:left="720" w:hanging="360"/>
      </w:pPr>
      <w:rPr>
        <w:rFonts w:hint="default" w:ascii="Symbol" w:hAnsi="Symbol"/>
      </w:rPr>
    </w:lvl>
    <w:lvl w:ilvl="1" w:tplc="E73A417C">
      <w:start w:val="1"/>
      <w:numFmt w:val="bullet"/>
      <w:lvlText w:val="o"/>
      <w:lvlJc w:val="left"/>
      <w:pPr>
        <w:ind w:left="1440" w:hanging="360"/>
      </w:pPr>
      <w:rPr>
        <w:rFonts w:hint="default" w:ascii="Courier New" w:hAnsi="Courier New"/>
      </w:rPr>
    </w:lvl>
    <w:lvl w:ilvl="2" w:tplc="A6D0209A">
      <w:start w:val="1"/>
      <w:numFmt w:val="bullet"/>
      <w:lvlText w:val=""/>
      <w:lvlJc w:val="left"/>
      <w:pPr>
        <w:ind w:left="2160" w:hanging="360"/>
      </w:pPr>
      <w:rPr>
        <w:rFonts w:hint="default" w:ascii="Wingdings" w:hAnsi="Wingdings"/>
      </w:rPr>
    </w:lvl>
    <w:lvl w:ilvl="3" w:tplc="1922AB96">
      <w:start w:val="1"/>
      <w:numFmt w:val="bullet"/>
      <w:lvlText w:val=""/>
      <w:lvlJc w:val="left"/>
      <w:pPr>
        <w:ind w:left="2880" w:hanging="360"/>
      </w:pPr>
      <w:rPr>
        <w:rFonts w:hint="default" w:ascii="Symbol" w:hAnsi="Symbol"/>
      </w:rPr>
    </w:lvl>
    <w:lvl w:ilvl="4" w:tplc="15E451D8">
      <w:start w:val="1"/>
      <w:numFmt w:val="bullet"/>
      <w:lvlText w:val="o"/>
      <w:lvlJc w:val="left"/>
      <w:pPr>
        <w:ind w:left="3600" w:hanging="360"/>
      </w:pPr>
      <w:rPr>
        <w:rFonts w:hint="default" w:ascii="Courier New" w:hAnsi="Courier New"/>
      </w:rPr>
    </w:lvl>
    <w:lvl w:ilvl="5" w:tplc="2C7A92B4">
      <w:start w:val="1"/>
      <w:numFmt w:val="bullet"/>
      <w:lvlText w:val=""/>
      <w:lvlJc w:val="left"/>
      <w:pPr>
        <w:ind w:left="4320" w:hanging="360"/>
      </w:pPr>
      <w:rPr>
        <w:rFonts w:hint="default" w:ascii="Wingdings" w:hAnsi="Wingdings"/>
      </w:rPr>
    </w:lvl>
    <w:lvl w:ilvl="6" w:tplc="7E8EA6B4">
      <w:start w:val="1"/>
      <w:numFmt w:val="bullet"/>
      <w:lvlText w:val=""/>
      <w:lvlJc w:val="left"/>
      <w:pPr>
        <w:ind w:left="5040" w:hanging="360"/>
      </w:pPr>
      <w:rPr>
        <w:rFonts w:hint="default" w:ascii="Symbol" w:hAnsi="Symbol"/>
      </w:rPr>
    </w:lvl>
    <w:lvl w:ilvl="7" w:tplc="E40AF662">
      <w:start w:val="1"/>
      <w:numFmt w:val="bullet"/>
      <w:lvlText w:val="o"/>
      <w:lvlJc w:val="left"/>
      <w:pPr>
        <w:ind w:left="5760" w:hanging="360"/>
      </w:pPr>
      <w:rPr>
        <w:rFonts w:hint="default" w:ascii="Courier New" w:hAnsi="Courier New"/>
      </w:rPr>
    </w:lvl>
    <w:lvl w:ilvl="8" w:tplc="A3EAD6E2">
      <w:start w:val="1"/>
      <w:numFmt w:val="bullet"/>
      <w:lvlText w:val=""/>
      <w:lvlJc w:val="left"/>
      <w:pPr>
        <w:ind w:left="6480" w:hanging="360"/>
      </w:pPr>
      <w:rPr>
        <w:rFonts w:hint="default" w:ascii="Wingdings" w:hAnsi="Wingdings"/>
      </w:rPr>
    </w:lvl>
  </w:abstractNum>
  <w:abstractNum w:abstractNumId="17" w15:restartNumberingAfterBreak="0">
    <w:nsid w:val="2C1272CE"/>
    <w:multiLevelType w:val="hybridMultilevel"/>
    <w:tmpl w:val="346EC5CE"/>
    <w:lvl w:ilvl="0" w:tplc="A78C31DE">
      <w:start w:val="1"/>
      <w:numFmt w:val="bullet"/>
      <w:lvlText w:val=""/>
      <w:lvlJc w:val="left"/>
      <w:pPr>
        <w:tabs>
          <w:tab w:val="num" w:pos="605"/>
        </w:tabs>
        <w:ind w:left="864" w:hanging="259"/>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C836103"/>
    <w:multiLevelType w:val="hybridMultilevel"/>
    <w:tmpl w:val="1BB41C72"/>
    <w:lvl w:ilvl="0" w:tplc="2908863E">
      <w:start w:val="1"/>
      <w:numFmt w:val="bullet"/>
      <w:lvlText w:val=""/>
      <w:lvlJc w:val="left"/>
      <w:pPr>
        <w:tabs>
          <w:tab w:val="num" w:pos="864"/>
        </w:tabs>
        <w:ind w:left="864" w:hanging="259"/>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E454C0D"/>
    <w:multiLevelType w:val="hybridMultilevel"/>
    <w:tmpl w:val="8AE03160"/>
    <w:lvl w:ilvl="0" w:tplc="BC046F5C">
      <w:start w:val="1"/>
      <w:numFmt w:val="bullet"/>
      <w:lvlText w:val=""/>
      <w:lvlJc w:val="left"/>
      <w:pPr>
        <w:ind w:left="720" w:hanging="360"/>
      </w:pPr>
      <w:rPr>
        <w:rFonts w:hint="default" w:ascii="Symbol" w:hAnsi="Symbol"/>
      </w:rPr>
    </w:lvl>
    <w:lvl w:ilvl="1" w:tplc="8976004A">
      <w:start w:val="1"/>
      <w:numFmt w:val="bullet"/>
      <w:lvlText w:val="o"/>
      <w:lvlJc w:val="left"/>
      <w:pPr>
        <w:ind w:left="1440" w:hanging="360"/>
      </w:pPr>
      <w:rPr>
        <w:rFonts w:hint="default" w:ascii="Courier New" w:hAnsi="Courier New"/>
      </w:rPr>
    </w:lvl>
    <w:lvl w:ilvl="2" w:tplc="7AC69890">
      <w:start w:val="1"/>
      <w:numFmt w:val="bullet"/>
      <w:lvlText w:val=""/>
      <w:lvlJc w:val="left"/>
      <w:pPr>
        <w:ind w:left="2160" w:hanging="360"/>
      </w:pPr>
      <w:rPr>
        <w:rFonts w:hint="default" w:ascii="Wingdings" w:hAnsi="Wingdings"/>
      </w:rPr>
    </w:lvl>
    <w:lvl w:ilvl="3" w:tplc="5C00CBFC">
      <w:start w:val="1"/>
      <w:numFmt w:val="bullet"/>
      <w:lvlText w:val=""/>
      <w:lvlJc w:val="left"/>
      <w:pPr>
        <w:ind w:left="2880" w:hanging="360"/>
      </w:pPr>
      <w:rPr>
        <w:rFonts w:hint="default" w:ascii="Symbol" w:hAnsi="Symbol"/>
      </w:rPr>
    </w:lvl>
    <w:lvl w:ilvl="4" w:tplc="1CF0A984">
      <w:start w:val="1"/>
      <w:numFmt w:val="bullet"/>
      <w:lvlText w:val="o"/>
      <w:lvlJc w:val="left"/>
      <w:pPr>
        <w:ind w:left="3600" w:hanging="360"/>
      </w:pPr>
      <w:rPr>
        <w:rFonts w:hint="default" w:ascii="Courier New" w:hAnsi="Courier New"/>
      </w:rPr>
    </w:lvl>
    <w:lvl w:ilvl="5" w:tplc="DC5AF61E">
      <w:start w:val="1"/>
      <w:numFmt w:val="bullet"/>
      <w:lvlText w:val=""/>
      <w:lvlJc w:val="left"/>
      <w:pPr>
        <w:ind w:left="4320" w:hanging="360"/>
      </w:pPr>
      <w:rPr>
        <w:rFonts w:hint="default" w:ascii="Wingdings" w:hAnsi="Wingdings"/>
      </w:rPr>
    </w:lvl>
    <w:lvl w:ilvl="6" w:tplc="5D6EB3C2">
      <w:start w:val="1"/>
      <w:numFmt w:val="bullet"/>
      <w:lvlText w:val=""/>
      <w:lvlJc w:val="left"/>
      <w:pPr>
        <w:ind w:left="5040" w:hanging="360"/>
      </w:pPr>
      <w:rPr>
        <w:rFonts w:hint="default" w:ascii="Symbol" w:hAnsi="Symbol"/>
      </w:rPr>
    </w:lvl>
    <w:lvl w:ilvl="7" w:tplc="C4F8149E">
      <w:start w:val="1"/>
      <w:numFmt w:val="bullet"/>
      <w:lvlText w:val="o"/>
      <w:lvlJc w:val="left"/>
      <w:pPr>
        <w:ind w:left="5760" w:hanging="360"/>
      </w:pPr>
      <w:rPr>
        <w:rFonts w:hint="default" w:ascii="Courier New" w:hAnsi="Courier New"/>
      </w:rPr>
    </w:lvl>
    <w:lvl w:ilvl="8" w:tplc="645A6D0C">
      <w:start w:val="1"/>
      <w:numFmt w:val="bullet"/>
      <w:lvlText w:val=""/>
      <w:lvlJc w:val="left"/>
      <w:pPr>
        <w:ind w:left="6480" w:hanging="360"/>
      </w:pPr>
      <w:rPr>
        <w:rFonts w:hint="default" w:ascii="Wingdings" w:hAnsi="Wingdings"/>
      </w:rPr>
    </w:lvl>
  </w:abstractNum>
  <w:abstractNum w:abstractNumId="20" w15:restartNumberingAfterBreak="0">
    <w:nsid w:val="3427706B"/>
    <w:multiLevelType w:val="hybridMultilevel"/>
    <w:tmpl w:val="F0D00A88"/>
    <w:lvl w:ilvl="0" w:tplc="70FCF5B6">
      <w:start w:val="1"/>
      <w:numFmt w:val="bullet"/>
      <w:lvlText w:val=""/>
      <w:lvlJc w:val="left"/>
      <w:pPr>
        <w:ind w:left="720" w:hanging="360"/>
      </w:pPr>
      <w:rPr>
        <w:rFonts w:hint="default" w:ascii="Symbol" w:hAnsi="Symbol"/>
      </w:rPr>
    </w:lvl>
    <w:lvl w:ilvl="1" w:tplc="F8A68838">
      <w:start w:val="1"/>
      <w:numFmt w:val="bullet"/>
      <w:lvlText w:val="o"/>
      <w:lvlJc w:val="left"/>
      <w:pPr>
        <w:ind w:left="1440" w:hanging="360"/>
      </w:pPr>
      <w:rPr>
        <w:rFonts w:hint="default" w:ascii="Courier New" w:hAnsi="Courier New"/>
      </w:rPr>
    </w:lvl>
    <w:lvl w:ilvl="2" w:tplc="6974E3E2">
      <w:start w:val="1"/>
      <w:numFmt w:val="bullet"/>
      <w:lvlText w:val=""/>
      <w:lvlJc w:val="left"/>
      <w:pPr>
        <w:ind w:left="2160" w:hanging="360"/>
      </w:pPr>
      <w:rPr>
        <w:rFonts w:hint="default" w:ascii="Wingdings" w:hAnsi="Wingdings"/>
      </w:rPr>
    </w:lvl>
    <w:lvl w:ilvl="3" w:tplc="EABCB62C">
      <w:start w:val="1"/>
      <w:numFmt w:val="bullet"/>
      <w:lvlText w:val=""/>
      <w:lvlJc w:val="left"/>
      <w:pPr>
        <w:ind w:left="2880" w:hanging="360"/>
      </w:pPr>
      <w:rPr>
        <w:rFonts w:hint="default" w:ascii="Symbol" w:hAnsi="Symbol"/>
      </w:rPr>
    </w:lvl>
    <w:lvl w:ilvl="4" w:tplc="29AE404E">
      <w:start w:val="1"/>
      <w:numFmt w:val="bullet"/>
      <w:lvlText w:val="o"/>
      <w:lvlJc w:val="left"/>
      <w:pPr>
        <w:ind w:left="3600" w:hanging="360"/>
      </w:pPr>
      <w:rPr>
        <w:rFonts w:hint="default" w:ascii="Courier New" w:hAnsi="Courier New"/>
      </w:rPr>
    </w:lvl>
    <w:lvl w:ilvl="5" w:tplc="702839F6">
      <w:start w:val="1"/>
      <w:numFmt w:val="bullet"/>
      <w:lvlText w:val=""/>
      <w:lvlJc w:val="left"/>
      <w:pPr>
        <w:ind w:left="4320" w:hanging="360"/>
      </w:pPr>
      <w:rPr>
        <w:rFonts w:hint="default" w:ascii="Wingdings" w:hAnsi="Wingdings"/>
      </w:rPr>
    </w:lvl>
    <w:lvl w:ilvl="6" w:tplc="EB1AE502">
      <w:start w:val="1"/>
      <w:numFmt w:val="bullet"/>
      <w:lvlText w:val=""/>
      <w:lvlJc w:val="left"/>
      <w:pPr>
        <w:ind w:left="5040" w:hanging="360"/>
      </w:pPr>
      <w:rPr>
        <w:rFonts w:hint="default" w:ascii="Symbol" w:hAnsi="Symbol"/>
      </w:rPr>
    </w:lvl>
    <w:lvl w:ilvl="7" w:tplc="441A111E">
      <w:start w:val="1"/>
      <w:numFmt w:val="bullet"/>
      <w:lvlText w:val="o"/>
      <w:lvlJc w:val="left"/>
      <w:pPr>
        <w:ind w:left="5760" w:hanging="360"/>
      </w:pPr>
      <w:rPr>
        <w:rFonts w:hint="default" w:ascii="Courier New" w:hAnsi="Courier New"/>
      </w:rPr>
    </w:lvl>
    <w:lvl w:ilvl="8" w:tplc="165E563A">
      <w:start w:val="1"/>
      <w:numFmt w:val="bullet"/>
      <w:lvlText w:val=""/>
      <w:lvlJc w:val="left"/>
      <w:pPr>
        <w:ind w:left="6480" w:hanging="360"/>
      </w:pPr>
      <w:rPr>
        <w:rFonts w:hint="default" w:ascii="Wingdings" w:hAnsi="Wingdings"/>
      </w:rPr>
    </w:lvl>
  </w:abstractNum>
  <w:abstractNum w:abstractNumId="21"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450BA4"/>
    <w:multiLevelType w:val="hybridMultilevel"/>
    <w:tmpl w:val="72F82B94"/>
    <w:lvl w:ilvl="0" w:tplc="2B408332">
      <w:start w:val="1"/>
      <w:numFmt w:val="bullet"/>
      <w:lvlText w:val=""/>
      <w:lvlJc w:val="left"/>
      <w:pPr>
        <w:ind w:left="720" w:hanging="360"/>
      </w:pPr>
      <w:rPr>
        <w:rFonts w:hint="default" w:ascii="Symbol" w:hAnsi="Symbol"/>
      </w:rPr>
    </w:lvl>
    <w:lvl w:ilvl="1" w:tplc="7F5E9606">
      <w:start w:val="1"/>
      <w:numFmt w:val="bullet"/>
      <w:lvlText w:val="o"/>
      <w:lvlJc w:val="left"/>
      <w:pPr>
        <w:ind w:left="1440" w:hanging="360"/>
      </w:pPr>
      <w:rPr>
        <w:rFonts w:hint="default" w:ascii="Courier New" w:hAnsi="Courier New"/>
      </w:rPr>
    </w:lvl>
    <w:lvl w:ilvl="2" w:tplc="ECF6305E">
      <w:start w:val="1"/>
      <w:numFmt w:val="bullet"/>
      <w:lvlText w:val=""/>
      <w:lvlJc w:val="left"/>
      <w:pPr>
        <w:ind w:left="2160" w:hanging="360"/>
      </w:pPr>
      <w:rPr>
        <w:rFonts w:hint="default" w:ascii="Wingdings" w:hAnsi="Wingdings"/>
      </w:rPr>
    </w:lvl>
    <w:lvl w:ilvl="3" w:tplc="070496DA">
      <w:start w:val="1"/>
      <w:numFmt w:val="bullet"/>
      <w:lvlText w:val=""/>
      <w:lvlJc w:val="left"/>
      <w:pPr>
        <w:ind w:left="2880" w:hanging="360"/>
      </w:pPr>
      <w:rPr>
        <w:rFonts w:hint="default" w:ascii="Symbol" w:hAnsi="Symbol"/>
      </w:rPr>
    </w:lvl>
    <w:lvl w:ilvl="4" w:tplc="AA92177C">
      <w:start w:val="1"/>
      <w:numFmt w:val="bullet"/>
      <w:lvlText w:val="o"/>
      <w:lvlJc w:val="left"/>
      <w:pPr>
        <w:ind w:left="3600" w:hanging="360"/>
      </w:pPr>
      <w:rPr>
        <w:rFonts w:hint="default" w:ascii="Courier New" w:hAnsi="Courier New"/>
      </w:rPr>
    </w:lvl>
    <w:lvl w:ilvl="5" w:tplc="4C282BF0">
      <w:start w:val="1"/>
      <w:numFmt w:val="bullet"/>
      <w:lvlText w:val=""/>
      <w:lvlJc w:val="left"/>
      <w:pPr>
        <w:ind w:left="4320" w:hanging="360"/>
      </w:pPr>
      <w:rPr>
        <w:rFonts w:hint="default" w:ascii="Wingdings" w:hAnsi="Wingdings"/>
      </w:rPr>
    </w:lvl>
    <w:lvl w:ilvl="6" w:tplc="F9ACE564">
      <w:start w:val="1"/>
      <w:numFmt w:val="bullet"/>
      <w:lvlText w:val=""/>
      <w:lvlJc w:val="left"/>
      <w:pPr>
        <w:ind w:left="5040" w:hanging="360"/>
      </w:pPr>
      <w:rPr>
        <w:rFonts w:hint="default" w:ascii="Symbol" w:hAnsi="Symbol"/>
      </w:rPr>
    </w:lvl>
    <w:lvl w:ilvl="7" w:tplc="D2BCFD5C">
      <w:start w:val="1"/>
      <w:numFmt w:val="bullet"/>
      <w:lvlText w:val="o"/>
      <w:lvlJc w:val="left"/>
      <w:pPr>
        <w:ind w:left="5760" w:hanging="360"/>
      </w:pPr>
      <w:rPr>
        <w:rFonts w:hint="default" w:ascii="Courier New" w:hAnsi="Courier New"/>
      </w:rPr>
    </w:lvl>
    <w:lvl w:ilvl="8" w:tplc="380C741E">
      <w:start w:val="1"/>
      <w:numFmt w:val="bullet"/>
      <w:lvlText w:val=""/>
      <w:lvlJc w:val="left"/>
      <w:pPr>
        <w:ind w:left="6480" w:hanging="360"/>
      </w:pPr>
      <w:rPr>
        <w:rFonts w:hint="default" w:ascii="Wingdings" w:hAnsi="Wingdings"/>
      </w:rPr>
    </w:lvl>
  </w:abstractNum>
  <w:abstractNum w:abstractNumId="23" w15:restartNumberingAfterBreak="0">
    <w:nsid w:val="3C4722F5"/>
    <w:multiLevelType w:val="hybridMultilevel"/>
    <w:tmpl w:val="86A610E0"/>
    <w:lvl w:ilvl="0" w:tplc="D20C9968">
      <w:start w:val="1"/>
      <w:numFmt w:val="bullet"/>
      <w:lvlText w:val=""/>
      <w:lvlJc w:val="left"/>
      <w:pPr>
        <w:ind w:left="720" w:hanging="360"/>
      </w:pPr>
      <w:rPr>
        <w:rFonts w:hint="default" w:ascii="Symbol" w:hAnsi="Symbol"/>
      </w:rPr>
    </w:lvl>
    <w:lvl w:ilvl="1" w:tplc="D1A6632A">
      <w:start w:val="1"/>
      <w:numFmt w:val="bullet"/>
      <w:lvlText w:val="o"/>
      <w:lvlJc w:val="left"/>
      <w:pPr>
        <w:ind w:left="1440" w:hanging="360"/>
      </w:pPr>
      <w:rPr>
        <w:rFonts w:hint="default" w:ascii="Courier New" w:hAnsi="Courier New"/>
      </w:rPr>
    </w:lvl>
    <w:lvl w:ilvl="2" w:tplc="A3E066C0">
      <w:start w:val="1"/>
      <w:numFmt w:val="bullet"/>
      <w:lvlText w:val=""/>
      <w:lvlJc w:val="left"/>
      <w:pPr>
        <w:ind w:left="2160" w:hanging="360"/>
      </w:pPr>
      <w:rPr>
        <w:rFonts w:hint="default" w:ascii="Wingdings" w:hAnsi="Wingdings"/>
      </w:rPr>
    </w:lvl>
    <w:lvl w:ilvl="3" w:tplc="71462DFC">
      <w:start w:val="1"/>
      <w:numFmt w:val="bullet"/>
      <w:lvlText w:val=""/>
      <w:lvlJc w:val="left"/>
      <w:pPr>
        <w:ind w:left="2880" w:hanging="360"/>
      </w:pPr>
      <w:rPr>
        <w:rFonts w:hint="default" w:ascii="Symbol" w:hAnsi="Symbol"/>
      </w:rPr>
    </w:lvl>
    <w:lvl w:ilvl="4" w:tplc="A32A207A">
      <w:start w:val="1"/>
      <w:numFmt w:val="bullet"/>
      <w:lvlText w:val="o"/>
      <w:lvlJc w:val="left"/>
      <w:pPr>
        <w:ind w:left="3600" w:hanging="360"/>
      </w:pPr>
      <w:rPr>
        <w:rFonts w:hint="default" w:ascii="Courier New" w:hAnsi="Courier New"/>
      </w:rPr>
    </w:lvl>
    <w:lvl w:ilvl="5" w:tplc="47B0A1DA">
      <w:start w:val="1"/>
      <w:numFmt w:val="bullet"/>
      <w:lvlText w:val=""/>
      <w:lvlJc w:val="left"/>
      <w:pPr>
        <w:ind w:left="4320" w:hanging="360"/>
      </w:pPr>
      <w:rPr>
        <w:rFonts w:hint="default" w:ascii="Wingdings" w:hAnsi="Wingdings"/>
      </w:rPr>
    </w:lvl>
    <w:lvl w:ilvl="6" w:tplc="D6EE01AE">
      <w:start w:val="1"/>
      <w:numFmt w:val="bullet"/>
      <w:lvlText w:val=""/>
      <w:lvlJc w:val="left"/>
      <w:pPr>
        <w:ind w:left="5040" w:hanging="360"/>
      </w:pPr>
      <w:rPr>
        <w:rFonts w:hint="default" w:ascii="Symbol" w:hAnsi="Symbol"/>
      </w:rPr>
    </w:lvl>
    <w:lvl w:ilvl="7" w:tplc="B2ECBAA2">
      <w:start w:val="1"/>
      <w:numFmt w:val="bullet"/>
      <w:lvlText w:val="o"/>
      <w:lvlJc w:val="left"/>
      <w:pPr>
        <w:ind w:left="5760" w:hanging="360"/>
      </w:pPr>
      <w:rPr>
        <w:rFonts w:hint="default" w:ascii="Courier New" w:hAnsi="Courier New"/>
      </w:rPr>
    </w:lvl>
    <w:lvl w:ilvl="8" w:tplc="85C8D118">
      <w:start w:val="1"/>
      <w:numFmt w:val="bullet"/>
      <w:lvlText w:val=""/>
      <w:lvlJc w:val="left"/>
      <w:pPr>
        <w:ind w:left="6480" w:hanging="360"/>
      </w:pPr>
      <w:rPr>
        <w:rFonts w:hint="default" w:ascii="Wingdings" w:hAnsi="Wingdings"/>
      </w:rPr>
    </w:lvl>
  </w:abstractNum>
  <w:abstractNum w:abstractNumId="24" w15:restartNumberingAfterBreak="0">
    <w:nsid w:val="43EE43B7"/>
    <w:multiLevelType w:val="hybridMultilevel"/>
    <w:tmpl w:val="075C9506"/>
    <w:lvl w:ilvl="0" w:tplc="610C7A40">
      <w:start w:val="1"/>
      <w:numFmt w:val="bullet"/>
      <w:lvlText w:val=""/>
      <w:lvlJc w:val="left"/>
      <w:pPr>
        <w:tabs>
          <w:tab w:val="num" w:pos="864"/>
        </w:tabs>
        <w:ind w:left="864" w:hanging="288"/>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72A4DE5"/>
    <w:multiLevelType w:val="hybridMultilevel"/>
    <w:tmpl w:val="01D81A84"/>
    <w:lvl w:ilvl="0" w:tplc="B62AE01E">
      <w:start w:val="1"/>
      <w:numFmt w:val="bullet"/>
      <w:lvlText w:val=""/>
      <w:lvlJc w:val="left"/>
      <w:pPr>
        <w:ind w:left="720" w:hanging="360"/>
      </w:pPr>
      <w:rPr>
        <w:rFonts w:hint="default" w:ascii="Symbol" w:hAnsi="Symbol"/>
      </w:rPr>
    </w:lvl>
    <w:lvl w:ilvl="1" w:tplc="879CF404">
      <w:start w:val="1"/>
      <w:numFmt w:val="bullet"/>
      <w:lvlText w:val="o"/>
      <w:lvlJc w:val="left"/>
      <w:pPr>
        <w:ind w:left="1440" w:hanging="360"/>
      </w:pPr>
      <w:rPr>
        <w:rFonts w:hint="default" w:ascii="Courier New" w:hAnsi="Courier New"/>
      </w:rPr>
    </w:lvl>
    <w:lvl w:ilvl="2" w:tplc="C31C7A62">
      <w:start w:val="1"/>
      <w:numFmt w:val="bullet"/>
      <w:lvlText w:val=""/>
      <w:lvlJc w:val="left"/>
      <w:pPr>
        <w:ind w:left="2160" w:hanging="360"/>
      </w:pPr>
      <w:rPr>
        <w:rFonts w:hint="default" w:ascii="Wingdings" w:hAnsi="Wingdings"/>
      </w:rPr>
    </w:lvl>
    <w:lvl w:ilvl="3" w:tplc="659C7D70">
      <w:start w:val="1"/>
      <w:numFmt w:val="bullet"/>
      <w:lvlText w:val=""/>
      <w:lvlJc w:val="left"/>
      <w:pPr>
        <w:ind w:left="2880" w:hanging="360"/>
      </w:pPr>
      <w:rPr>
        <w:rFonts w:hint="default" w:ascii="Symbol" w:hAnsi="Symbol"/>
      </w:rPr>
    </w:lvl>
    <w:lvl w:ilvl="4" w:tplc="BACCD788">
      <w:start w:val="1"/>
      <w:numFmt w:val="bullet"/>
      <w:lvlText w:val="o"/>
      <w:lvlJc w:val="left"/>
      <w:pPr>
        <w:ind w:left="3600" w:hanging="360"/>
      </w:pPr>
      <w:rPr>
        <w:rFonts w:hint="default" w:ascii="Courier New" w:hAnsi="Courier New"/>
      </w:rPr>
    </w:lvl>
    <w:lvl w:ilvl="5" w:tplc="23282FBE">
      <w:start w:val="1"/>
      <w:numFmt w:val="bullet"/>
      <w:lvlText w:val=""/>
      <w:lvlJc w:val="left"/>
      <w:pPr>
        <w:ind w:left="4320" w:hanging="360"/>
      </w:pPr>
      <w:rPr>
        <w:rFonts w:hint="default" w:ascii="Wingdings" w:hAnsi="Wingdings"/>
      </w:rPr>
    </w:lvl>
    <w:lvl w:ilvl="6" w:tplc="14F67F88">
      <w:start w:val="1"/>
      <w:numFmt w:val="bullet"/>
      <w:lvlText w:val=""/>
      <w:lvlJc w:val="left"/>
      <w:pPr>
        <w:ind w:left="5040" w:hanging="360"/>
      </w:pPr>
      <w:rPr>
        <w:rFonts w:hint="default" w:ascii="Symbol" w:hAnsi="Symbol"/>
      </w:rPr>
    </w:lvl>
    <w:lvl w:ilvl="7" w:tplc="E92A9278">
      <w:start w:val="1"/>
      <w:numFmt w:val="bullet"/>
      <w:lvlText w:val="o"/>
      <w:lvlJc w:val="left"/>
      <w:pPr>
        <w:ind w:left="5760" w:hanging="360"/>
      </w:pPr>
      <w:rPr>
        <w:rFonts w:hint="default" w:ascii="Courier New" w:hAnsi="Courier New"/>
      </w:rPr>
    </w:lvl>
    <w:lvl w:ilvl="8" w:tplc="81A40400">
      <w:start w:val="1"/>
      <w:numFmt w:val="bullet"/>
      <w:lvlText w:val=""/>
      <w:lvlJc w:val="left"/>
      <w:pPr>
        <w:ind w:left="6480" w:hanging="360"/>
      </w:pPr>
      <w:rPr>
        <w:rFonts w:hint="default" w:ascii="Wingdings" w:hAnsi="Wingdings"/>
      </w:rPr>
    </w:lvl>
  </w:abstractNum>
  <w:abstractNum w:abstractNumId="26" w15:restartNumberingAfterBreak="0">
    <w:nsid w:val="4DDC40C3"/>
    <w:multiLevelType w:val="hybridMultilevel"/>
    <w:tmpl w:val="66D8000C"/>
    <w:lvl w:ilvl="0" w:tplc="2ACC5A7E">
      <w:start w:val="1"/>
      <w:numFmt w:val="bullet"/>
      <w:lvlText w:val=""/>
      <w:lvlJc w:val="left"/>
      <w:pPr>
        <w:ind w:left="720" w:hanging="360"/>
      </w:pPr>
      <w:rPr>
        <w:rFonts w:hint="default" w:ascii="Symbol" w:hAnsi="Symbol"/>
      </w:rPr>
    </w:lvl>
    <w:lvl w:ilvl="1" w:tplc="EFB20B1C">
      <w:start w:val="1"/>
      <w:numFmt w:val="bullet"/>
      <w:lvlText w:val="o"/>
      <w:lvlJc w:val="left"/>
      <w:pPr>
        <w:ind w:left="1440" w:hanging="360"/>
      </w:pPr>
      <w:rPr>
        <w:rFonts w:hint="default" w:ascii="Courier New" w:hAnsi="Courier New"/>
      </w:rPr>
    </w:lvl>
    <w:lvl w:ilvl="2" w:tplc="A9E2CCF6">
      <w:start w:val="1"/>
      <w:numFmt w:val="bullet"/>
      <w:lvlText w:val=""/>
      <w:lvlJc w:val="left"/>
      <w:pPr>
        <w:ind w:left="2160" w:hanging="360"/>
      </w:pPr>
      <w:rPr>
        <w:rFonts w:hint="default" w:ascii="Wingdings" w:hAnsi="Wingdings"/>
      </w:rPr>
    </w:lvl>
    <w:lvl w:ilvl="3" w:tplc="871E15F2">
      <w:start w:val="1"/>
      <w:numFmt w:val="bullet"/>
      <w:lvlText w:val=""/>
      <w:lvlJc w:val="left"/>
      <w:pPr>
        <w:ind w:left="2880" w:hanging="360"/>
      </w:pPr>
      <w:rPr>
        <w:rFonts w:hint="default" w:ascii="Symbol" w:hAnsi="Symbol"/>
      </w:rPr>
    </w:lvl>
    <w:lvl w:ilvl="4" w:tplc="53A0BA2C">
      <w:start w:val="1"/>
      <w:numFmt w:val="bullet"/>
      <w:lvlText w:val="o"/>
      <w:lvlJc w:val="left"/>
      <w:pPr>
        <w:ind w:left="3600" w:hanging="360"/>
      </w:pPr>
      <w:rPr>
        <w:rFonts w:hint="default" w:ascii="Courier New" w:hAnsi="Courier New"/>
      </w:rPr>
    </w:lvl>
    <w:lvl w:ilvl="5" w:tplc="D8E69BC0">
      <w:start w:val="1"/>
      <w:numFmt w:val="bullet"/>
      <w:lvlText w:val=""/>
      <w:lvlJc w:val="left"/>
      <w:pPr>
        <w:ind w:left="4320" w:hanging="360"/>
      </w:pPr>
      <w:rPr>
        <w:rFonts w:hint="default" w:ascii="Wingdings" w:hAnsi="Wingdings"/>
      </w:rPr>
    </w:lvl>
    <w:lvl w:ilvl="6" w:tplc="7DD61FCC">
      <w:start w:val="1"/>
      <w:numFmt w:val="bullet"/>
      <w:lvlText w:val=""/>
      <w:lvlJc w:val="left"/>
      <w:pPr>
        <w:ind w:left="5040" w:hanging="360"/>
      </w:pPr>
      <w:rPr>
        <w:rFonts w:hint="default" w:ascii="Symbol" w:hAnsi="Symbol"/>
      </w:rPr>
    </w:lvl>
    <w:lvl w:ilvl="7" w:tplc="200A63D6">
      <w:start w:val="1"/>
      <w:numFmt w:val="bullet"/>
      <w:lvlText w:val="o"/>
      <w:lvlJc w:val="left"/>
      <w:pPr>
        <w:ind w:left="5760" w:hanging="360"/>
      </w:pPr>
      <w:rPr>
        <w:rFonts w:hint="default" w:ascii="Courier New" w:hAnsi="Courier New"/>
      </w:rPr>
    </w:lvl>
    <w:lvl w:ilvl="8" w:tplc="686EAA72">
      <w:start w:val="1"/>
      <w:numFmt w:val="bullet"/>
      <w:lvlText w:val=""/>
      <w:lvlJc w:val="left"/>
      <w:pPr>
        <w:ind w:left="6480" w:hanging="360"/>
      </w:pPr>
      <w:rPr>
        <w:rFonts w:hint="default" w:ascii="Wingdings" w:hAnsi="Wingdings"/>
      </w:rPr>
    </w:lvl>
  </w:abstractNum>
  <w:abstractNum w:abstractNumId="27" w15:restartNumberingAfterBreak="0">
    <w:nsid w:val="50C96545"/>
    <w:multiLevelType w:val="hybridMultilevel"/>
    <w:tmpl w:val="A50C5CE8"/>
    <w:lvl w:ilvl="0" w:tplc="C1686048">
      <w:start w:val="1"/>
      <w:numFmt w:val="bullet"/>
      <w:lvlText w:val=""/>
      <w:lvlJc w:val="left"/>
      <w:pPr>
        <w:ind w:left="720" w:hanging="360"/>
      </w:pPr>
      <w:rPr>
        <w:rFonts w:hint="default" w:ascii="Symbol" w:hAnsi="Symbol"/>
      </w:rPr>
    </w:lvl>
    <w:lvl w:ilvl="1" w:tplc="184C7570">
      <w:start w:val="1"/>
      <w:numFmt w:val="bullet"/>
      <w:lvlText w:val="o"/>
      <w:lvlJc w:val="left"/>
      <w:pPr>
        <w:ind w:left="1440" w:hanging="360"/>
      </w:pPr>
      <w:rPr>
        <w:rFonts w:hint="default" w:ascii="Courier New" w:hAnsi="Courier New"/>
      </w:rPr>
    </w:lvl>
    <w:lvl w:ilvl="2" w:tplc="E8DCEAD4">
      <w:start w:val="1"/>
      <w:numFmt w:val="bullet"/>
      <w:lvlText w:val=""/>
      <w:lvlJc w:val="left"/>
      <w:pPr>
        <w:ind w:left="2160" w:hanging="360"/>
      </w:pPr>
      <w:rPr>
        <w:rFonts w:hint="default" w:ascii="Wingdings" w:hAnsi="Wingdings"/>
      </w:rPr>
    </w:lvl>
    <w:lvl w:ilvl="3" w:tplc="45F06DC6">
      <w:start w:val="1"/>
      <w:numFmt w:val="bullet"/>
      <w:lvlText w:val=""/>
      <w:lvlJc w:val="left"/>
      <w:pPr>
        <w:ind w:left="2880" w:hanging="360"/>
      </w:pPr>
      <w:rPr>
        <w:rFonts w:hint="default" w:ascii="Symbol" w:hAnsi="Symbol"/>
      </w:rPr>
    </w:lvl>
    <w:lvl w:ilvl="4" w:tplc="CB029EF8">
      <w:start w:val="1"/>
      <w:numFmt w:val="bullet"/>
      <w:lvlText w:val="o"/>
      <w:lvlJc w:val="left"/>
      <w:pPr>
        <w:ind w:left="3600" w:hanging="360"/>
      </w:pPr>
      <w:rPr>
        <w:rFonts w:hint="default" w:ascii="Courier New" w:hAnsi="Courier New"/>
      </w:rPr>
    </w:lvl>
    <w:lvl w:ilvl="5" w:tplc="1CC415A2">
      <w:start w:val="1"/>
      <w:numFmt w:val="bullet"/>
      <w:lvlText w:val=""/>
      <w:lvlJc w:val="left"/>
      <w:pPr>
        <w:ind w:left="4320" w:hanging="360"/>
      </w:pPr>
      <w:rPr>
        <w:rFonts w:hint="default" w:ascii="Wingdings" w:hAnsi="Wingdings"/>
      </w:rPr>
    </w:lvl>
    <w:lvl w:ilvl="6" w:tplc="37C88116">
      <w:start w:val="1"/>
      <w:numFmt w:val="bullet"/>
      <w:lvlText w:val=""/>
      <w:lvlJc w:val="left"/>
      <w:pPr>
        <w:ind w:left="5040" w:hanging="360"/>
      </w:pPr>
      <w:rPr>
        <w:rFonts w:hint="default" w:ascii="Symbol" w:hAnsi="Symbol"/>
      </w:rPr>
    </w:lvl>
    <w:lvl w:ilvl="7" w:tplc="8FA4EA54">
      <w:start w:val="1"/>
      <w:numFmt w:val="bullet"/>
      <w:lvlText w:val="o"/>
      <w:lvlJc w:val="left"/>
      <w:pPr>
        <w:ind w:left="5760" w:hanging="360"/>
      </w:pPr>
      <w:rPr>
        <w:rFonts w:hint="default" w:ascii="Courier New" w:hAnsi="Courier New"/>
      </w:rPr>
    </w:lvl>
    <w:lvl w:ilvl="8" w:tplc="2500DB2E">
      <w:start w:val="1"/>
      <w:numFmt w:val="bullet"/>
      <w:lvlText w:val=""/>
      <w:lvlJc w:val="left"/>
      <w:pPr>
        <w:ind w:left="6480" w:hanging="360"/>
      </w:pPr>
      <w:rPr>
        <w:rFonts w:hint="default" w:ascii="Wingdings" w:hAnsi="Wingdings"/>
      </w:rPr>
    </w:lvl>
  </w:abstractNum>
  <w:abstractNum w:abstractNumId="28" w15:restartNumberingAfterBreak="0">
    <w:nsid w:val="534128F1"/>
    <w:multiLevelType w:val="hybridMultilevel"/>
    <w:tmpl w:val="62BE9BF0"/>
    <w:lvl w:ilvl="0" w:tplc="7D580528">
      <w:start w:val="1"/>
      <w:numFmt w:val="bullet"/>
      <w:lvlText w:val=""/>
      <w:lvlJc w:val="left"/>
      <w:pPr>
        <w:ind w:left="720" w:hanging="360"/>
      </w:pPr>
      <w:rPr>
        <w:rFonts w:hint="default" w:ascii="Symbol" w:hAnsi="Symbol"/>
      </w:rPr>
    </w:lvl>
    <w:lvl w:ilvl="1" w:tplc="32D21448">
      <w:start w:val="1"/>
      <w:numFmt w:val="bullet"/>
      <w:lvlText w:val="o"/>
      <w:lvlJc w:val="left"/>
      <w:pPr>
        <w:ind w:left="1440" w:hanging="360"/>
      </w:pPr>
      <w:rPr>
        <w:rFonts w:hint="default" w:ascii="Courier New" w:hAnsi="Courier New"/>
      </w:rPr>
    </w:lvl>
    <w:lvl w:ilvl="2" w:tplc="8FB6E438">
      <w:start w:val="1"/>
      <w:numFmt w:val="bullet"/>
      <w:lvlText w:val=""/>
      <w:lvlJc w:val="left"/>
      <w:pPr>
        <w:ind w:left="2160" w:hanging="360"/>
      </w:pPr>
      <w:rPr>
        <w:rFonts w:hint="default" w:ascii="Wingdings" w:hAnsi="Wingdings"/>
      </w:rPr>
    </w:lvl>
    <w:lvl w:ilvl="3" w:tplc="E6BC5248">
      <w:start w:val="1"/>
      <w:numFmt w:val="bullet"/>
      <w:lvlText w:val=""/>
      <w:lvlJc w:val="left"/>
      <w:pPr>
        <w:ind w:left="2880" w:hanging="360"/>
      </w:pPr>
      <w:rPr>
        <w:rFonts w:hint="default" w:ascii="Symbol" w:hAnsi="Symbol"/>
      </w:rPr>
    </w:lvl>
    <w:lvl w:ilvl="4" w:tplc="2B04B6C0">
      <w:start w:val="1"/>
      <w:numFmt w:val="bullet"/>
      <w:lvlText w:val="o"/>
      <w:lvlJc w:val="left"/>
      <w:pPr>
        <w:ind w:left="3600" w:hanging="360"/>
      </w:pPr>
      <w:rPr>
        <w:rFonts w:hint="default" w:ascii="Courier New" w:hAnsi="Courier New"/>
      </w:rPr>
    </w:lvl>
    <w:lvl w:ilvl="5" w:tplc="8FBED4FE">
      <w:start w:val="1"/>
      <w:numFmt w:val="bullet"/>
      <w:lvlText w:val=""/>
      <w:lvlJc w:val="left"/>
      <w:pPr>
        <w:ind w:left="4320" w:hanging="360"/>
      </w:pPr>
      <w:rPr>
        <w:rFonts w:hint="default" w:ascii="Wingdings" w:hAnsi="Wingdings"/>
      </w:rPr>
    </w:lvl>
    <w:lvl w:ilvl="6" w:tplc="93303982">
      <w:start w:val="1"/>
      <w:numFmt w:val="bullet"/>
      <w:lvlText w:val=""/>
      <w:lvlJc w:val="left"/>
      <w:pPr>
        <w:ind w:left="5040" w:hanging="360"/>
      </w:pPr>
      <w:rPr>
        <w:rFonts w:hint="default" w:ascii="Symbol" w:hAnsi="Symbol"/>
      </w:rPr>
    </w:lvl>
    <w:lvl w:ilvl="7" w:tplc="87540AD6">
      <w:start w:val="1"/>
      <w:numFmt w:val="bullet"/>
      <w:lvlText w:val="o"/>
      <w:lvlJc w:val="left"/>
      <w:pPr>
        <w:ind w:left="5760" w:hanging="360"/>
      </w:pPr>
      <w:rPr>
        <w:rFonts w:hint="default" w:ascii="Courier New" w:hAnsi="Courier New"/>
      </w:rPr>
    </w:lvl>
    <w:lvl w:ilvl="8" w:tplc="F200A0E8">
      <w:start w:val="1"/>
      <w:numFmt w:val="bullet"/>
      <w:lvlText w:val=""/>
      <w:lvlJc w:val="left"/>
      <w:pPr>
        <w:ind w:left="6480" w:hanging="360"/>
      </w:pPr>
      <w:rPr>
        <w:rFonts w:hint="default" w:ascii="Wingdings" w:hAnsi="Wingdings"/>
      </w:rPr>
    </w:lvl>
  </w:abstractNum>
  <w:abstractNum w:abstractNumId="29" w15:restartNumberingAfterBreak="0">
    <w:nsid w:val="55FF6116"/>
    <w:multiLevelType w:val="hybridMultilevel"/>
    <w:tmpl w:val="931AC9B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0" w15:restartNumberingAfterBreak="0">
    <w:nsid w:val="56897F59"/>
    <w:multiLevelType w:val="hybridMultilevel"/>
    <w:tmpl w:val="82AC9B3A"/>
    <w:lvl w:ilvl="0" w:tplc="8A2C5F70">
      <w:start w:val="1"/>
      <w:numFmt w:val="bullet"/>
      <w:lvlText w:val=""/>
      <w:lvlJc w:val="left"/>
      <w:pPr>
        <w:ind w:left="720" w:hanging="360"/>
      </w:pPr>
      <w:rPr>
        <w:rFonts w:hint="default" w:ascii="Symbol" w:hAnsi="Symbol"/>
      </w:rPr>
    </w:lvl>
    <w:lvl w:ilvl="1" w:tplc="C18EFFBA">
      <w:start w:val="1"/>
      <w:numFmt w:val="bullet"/>
      <w:lvlText w:val="o"/>
      <w:lvlJc w:val="left"/>
      <w:pPr>
        <w:ind w:left="1440" w:hanging="360"/>
      </w:pPr>
      <w:rPr>
        <w:rFonts w:hint="default" w:ascii="Courier New" w:hAnsi="Courier New"/>
      </w:rPr>
    </w:lvl>
    <w:lvl w:ilvl="2" w:tplc="10365EA2">
      <w:start w:val="1"/>
      <w:numFmt w:val="bullet"/>
      <w:lvlText w:val=""/>
      <w:lvlJc w:val="left"/>
      <w:pPr>
        <w:ind w:left="2160" w:hanging="360"/>
      </w:pPr>
      <w:rPr>
        <w:rFonts w:hint="default" w:ascii="Wingdings" w:hAnsi="Wingdings"/>
      </w:rPr>
    </w:lvl>
    <w:lvl w:ilvl="3" w:tplc="C95A2756">
      <w:start w:val="1"/>
      <w:numFmt w:val="bullet"/>
      <w:lvlText w:val=""/>
      <w:lvlJc w:val="left"/>
      <w:pPr>
        <w:ind w:left="2880" w:hanging="360"/>
      </w:pPr>
      <w:rPr>
        <w:rFonts w:hint="default" w:ascii="Symbol" w:hAnsi="Symbol"/>
      </w:rPr>
    </w:lvl>
    <w:lvl w:ilvl="4" w:tplc="67C42908">
      <w:start w:val="1"/>
      <w:numFmt w:val="bullet"/>
      <w:lvlText w:val="o"/>
      <w:lvlJc w:val="left"/>
      <w:pPr>
        <w:ind w:left="3600" w:hanging="360"/>
      </w:pPr>
      <w:rPr>
        <w:rFonts w:hint="default" w:ascii="Courier New" w:hAnsi="Courier New"/>
      </w:rPr>
    </w:lvl>
    <w:lvl w:ilvl="5" w:tplc="6D606EDC">
      <w:start w:val="1"/>
      <w:numFmt w:val="bullet"/>
      <w:lvlText w:val=""/>
      <w:lvlJc w:val="left"/>
      <w:pPr>
        <w:ind w:left="4320" w:hanging="360"/>
      </w:pPr>
      <w:rPr>
        <w:rFonts w:hint="default" w:ascii="Wingdings" w:hAnsi="Wingdings"/>
      </w:rPr>
    </w:lvl>
    <w:lvl w:ilvl="6" w:tplc="4A282F74">
      <w:start w:val="1"/>
      <w:numFmt w:val="bullet"/>
      <w:lvlText w:val=""/>
      <w:lvlJc w:val="left"/>
      <w:pPr>
        <w:ind w:left="5040" w:hanging="360"/>
      </w:pPr>
      <w:rPr>
        <w:rFonts w:hint="default" w:ascii="Symbol" w:hAnsi="Symbol"/>
      </w:rPr>
    </w:lvl>
    <w:lvl w:ilvl="7" w:tplc="C5CE1B2C">
      <w:start w:val="1"/>
      <w:numFmt w:val="bullet"/>
      <w:lvlText w:val="o"/>
      <w:lvlJc w:val="left"/>
      <w:pPr>
        <w:ind w:left="5760" w:hanging="360"/>
      </w:pPr>
      <w:rPr>
        <w:rFonts w:hint="default" w:ascii="Courier New" w:hAnsi="Courier New"/>
      </w:rPr>
    </w:lvl>
    <w:lvl w:ilvl="8" w:tplc="ADB2F1BA">
      <w:start w:val="1"/>
      <w:numFmt w:val="bullet"/>
      <w:lvlText w:val=""/>
      <w:lvlJc w:val="left"/>
      <w:pPr>
        <w:ind w:left="6480" w:hanging="360"/>
      </w:pPr>
      <w:rPr>
        <w:rFonts w:hint="default" w:ascii="Wingdings" w:hAnsi="Wingdings"/>
      </w:rPr>
    </w:lvl>
  </w:abstractNum>
  <w:abstractNum w:abstractNumId="31" w15:restartNumberingAfterBreak="0">
    <w:nsid w:val="573F5461"/>
    <w:multiLevelType w:val="hybridMultilevel"/>
    <w:tmpl w:val="ADE0EDFE"/>
    <w:lvl w:ilvl="0" w:tplc="DE90CAA2">
      <w:start w:val="1"/>
      <w:numFmt w:val="bullet"/>
      <w:lvlText w:val=""/>
      <w:lvlJc w:val="left"/>
      <w:pPr>
        <w:ind w:left="720" w:hanging="360"/>
      </w:pPr>
      <w:rPr>
        <w:rFonts w:hint="default" w:ascii="Symbol" w:hAnsi="Symbol"/>
      </w:rPr>
    </w:lvl>
    <w:lvl w:ilvl="1" w:tplc="658C4508">
      <w:start w:val="1"/>
      <w:numFmt w:val="bullet"/>
      <w:lvlText w:val="o"/>
      <w:lvlJc w:val="left"/>
      <w:pPr>
        <w:ind w:left="1440" w:hanging="360"/>
      </w:pPr>
      <w:rPr>
        <w:rFonts w:hint="default" w:ascii="Courier New" w:hAnsi="Courier New"/>
      </w:rPr>
    </w:lvl>
    <w:lvl w:ilvl="2" w:tplc="C1E04640">
      <w:start w:val="1"/>
      <w:numFmt w:val="bullet"/>
      <w:lvlText w:val=""/>
      <w:lvlJc w:val="left"/>
      <w:pPr>
        <w:ind w:left="2160" w:hanging="360"/>
      </w:pPr>
      <w:rPr>
        <w:rFonts w:hint="default" w:ascii="Wingdings" w:hAnsi="Wingdings"/>
      </w:rPr>
    </w:lvl>
    <w:lvl w:ilvl="3" w:tplc="738AEFB2">
      <w:start w:val="1"/>
      <w:numFmt w:val="bullet"/>
      <w:lvlText w:val=""/>
      <w:lvlJc w:val="left"/>
      <w:pPr>
        <w:ind w:left="2880" w:hanging="360"/>
      </w:pPr>
      <w:rPr>
        <w:rFonts w:hint="default" w:ascii="Symbol" w:hAnsi="Symbol"/>
      </w:rPr>
    </w:lvl>
    <w:lvl w:ilvl="4" w:tplc="12EEA3B8">
      <w:start w:val="1"/>
      <w:numFmt w:val="bullet"/>
      <w:lvlText w:val="o"/>
      <w:lvlJc w:val="left"/>
      <w:pPr>
        <w:ind w:left="3600" w:hanging="360"/>
      </w:pPr>
      <w:rPr>
        <w:rFonts w:hint="default" w:ascii="Courier New" w:hAnsi="Courier New"/>
      </w:rPr>
    </w:lvl>
    <w:lvl w:ilvl="5" w:tplc="530A3208">
      <w:start w:val="1"/>
      <w:numFmt w:val="bullet"/>
      <w:lvlText w:val=""/>
      <w:lvlJc w:val="left"/>
      <w:pPr>
        <w:ind w:left="4320" w:hanging="360"/>
      </w:pPr>
      <w:rPr>
        <w:rFonts w:hint="default" w:ascii="Wingdings" w:hAnsi="Wingdings"/>
      </w:rPr>
    </w:lvl>
    <w:lvl w:ilvl="6" w:tplc="B060D866">
      <w:start w:val="1"/>
      <w:numFmt w:val="bullet"/>
      <w:lvlText w:val=""/>
      <w:lvlJc w:val="left"/>
      <w:pPr>
        <w:ind w:left="5040" w:hanging="360"/>
      </w:pPr>
      <w:rPr>
        <w:rFonts w:hint="default" w:ascii="Symbol" w:hAnsi="Symbol"/>
      </w:rPr>
    </w:lvl>
    <w:lvl w:ilvl="7" w:tplc="3EDE3CAE">
      <w:start w:val="1"/>
      <w:numFmt w:val="bullet"/>
      <w:lvlText w:val="o"/>
      <w:lvlJc w:val="left"/>
      <w:pPr>
        <w:ind w:left="5760" w:hanging="360"/>
      </w:pPr>
      <w:rPr>
        <w:rFonts w:hint="default" w:ascii="Courier New" w:hAnsi="Courier New"/>
      </w:rPr>
    </w:lvl>
    <w:lvl w:ilvl="8" w:tplc="7390FB78">
      <w:start w:val="1"/>
      <w:numFmt w:val="bullet"/>
      <w:lvlText w:val=""/>
      <w:lvlJc w:val="left"/>
      <w:pPr>
        <w:ind w:left="6480" w:hanging="360"/>
      </w:pPr>
      <w:rPr>
        <w:rFonts w:hint="default" w:ascii="Wingdings" w:hAnsi="Wingdings"/>
      </w:rPr>
    </w:lvl>
  </w:abstractNum>
  <w:abstractNum w:abstractNumId="32" w15:restartNumberingAfterBreak="0">
    <w:nsid w:val="577F6FFD"/>
    <w:multiLevelType w:val="hybridMultilevel"/>
    <w:tmpl w:val="FA949362"/>
    <w:lvl w:ilvl="0" w:tplc="C192996A">
      <w:start w:val="1"/>
      <w:numFmt w:val="bullet"/>
      <w:lvlText w:val=""/>
      <w:lvlJc w:val="left"/>
      <w:pPr>
        <w:ind w:left="720" w:hanging="360"/>
      </w:pPr>
      <w:rPr>
        <w:rFonts w:hint="default" w:ascii="Symbol" w:hAnsi="Symbol"/>
      </w:rPr>
    </w:lvl>
    <w:lvl w:ilvl="1" w:tplc="076CFB16">
      <w:start w:val="1"/>
      <w:numFmt w:val="bullet"/>
      <w:lvlText w:val="o"/>
      <w:lvlJc w:val="left"/>
      <w:pPr>
        <w:ind w:left="1440" w:hanging="360"/>
      </w:pPr>
      <w:rPr>
        <w:rFonts w:hint="default" w:ascii="Courier New" w:hAnsi="Courier New"/>
      </w:rPr>
    </w:lvl>
    <w:lvl w:ilvl="2" w:tplc="03DC5106">
      <w:start w:val="1"/>
      <w:numFmt w:val="bullet"/>
      <w:lvlText w:val=""/>
      <w:lvlJc w:val="left"/>
      <w:pPr>
        <w:ind w:left="2160" w:hanging="360"/>
      </w:pPr>
      <w:rPr>
        <w:rFonts w:hint="default" w:ascii="Wingdings" w:hAnsi="Wingdings"/>
      </w:rPr>
    </w:lvl>
    <w:lvl w:ilvl="3" w:tplc="BB0C5A24">
      <w:start w:val="1"/>
      <w:numFmt w:val="bullet"/>
      <w:lvlText w:val=""/>
      <w:lvlJc w:val="left"/>
      <w:pPr>
        <w:ind w:left="2880" w:hanging="360"/>
      </w:pPr>
      <w:rPr>
        <w:rFonts w:hint="default" w:ascii="Symbol" w:hAnsi="Symbol"/>
      </w:rPr>
    </w:lvl>
    <w:lvl w:ilvl="4" w:tplc="6A8A9D2A">
      <w:start w:val="1"/>
      <w:numFmt w:val="bullet"/>
      <w:lvlText w:val="o"/>
      <w:lvlJc w:val="left"/>
      <w:pPr>
        <w:ind w:left="3600" w:hanging="360"/>
      </w:pPr>
      <w:rPr>
        <w:rFonts w:hint="default" w:ascii="Courier New" w:hAnsi="Courier New"/>
      </w:rPr>
    </w:lvl>
    <w:lvl w:ilvl="5" w:tplc="04161E7C">
      <w:start w:val="1"/>
      <w:numFmt w:val="bullet"/>
      <w:lvlText w:val=""/>
      <w:lvlJc w:val="left"/>
      <w:pPr>
        <w:ind w:left="4320" w:hanging="360"/>
      </w:pPr>
      <w:rPr>
        <w:rFonts w:hint="default" w:ascii="Wingdings" w:hAnsi="Wingdings"/>
      </w:rPr>
    </w:lvl>
    <w:lvl w:ilvl="6" w:tplc="C21C657E">
      <w:start w:val="1"/>
      <w:numFmt w:val="bullet"/>
      <w:lvlText w:val=""/>
      <w:lvlJc w:val="left"/>
      <w:pPr>
        <w:ind w:left="5040" w:hanging="360"/>
      </w:pPr>
      <w:rPr>
        <w:rFonts w:hint="default" w:ascii="Symbol" w:hAnsi="Symbol"/>
      </w:rPr>
    </w:lvl>
    <w:lvl w:ilvl="7" w:tplc="F80EB2AE">
      <w:start w:val="1"/>
      <w:numFmt w:val="bullet"/>
      <w:lvlText w:val="o"/>
      <w:lvlJc w:val="left"/>
      <w:pPr>
        <w:ind w:left="5760" w:hanging="360"/>
      </w:pPr>
      <w:rPr>
        <w:rFonts w:hint="default" w:ascii="Courier New" w:hAnsi="Courier New"/>
      </w:rPr>
    </w:lvl>
    <w:lvl w:ilvl="8" w:tplc="66AE8EF0">
      <w:start w:val="1"/>
      <w:numFmt w:val="bullet"/>
      <w:lvlText w:val=""/>
      <w:lvlJc w:val="left"/>
      <w:pPr>
        <w:ind w:left="6480" w:hanging="360"/>
      </w:pPr>
      <w:rPr>
        <w:rFonts w:hint="default" w:ascii="Wingdings" w:hAnsi="Wingdings"/>
      </w:rPr>
    </w:lvl>
  </w:abstractNum>
  <w:abstractNum w:abstractNumId="33" w15:restartNumberingAfterBreak="0">
    <w:nsid w:val="620C2B0A"/>
    <w:multiLevelType w:val="hybridMultilevel"/>
    <w:tmpl w:val="D18A1924"/>
    <w:lvl w:ilvl="0" w:tplc="CADA95E8">
      <w:start w:val="1"/>
      <w:numFmt w:val="bullet"/>
      <w:lvlText w:val=""/>
      <w:lvlJc w:val="left"/>
      <w:pPr>
        <w:ind w:left="720" w:hanging="360"/>
      </w:pPr>
      <w:rPr>
        <w:rFonts w:hint="default" w:ascii="Symbol" w:hAnsi="Symbol"/>
      </w:rPr>
    </w:lvl>
    <w:lvl w:ilvl="1" w:tplc="8B1C4B00">
      <w:start w:val="1"/>
      <w:numFmt w:val="bullet"/>
      <w:lvlText w:val="o"/>
      <w:lvlJc w:val="left"/>
      <w:pPr>
        <w:ind w:left="1440" w:hanging="360"/>
      </w:pPr>
      <w:rPr>
        <w:rFonts w:hint="default" w:ascii="Courier New" w:hAnsi="Courier New"/>
      </w:rPr>
    </w:lvl>
    <w:lvl w:ilvl="2" w:tplc="BAF025D4">
      <w:start w:val="1"/>
      <w:numFmt w:val="bullet"/>
      <w:lvlText w:val=""/>
      <w:lvlJc w:val="left"/>
      <w:pPr>
        <w:ind w:left="2160" w:hanging="360"/>
      </w:pPr>
      <w:rPr>
        <w:rFonts w:hint="default" w:ascii="Wingdings" w:hAnsi="Wingdings"/>
      </w:rPr>
    </w:lvl>
    <w:lvl w:ilvl="3" w:tplc="899459B2">
      <w:start w:val="1"/>
      <w:numFmt w:val="bullet"/>
      <w:lvlText w:val=""/>
      <w:lvlJc w:val="left"/>
      <w:pPr>
        <w:ind w:left="2880" w:hanging="360"/>
      </w:pPr>
      <w:rPr>
        <w:rFonts w:hint="default" w:ascii="Symbol" w:hAnsi="Symbol"/>
      </w:rPr>
    </w:lvl>
    <w:lvl w:ilvl="4" w:tplc="9A6CA7B6">
      <w:start w:val="1"/>
      <w:numFmt w:val="bullet"/>
      <w:lvlText w:val="o"/>
      <w:lvlJc w:val="left"/>
      <w:pPr>
        <w:ind w:left="3600" w:hanging="360"/>
      </w:pPr>
      <w:rPr>
        <w:rFonts w:hint="default" w:ascii="Courier New" w:hAnsi="Courier New"/>
      </w:rPr>
    </w:lvl>
    <w:lvl w:ilvl="5" w:tplc="82300D10">
      <w:start w:val="1"/>
      <w:numFmt w:val="bullet"/>
      <w:lvlText w:val=""/>
      <w:lvlJc w:val="left"/>
      <w:pPr>
        <w:ind w:left="4320" w:hanging="360"/>
      </w:pPr>
      <w:rPr>
        <w:rFonts w:hint="default" w:ascii="Wingdings" w:hAnsi="Wingdings"/>
      </w:rPr>
    </w:lvl>
    <w:lvl w:ilvl="6" w:tplc="8AF68D92">
      <w:start w:val="1"/>
      <w:numFmt w:val="bullet"/>
      <w:lvlText w:val=""/>
      <w:lvlJc w:val="left"/>
      <w:pPr>
        <w:ind w:left="5040" w:hanging="360"/>
      </w:pPr>
      <w:rPr>
        <w:rFonts w:hint="default" w:ascii="Symbol" w:hAnsi="Symbol"/>
      </w:rPr>
    </w:lvl>
    <w:lvl w:ilvl="7" w:tplc="98A8FF6C">
      <w:start w:val="1"/>
      <w:numFmt w:val="bullet"/>
      <w:lvlText w:val="o"/>
      <w:lvlJc w:val="left"/>
      <w:pPr>
        <w:ind w:left="5760" w:hanging="360"/>
      </w:pPr>
      <w:rPr>
        <w:rFonts w:hint="default" w:ascii="Courier New" w:hAnsi="Courier New"/>
      </w:rPr>
    </w:lvl>
    <w:lvl w:ilvl="8" w:tplc="61F459A8">
      <w:start w:val="1"/>
      <w:numFmt w:val="bullet"/>
      <w:lvlText w:val=""/>
      <w:lvlJc w:val="left"/>
      <w:pPr>
        <w:ind w:left="6480" w:hanging="360"/>
      </w:pPr>
      <w:rPr>
        <w:rFonts w:hint="default" w:ascii="Wingdings" w:hAnsi="Wingdings"/>
      </w:rPr>
    </w:lvl>
  </w:abstractNum>
  <w:abstractNum w:abstractNumId="34" w15:restartNumberingAfterBreak="0">
    <w:nsid w:val="65216672"/>
    <w:multiLevelType w:val="hybridMultilevel"/>
    <w:tmpl w:val="E014205E"/>
    <w:lvl w:ilvl="0" w:tplc="F62C941A">
      <w:start w:val="1"/>
      <w:numFmt w:val="bullet"/>
      <w:lvlText w:val=""/>
      <w:lvlJc w:val="left"/>
      <w:pPr>
        <w:ind w:left="720" w:hanging="360"/>
      </w:pPr>
      <w:rPr>
        <w:rFonts w:hint="default" w:ascii="Symbol" w:hAnsi="Symbol"/>
      </w:rPr>
    </w:lvl>
    <w:lvl w:ilvl="1" w:tplc="401E4E52">
      <w:start w:val="1"/>
      <w:numFmt w:val="bullet"/>
      <w:lvlText w:val="o"/>
      <w:lvlJc w:val="left"/>
      <w:pPr>
        <w:ind w:left="1440" w:hanging="360"/>
      </w:pPr>
      <w:rPr>
        <w:rFonts w:hint="default" w:ascii="Courier New" w:hAnsi="Courier New"/>
      </w:rPr>
    </w:lvl>
    <w:lvl w:ilvl="2" w:tplc="2864E6BA">
      <w:start w:val="1"/>
      <w:numFmt w:val="bullet"/>
      <w:lvlText w:val=""/>
      <w:lvlJc w:val="left"/>
      <w:pPr>
        <w:ind w:left="2160" w:hanging="360"/>
      </w:pPr>
      <w:rPr>
        <w:rFonts w:hint="default" w:ascii="Wingdings" w:hAnsi="Wingdings"/>
      </w:rPr>
    </w:lvl>
    <w:lvl w:ilvl="3" w:tplc="0BAE8234">
      <w:start w:val="1"/>
      <w:numFmt w:val="bullet"/>
      <w:lvlText w:val=""/>
      <w:lvlJc w:val="left"/>
      <w:pPr>
        <w:ind w:left="2880" w:hanging="360"/>
      </w:pPr>
      <w:rPr>
        <w:rFonts w:hint="default" w:ascii="Symbol" w:hAnsi="Symbol"/>
      </w:rPr>
    </w:lvl>
    <w:lvl w:ilvl="4" w:tplc="921267E8">
      <w:start w:val="1"/>
      <w:numFmt w:val="bullet"/>
      <w:lvlText w:val="o"/>
      <w:lvlJc w:val="left"/>
      <w:pPr>
        <w:ind w:left="3600" w:hanging="360"/>
      </w:pPr>
      <w:rPr>
        <w:rFonts w:hint="default" w:ascii="Courier New" w:hAnsi="Courier New"/>
      </w:rPr>
    </w:lvl>
    <w:lvl w:ilvl="5" w:tplc="BE1022A8">
      <w:start w:val="1"/>
      <w:numFmt w:val="bullet"/>
      <w:lvlText w:val=""/>
      <w:lvlJc w:val="left"/>
      <w:pPr>
        <w:ind w:left="4320" w:hanging="360"/>
      </w:pPr>
      <w:rPr>
        <w:rFonts w:hint="default" w:ascii="Wingdings" w:hAnsi="Wingdings"/>
      </w:rPr>
    </w:lvl>
    <w:lvl w:ilvl="6" w:tplc="FBF21DDA">
      <w:start w:val="1"/>
      <w:numFmt w:val="bullet"/>
      <w:lvlText w:val=""/>
      <w:lvlJc w:val="left"/>
      <w:pPr>
        <w:ind w:left="5040" w:hanging="360"/>
      </w:pPr>
      <w:rPr>
        <w:rFonts w:hint="default" w:ascii="Symbol" w:hAnsi="Symbol"/>
      </w:rPr>
    </w:lvl>
    <w:lvl w:ilvl="7" w:tplc="98E05070">
      <w:start w:val="1"/>
      <w:numFmt w:val="bullet"/>
      <w:lvlText w:val="o"/>
      <w:lvlJc w:val="left"/>
      <w:pPr>
        <w:ind w:left="5760" w:hanging="360"/>
      </w:pPr>
      <w:rPr>
        <w:rFonts w:hint="default" w:ascii="Courier New" w:hAnsi="Courier New"/>
      </w:rPr>
    </w:lvl>
    <w:lvl w:ilvl="8" w:tplc="413AC66E">
      <w:start w:val="1"/>
      <w:numFmt w:val="bullet"/>
      <w:lvlText w:val=""/>
      <w:lvlJc w:val="left"/>
      <w:pPr>
        <w:ind w:left="6480" w:hanging="360"/>
      </w:pPr>
      <w:rPr>
        <w:rFonts w:hint="default" w:ascii="Wingdings" w:hAnsi="Wingdings"/>
      </w:rPr>
    </w:lvl>
  </w:abstractNum>
  <w:abstractNum w:abstractNumId="35" w15:restartNumberingAfterBreak="0">
    <w:nsid w:val="66645350"/>
    <w:multiLevelType w:val="hybridMultilevel"/>
    <w:tmpl w:val="F81E2E30"/>
    <w:lvl w:ilvl="0" w:tplc="663C793C">
      <w:start w:val="1"/>
      <w:numFmt w:val="bullet"/>
      <w:lvlText w:val=""/>
      <w:lvlJc w:val="left"/>
      <w:pPr>
        <w:ind w:left="720" w:hanging="360"/>
      </w:pPr>
      <w:rPr>
        <w:rFonts w:hint="default" w:ascii="Symbol" w:hAnsi="Symbol"/>
      </w:rPr>
    </w:lvl>
    <w:lvl w:ilvl="1" w:tplc="74323D76">
      <w:start w:val="1"/>
      <w:numFmt w:val="bullet"/>
      <w:lvlText w:val="o"/>
      <w:lvlJc w:val="left"/>
      <w:pPr>
        <w:ind w:left="1440" w:hanging="360"/>
      </w:pPr>
      <w:rPr>
        <w:rFonts w:hint="default" w:ascii="Courier New" w:hAnsi="Courier New"/>
      </w:rPr>
    </w:lvl>
    <w:lvl w:ilvl="2" w:tplc="565A1A64">
      <w:start w:val="1"/>
      <w:numFmt w:val="bullet"/>
      <w:lvlText w:val=""/>
      <w:lvlJc w:val="left"/>
      <w:pPr>
        <w:ind w:left="2160" w:hanging="360"/>
      </w:pPr>
      <w:rPr>
        <w:rFonts w:hint="default" w:ascii="Wingdings" w:hAnsi="Wingdings"/>
      </w:rPr>
    </w:lvl>
    <w:lvl w:ilvl="3" w:tplc="E424C3FC">
      <w:start w:val="1"/>
      <w:numFmt w:val="bullet"/>
      <w:lvlText w:val=""/>
      <w:lvlJc w:val="left"/>
      <w:pPr>
        <w:ind w:left="2880" w:hanging="360"/>
      </w:pPr>
      <w:rPr>
        <w:rFonts w:hint="default" w:ascii="Symbol" w:hAnsi="Symbol"/>
      </w:rPr>
    </w:lvl>
    <w:lvl w:ilvl="4" w:tplc="40E8501E">
      <w:start w:val="1"/>
      <w:numFmt w:val="bullet"/>
      <w:lvlText w:val="o"/>
      <w:lvlJc w:val="left"/>
      <w:pPr>
        <w:ind w:left="3600" w:hanging="360"/>
      </w:pPr>
      <w:rPr>
        <w:rFonts w:hint="default" w:ascii="Courier New" w:hAnsi="Courier New"/>
      </w:rPr>
    </w:lvl>
    <w:lvl w:ilvl="5" w:tplc="28849B8C">
      <w:start w:val="1"/>
      <w:numFmt w:val="bullet"/>
      <w:lvlText w:val=""/>
      <w:lvlJc w:val="left"/>
      <w:pPr>
        <w:ind w:left="4320" w:hanging="360"/>
      </w:pPr>
      <w:rPr>
        <w:rFonts w:hint="default" w:ascii="Wingdings" w:hAnsi="Wingdings"/>
      </w:rPr>
    </w:lvl>
    <w:lvl w:ilvl="6" w:tplc="D840CE8E">
      <w:start w:val="1"/>
      <w:numFmt w:val="bullet"/>
      <w:lvlText w:val=""/>
      <w:lvlJc w:val="left"/>
      <w:pPr>
        <w:ind w:left="5040" w:hanging="360"/>
      </w:pPr>
      <w:rPr>
        <w:rFonts w:hint="default" w:ascii="Symbol" w:hAnsi="Symbol"/>
      </w:rPr>
    </w:lvl>
    <w:lvl w:ilvl="7" w:tplc="CAD84D1E">
      <w:start w:val="1"/>
      <w:numFmt w:val="bullet"/>
      <w:lvlText w:val="o"/>
      <w:lvlJc w:val="left"/>
      <w:pPr>
        <w:ind w:left="5760" w:hanging="360"/>
      </w:pPr>
      <w:rPr>
        <w:rFonts w:hint="default" w:ascii="Courier New" w:hAnsi="Courier New"/>
      </w:rPr>
    </w:lvl>
    <w:lvl w:ilvl="8" w:tplc="EA3EE6DA">
      <w:start w:val="1"/>
      <w:numFmt w:val="bullet"/>
      <w:lvlText w:val=""/>
      <w:lvlJc w:val="left"/>
      <w:pPr>
        <w:ind w:left="6480" w:hanging="360"/>
      </w:pPr>
      <w:rPr>
        <w:rFonts w:hint="default" w:ascii="Wingdings" w:hAnsi="Wingdings"/>
      </w:rPr>
    </w:lvl>
  </w:abstractNum>
  <w:abstractNum w:abstractNumId="36" w15:restartNumberingAfterBreak="0">
    <w:nsid w:val="67D9369F"/>
    <w:multiLevelType w:val="hybridMultilevel"/>
    <w:tmpl w:val="494EC728"/>
    <w:lvl w:ilvl="0" w:tplc="F68CE578">
      <w:start w:val="1"/>
      <w:numFmt w:val="bullet"/>
      <w:lvlText w:val=""/>
      <w:lvlJc w:val="left"/>
      <w:pPr>
        <w:ind w:left="720" w:hanging="360"/>
      </w:pPr>
      <w:rPr>
        <w:rFonts w:hint="default" w:ascii="Symbol" w:hAnsi="Symbol"/>
      </w:rPr>
    </w:lvl>
    <w:lvl w:ilvl="1" w:tplc="EC2ABFC2">
      <w:start w:val="1"/>
      <w:numFmt w:val="bullet"/>
      <w:lvlText w:val="o"/>
      <w:lvlJc w:val="left"/>
      <w:pPr>
        <w:ind w:left="1440" w:hanging="360"/>
      </w:pPr>
      <w:rPr>
        <w:rFonts w:hint="default" w:ascii="Courier New" w:hAnsi="Courier New"/>
      </w:rPr>
    </w:lvl>
    <w:lvl w:ilvl="2" w:tplc="FD5C69D4">
      <w:start w:val="1"/>
      <w:numFmt w:val="bullet"/>
      <w:lvlText w:val=""/>
      <w:lvlJc w:val="left"/>
      <w:pPr>
        <w:ind w:left="2160" w:hanging="360"/>
      </w:pPr>
      <w:rPr>
        <w:rFonts w:hint="default" w:ascii="Wingdings" w:hAnsi="Wingdings"/>
      </w:rPr>
    </w:lvl>
    <w:lvl w:ilvl="3" w:tplc="6BB0A24A">
      <w:start w:val="1"/>
      <w:numFmt w:val="bullet"/>
      <w:lvlText w:val=""/>
      <w:lvlJc w:val="left"/>
      <w:pPr>
        <w:ind w:left="2880" w:hanging="360"/>
      </w:pPr>
      <w:rPr>
        <w:rFonts w:hint="default" w:ascii="Symbol" w:hAnsi="Symbol"/>
      </w:rPr>
    </w:lvl>
    <w:lvl w:ilvl="4" w:tplc="9D4AAB42">
      <w:start w:val="1"/>
      <w:numFmt w:val="bullet"/>
      <w:lvlText w:val="o"/>
      <w:lvlJc w:val="left"/>
      <w:pPr>
        <w:ind w:left="3600" w:hanging="360"/>
      </w:pPr>
      <w:rPr>
        <w:rFonts w:hint="default" w:ascii="Courier New" w:hAnsi="Courier New"/>
      </w:rPr>
    </w:lvl>
    <w:lvl w:ilvl="5" w:tplc="94F04C02">
      <w:start w:val="1"/>
      <w:numFmt w:val="bullet"/>
      <w:lvlText w:val=""/>
      <w:lvlJc w:val="left"/>
      <w:pPr>
        <w:ind w:left="4320" w:hanging="360"/>
      </w:pPr>
      <w:rPr>
        <w:rFonts w:hint="default" w:ascii="Wingdings" w:hAnsi="Wingdings"/>
      </w:rPr>
    </w:lvl>
    <w:lvl w:ilvl="6" w:tplc="37504F1C">
      <w:start w:val="1"/>
      <w:numFmt w:val="bullet"/>
      <w:lvlText w:val=""/>
      <w:lvlJc w:val="left"/>
      <w:pPr>
        <w:ind w:left="5040" w:hanging="360"/>
      </w:pPr>
      <w:rPr>
        <w:rFonts w:hint="default" w:ascii="Symbol" w:hAnsi="Symbol"/>
      </w:rPr>
    </w:lvl>
    <w:lvl w:ilvl="7" w:tplc="364EC636">
      <w:start w:val="1"/>
      <w:numFmt w:val="bullet"/>
      <w:lvlText w:val="o"/>
      <w:lvlJc w:val="left"/>
      <w:pPr>
        <w:ind w:left="5760" w:hanging="360"/>
      </w:pPr>
      <w:rPr>
        <w:rFonts w:hint="default" w:ascii="Courier New" w:hAnsi="Courier New"/>
      </w:rPr>
    </w:lvl>
    <w:lvl w:ilvl="8" w:tplc="BD505C1E">
      <w:start w:val="1"/>
      <w:numFmt w:val="bullet"/>
      <w:lvlText w:val=""/>
      <w:lvlJc w:val="left"/>
      <w:pPr>
        <w:ind w:left="6480" w:hanging="360"/>
      </w:pPr>
      <w:rPr>
        <w:rFonts w:hint="default" w:ascii="Wingdings" w:hAnsi="Wingdings"/>
      </w:rPr>
    </w:lvl>
  </w:abstractNum>
  <w:abstractNum w:abstractNumId="37" w15:restartNumberingAfterBreak="0">
    <w:nsid w:val="6AC13D22"/>
    <w:multiLevelType w:val="hybridMultilevel"/>
    <w:tmpl w:val="02FE1790"/>
    <w:lvl w:ilvl="0" w:tplc="5868E74A">
      <w:start w:val="1"/>
      <w:numFmt w:val="bullet"/>
      <w:lvlText w:val=""/>
      <w:lvlJc w:val="left"/>
      <w:pPr>
        <w:ind w:left="720" w:hanging="360"/>
      </w:pPr>
      <w:rPr>
        <w:rFonts w:hint="default" w:ascii="Symbol" w:hAnsi="Symbol"/>
      </w:rPr>
    </w:lvl>
    <w:lvl w:ilvl="1" w:tplc="B7B2C4AE">
      <w:start w:val="1"/>
      <w:numFmt w:val="bullet"/>
      <w:lvlText w:val="o"/>
      <w:lvlJc w:val="left"/>
      <w:pPr>
        <w:ind w:left="1440" w:hanging="360"/>
      </w:pPr>
      <w:rPr>
        <w:rFonts w:hint="default" w:ascii="Courier New" w:hAnsi="Courier New"/>
      </w:rPr>
    </w:lvl>
    <w:lvl w:ilvl="2" w:tplc="FB1C1D44">
      <w:start w:val="1"/>
      <w:numFmt w:val="bullet"/>
      <w:lvlText w:val=""/>
      <w:lvlJc w:val="left"/>
      <w:pPr>
        <w:ind w:left="2160" w:hanging="360"/>
      </w:pPr>
      <w:rPr>
        <w:rFonts w:hint="default" w:ascii="Wingdings" w:hAnsi="Wingdings"/>
      </w:rPr>
    </w:lvl>
    <w:lvl w:ilvl="3" w:tplc="291C9C28">
      <w:start w:val="1"/>
      <w:numFmt w:val="bullet"/>
      <w:lvlText w:val=""/>
      <w:lvlJc w:val="left"/>
      <w:pPr>
        <w:ind w:left="2880" w:hanging="360"/>
      </w:pPr>
      <w:rPr>
        <w:rFonts w:hint="default" w:ascii="Symbol" w:hAnsi="Symbol"/>
      </w:rPr>
    </w:lvl>
    <w:lvl w:ilvl="4" w:tplc="4D008944">
      <w:start w:val="1"/>
      <w:numFmt w:val="bullet"/>
      <w:lvlText w:val="o"/>
      <w:lvlJc w:val="left"/>
      <w:pPr>
        <w:ind w:left="3600" w:hanging="360"/>
      </w:pPr>
      <w:rPr>
        <w:rFonts w:hint="default" w:ascii="Courier New" w:hAnsi="Courier New"/>
      </w:rPr>
    </w:lvl>
    <w:lvl w:ilvl="5" w:tplc="6972A18E">
      <w:start w:val="1"/>
      <w:numFmt w:val="bullet"/>
      <w:lvlText w:val=""/>
      <w:lvlJc w:val="left"/>
      <w:pPr>
        <w:ind w:left="4320" w:hanging="360"/>
      </w:pPr>
      <w:rPr>
        <w:rFonts w:hint="default" w:ascii="Wingdings" w:hAnsi="Wingdings"/>
      </w:rPr>
    </w:lvl>
    <w:lvl w:ilvl="6" w:tplc="2D100A8C">
      <w:start w:val="1"/>
      <w:numFmt w:val="bullet"/>
      <w:lvlText w:val=""/>
      <w:lvlJc w:val="left"/>
      <w:pPr>
        <w:ind w:left="5040" w:hanging="360"/>
      </w:pPr>
      <w:rPr>
        <w:rFonts w:hint="default" w:ascii="Symbol" w:hAnsi="Symbol"/>
      </w:rPr>
    </w:lvl>
    <w:lvl w:ilvl="7" w:tplc="18A6EC40">
      <w:start w:val="1"/>
      <w:numFmt w:val="bullet"/>
      <w:lvlText w:val="o"/>
      <w:lvlJc w:val="left"/>
      <w:pPr>
        <w:ind w:left="5760" w:hanging="360"/>
      </w:pPr>
      <w:rPr>
        <w:rFonts w:hint="default" w:ascii="Courier New" w:hAnsi="Courier New"/>
      </w:rPr>
    </w:lvl>
    <w:lvl w:ilvl="8" w:tplc="147406F0">
      <w:start w:val="1"/>
      <w:numFmt w:val="bullet"/>
      <w:lvlText w:val=""/>
      <w:lvlJc w:val="left"/>
      <w:pPr>
        <w:ind w:left="6480" w:hanging="360"/>
      </w:pPr>
      <w:rPr>
        <w:rFonts w:hint="default" w:ascii="Wingdings" w:hAnsi="Wingdings"/>
      </w:rPr>
    </w:lvl>
  </w:abstractNum>
  <w:abstractNum w:abstractNumId="38" w15:restartNumberingAfterBreak="0">
    <w:nsid w:val="6E77179C"/>
    <w:multiLevelType w:val="hybridMultilevel"/>
    <w:tmpl w:val="F252D8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6EF33215"/>
    <w:multiLevelType w:val="hybridMultilevel"/>
    <w:tmpl w:val="0FC2DA16"/>
    <w:lvl w:ilvl="0" w:tplc="2FB82472">
      <w:start w:val="1"/>
      <w:numFmt w:val="bullet"/>
      <w:lvlText w:val=""/>
      <w:lvlJc w:val="left"/>
      <w:pPr>
        <w:ind w:left="720" w:hanging="360"/>
      </w:pPr>
      <w:rPr>
        <w:rFonts w:hint="default" w:ascii="Symbol" w:hAnsi="Symbol"/>
      </w:rPr>
    </w:lvl>
    <w:lvl w:ilvl="1" w:tplc="B28AEEC8">
      <w:start w:val="1"/>
      <w:numFmt w:val="bullet"/>
      <w:lvlText w:val="o"/>
      <w:lvlJc w:val="left"/>
      <w:pPr>
        <w:ind w:left="1440" w:hanging="360"/>
      </w:pPr>
      <w:rPr>
        <w:rFonts w:hint="default" w:ascii="Courier New" w:hAnsi="Courier New"/>
      </w:rPr>
    </w:lvl>
    <w:lvl w:ilvl="2" w:tplc="24646478">
      <w:start w:val="1"/>
      <w:numFmt w:val="bullet"/>
      <w:lvlText w:val=""/>
      <w:lvlJc w:val="left"/>
      <w:pPr>
        <w:ind w:left="2160" w:hanging="360"/>
      </w:pPr>
      <w:rPr>
        <w:rFonts w:hint="default" w:ascii="Wingdings" w:hAnsi="Wingdings"/>
      </w:rPr>
    </w:lvl>
    <w:lvl w:ilvl="3" w:tplc="AA4CC24E">
      <w:start w:val="1"/>
      <w:numFmt w:val="bullet"/>
      <w:lvlText w:val=""/>
      <w:lvlJc w:val="left"/>
      <w:pPr>
        <w:ind w:left="2880" w:hanging="360"/>
      </w:pPr>
      <w:rPr>
        <w:rFonts w:hint="default" w:ascii="Symbol" w:hAnsi="Symbol"/>
      </w:rPr>
    </w:lvl>
    <w:lvl w:ilvl="4" w:tplc="DE6212A8">
      <w:start w:val="1"/>
      <w:numFmt w:val="bullet"/>
      <w:lvlText w:val="o"/>
      <w:lvlJc w:val="left"/>
      <w:pPr>
        <w:ind w:left="3600" w:hanging="360"/>
      </w:pPr>
      <w:rPr>
        <w:rFonts w:hint="default" w:ascii="Courier New" w:hAnsi="Courier New"/>
      </w:rPr>
    </w:lvl>
    <w:lvl w:ilvl="5" w:tplc="FB0CC796">
      <w:start w:val="1"/>
      <w:numFmt w:val="bullet"/>
      <w:lvlText w:val=""/>
      <w:lvlJc w:val="left"/>
      <w:pPr>
        <w:ind w:left="4320" w:hanging="360"/>
      </w:pPr>
      <w:rPr>
        <w:rFonts w:hint="default" w:ascii="Wingdings" w:hAnsi="Wingdings"/>
      </w:rPr>
    </w:lvl>
    <w:lvl w:ilvl="6" w:tplc="5A92E5F8">
      <w:start w:val="1"/>
      <w:numFmt w:val="bullet"/>
      <w:lvlText w:val=""/>
      <w:lvlJc w:val="left"/>
      <w:pPr>
        <w:ind w:left="5040" w:hanging="360"/>
      </w:pPr>
      <w:rPr>
        <w:rFonts w:hint="default" w:ascii="Symbol" w:hAnsi="Symbol"/>
      </w:rPr>
    </w:lvl>
    <w:lvl w:ilvl="7" w:tplc="0748976E">
      <w:start w:val="1"/>
      <w:numFmt w:val="bullet"/>
      <w:lvlText w:val="o"/>
      <w:lvlJc w:val="left"/>
      <w:pPr>
        <w:ind w:left="5760" w:hanging="360"/>
      </w:pPr>
      <w:rPr>
        <w:rFonts w:hint="default" w:ascii="Courier New" w:hAnsi="Courier New"/>
      </w:rPr>
    </w:lvl>
    <w:lvl w:ilvl="8" w:tplc="E6D29BBE">
      <w:start w:val="1"/>
      <w:numFmt w:val="bullet"/>
      <w:lvlText w:val=""/>
      <w:lvlJc w:val="left"/>
      <w:pPr>
        <w:ind w:left="6480" w:hanging="360"/>
      </w:pPr>
      <w:rPr>
        <w:rFonts w:hint="default" w:ascii="Wingdings" w:hAnsi="Wingdings"/>
      </w:rPr>
    </w:lvl>
  </w:abstractNum>
  <w:abstractNum w:abstractNumId="40" w15:restartNumberingAfterBreak="0">
    <w:nsid w:val="7111586F"/>
    <w:multiLevelType w:val="hybridMultilevel"/>
    <w:tmpl w:val="BAC6CA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14B1A80"/>
    <w:multiLevelType w:val="hybridMultilevel"/>
    <w:tmpl w:val="CAACDF3A"/>
    <w:lvl w:ilvl="0" w:tplc="49D8342C">
      <w:start w:val="1"/>
      <w:numFmt w:val="bullet"/>
      <w:lvlText w:val=""/>
      <w:lvlJc w:val="left"/>
      <w:pPr>
        <w:ind w:left="720" w:hanging="360"/>
      </w:pPr>
      <w:rPr>
        <w:rFonts w:hint="default" w:ascii="Symbol" w:hAnsi="Symbol"/>
      </w:rPr>
    </w:lvl>
    <w:lvl w:ilvl="1" w:tplc="E9C827D4">
      <w:start w:val="1"/>
      <w:numFmt w:val="bullet"/>
      <w:lvlText w:val="o"/>
      <w:lvlJc w:val="left"/>
      <w:pPr>
        <w:ind w:left="1440" w:hanging="360"/>
      </w:pPr>
      <w:rPr>
        <w:rFonts w:hint="default" w:ascii="Courier New" w:hAnsi="Courier New"/>
      </w:rPr>
    </w:lvl>
    <w:lvl w:ilvl="2" w:tplc="4AA2A0A0">
      <w:start w:val="1"/>
      <w:numFmt w:val="bullet"/>
      <w:lvlText w:val=""/>
      <w:lvlJc w:val="left"/>
      <w:pPr>
        <w:ind w:left="2160" w:hanging="360"/>
      </w:pPr>
      <w:rPr>
        <w:rFonts w:hint="default" w:ascii="Wingdings" w:hAnsi="Wingdings"/>
      </w:rPr>
    </w:lvl>
    <w:lvl w:ilvl="3" w:tplc="9028D7B6">
      <w:start w:val="1"/>
      <w:numFmt w:val="bullet"/>
      <w:lvlText w:val=""/>
      <w:lvlJc w:val="left"/>
      <w:pPr>
        <w:ind w:left="2880" w:hanging="360"/>
      </w:pPr>
      <w:rPr>
        <w:rFonts w:hint="default" w:ascii="Symbol" w:hAnsi="Symbol"/>
      </w:rPr>
    </w:lvl>
    <w:lvl w:ilvl="4" w:tplc="17A80072">
      <w:start w:val="1"/>
      <w:numFmt w:val="bullet"/>
      <w:lvlText w:val="o"/>
      <w:lvlJc w:val="left"/>
      <w:pPr>
        <w:ind w:left="3600" w:hanging="360"/>
      </w:pPr>
      <w:rPr>
        <w:rFonts w:hint="default" w:ascii="Courier New" w:hAnsi="Courier New"/>
      </w:rPr>
    </w:lvl>
    <w:lvl w:ilvl="5" w:tplc="5F56E2D0">
      <w:start w:val="1"/>
      <w:numFmt w:val="bullet"/>
      <w:lvlText w:val=""/>
      <w:lvlJc w:val="left"/>
      <w:pPr>
        <w:ind w:left="4320" w:hanging="360"/>
      </w:pPr>
      <w:rPr>
        <w:rFonts w:hint="default" w:ascii="Wingdings" w:hAnsi="Wingdings"/>
      </w:rPr>
    </w:lvl>
    <w:lvl w:ilvl="6" w:tplc="05F03E04">
      <w:start w:val="1"/>
      <w:numFmt w:val="bullet"/>
      <w:lvlText w:val=""/>
      <w:lvlJc w:val="left"/>
      <w:pPr>
        <w:ind w:left="5040" w:hanging="360"/>
      </w:pPr>
      <w:rPr>
        <w:rFonts w:hint="default" w:ascii="Symbol" w:hAnsi="Symbol"/>
      </w:rPr>
    </w:lvl>
    <w:lvl w:ilvl="7" w:tplc="AEC8BDE2">
      <w:start w:val="1"/>
      <w:numFmt w:val="bullet"/>
      <w:lvlText w:val="o"/>
      <w:lvlJc w:val="left"/>
      <w:pPr>
        <w:ind w:left="5760" w:hanging="360"/>
      </w:pPr>
      <w:rPr>
        <w:rFonts w:hint="default" w:ascii="Courier New" w:hAnsi="Courier New"/>
      </w:rPr>
    </w:lvl>
    <w:lvl w:ilvl="8" w:tplc="1B968FB4">
      <w:start w:val="1"/>
      <w:numFmt w:val="bullet"/>
      <w:lvlText w:val=""/>
      <w:lvlJc w:val="left"/>
      <w:pPr>
        <w:ind w:left="6480" w:hanging="360"/>
      </w:pPr>
      <w:rPr>
        <w:rFonts w:hint="default" w:ascii="Wingdings" w:hAnsi="Wingdings"/>
      </w:rPr>
    </w:lvl>
  </w:abstractNum>
  <w:abstractNum w:abstractNumId="42" w15:restartNumberingAfterBreak="0">
    <w:nsid w:val="71DA7AE6"/>
    <w:multiLevelType w:val="hybridMultilevel"/>
    <w:tmpl w:val="198C7428"/>
    <w:lvl w:ilvl="0" w:tplc="8B94153A">
      <w:start w:val="1"/>
      <w:numFmt w:val="bullet"/>
      <w:lvlText w:val=""/>
      <w:lvlJc w:val="left"/>
      <w:pPr>
        <w:ind w:left="720" w:hanging="360"/>
      </w:pPr>
      <w:rPr>
        <w:rFonts w:hint="default" w:ascii="Symbol" w:hAnsi="Symbol"/>
      </w:rPr>
    </w:lvl>
    <w:lvl w:ilvl="1" w:tplc="CC68395C">
      <w:start w:val="1"/>
      <w:numFmt w:val="bullet"/>
      <w:lvlText w:val="o"/>
      <w:lvlJc w:val="left"/>
      <w:pPr>
        <w:ind w:left="1440" w:hanging="360"/>
      </w:pPr>
      <w:rPr>
        <w:rFonts w:hint="default" w:ascii="Courier New" w:hAnsi="Courier New"/>
      </w:rPr>
    </w:lvl>
    <w:lvl w:ilvl="2" w:tplc="CC72C13A">
      <w:start w:val="1"/>
      <w:numFmt w:val="bullet"/>
      <w:lvlText w:val=""/>
      <w:lvlJc w:val="left"/>
      <w:pPr>
        <w:ind w:left="2160" w:hanging="360"/>
      </w:pPr>
      <w:rPr>
        <w:rFonts w:hint="default" w:ascii="Wingdings" w:hAnsi="Wingdings"/>
      </w:rPr>
    </w:lvl>
    <w:lvl w:ilvl="3" w:tplc="88467E40">
      <w:start w:val="1"/>
      <w:numFmt w:val="bullet"/>
      <w:lvlText w:val=""/>
      <w:lvlJc w:val="left"/>
      <w:pPr>
        <w:ind w:left="2880" w:hanging="360"/>
      </w:pPr>
      <w:rPr>
        <w:rFonts w:hint="default" w:ascii="Symbol" w:hAnsi="Symbol"/>
      </w:rPr>
    </w:lvl>
    <w:lvl w:ilvl="4" w:tplc="FFB0AC06">
      <w:start w:val="1"/>
      <w:numFmt w:val="bullet"/>
      <w:lvlText w:val="o"/>
      <w:lvlJc w:val="left"/>
      <w:pPr>
        <w:ind w:left="3600" w:hanging="360"/>
      </w:pPr>
      <w:rPr>
        <w:rFonts w:hint="default" w:ascii="Courier New" w:hAnsi="Courier New"/>
      </w:rPr>
    </w:lvl>
    <w:lvl w:ilvl="5" w:tplc="FA043856">
      <w:start w:val="1"/>
      <w:numFmt w:val="bullet"/>
      <w:lvlText w:val=""/>
      <w:lvlJc w:val="left"/>
      <w:pPr>
        <w:ind w:left="4320" w:hanging="360"/>
      </w:pPr>
      <w:rPr>
        <w:rFonts w:hint="default" w:ascii="Wingdings" w:hAnsi="Wingdings"/>
      </w:rPr>
    </w:lvl>
    <w:lvl w:ilvl="6" w:tplc="8604E24A">
      <w:start w:val="1"/>
      <w:numFmt w:val="bullet"/>
      <w:lvlText w:val=""/>
      <w:lvlJc w:val="left"/>
      <w:pPr>
        <w:ind w:left="5040" w:hanging="360"/>
      </w:pPr>
      <w:rPr>
        <w:rFonts w:hint="default" w:ascii="Symbol" w:hAnsi="Symbol"/>
      </w:rPr>
    </w:lvl>
    <w:lvl w:ilvl="7" w:tplc="CF8EF5DE">
      <w:start w:val="1"/>
      <w:numFmt w:val="bullet"/>
      <w:lvlText w:val="o"/>
      <w:lvlJc w:val="left"/>
      <w:pPr>
        <w:ind w:left="5760" w:hanging="360"/>
      </w:pPr>
      <w:rPr>
        <w:rFonts w:hint="default" w:ascii="Courier New" w:hAnsi="Courier New"/>
      </w:rPr>
    </w:lvl>
    <w:lvl w:ilvl="8" w:tplc="E40A15FC">
      <w:start w:val="1"/>
      <w:numFmt w:val="bullet"/>
      <w:lvlText w:val=""/>
      <w:lvlJc w:val="left"/>
      <w:pPr>
        <w:ind w:left="6480" w:hanging="360"/>
      </w:pPr>
      <w:rPr>
        <w:rFonts w:hint="default" w:ascii="Wingdings" w:hAnsi="Wingdings"/>
      </w:rPr>
    </w:lvl>
  </w:abstractNum>
  <w:abstractNum w:abstractNumId="43" w15:restartNumberingAfterBreak="0">
    <w:nsid w:val="74C74E2B"/>
    <w:multiLevelType w:val="hybridMultilevel"/>
    <w:tmpl w:val="00983B3E"/>
    <w:lvl w:ilvl="0" w:tplc="2ACE63CC">
      <w:start w:val="1"/>
      <w:numFmt w:val="bullet"/>
      <w:lvlText w:val=""/>
      <w:lvlJc w:val="left"/>
      <w:pPr>
        <w:ind w:left="720" w:hanging="360"/>
      </w:pPr>
      <w:rPr>
        <w:rFonts w:hint="default" w:ascii="Symbol" w:hAnsi="Symbol"/>
      </w:rPr>
    </w:lvl>
    <w:lvl w:ilvl="1" w:tplc="1C7049A8">
      <w:start w:val="1"/>
      <w:numFmt w:val="bullet"/>
      <w:lvlText w:val="o"/>
      <w:lvlJc w:val="left"/>
      <w:pPr>
        <w:ind w:left="1440" w:hanging="360"/>
      </w:pPr>
      <w:rPr>
        <w:rFonts w:hint="default" w:ascii="Courier New" w:hAnsi="Courier New"/>
      </w:rPr>
    </w:lvl>
    <w:lvl w:ilvl="2" w:tplc="176AAE6C">
      <w:start w:val="1"/>
      <w:numFmt w:val="bullet"/>
      <w:lvlText w:val=""/>
      <w:lvlJc w:val="left"/>
      <w:pPr>
        <w:ind w:left="2160" w:hanging="360"/>
      </w:pPr>
      <w:rPr>
        <w:rFonts w:hint="default" w:ascii="Wingdings" w:hAnsi="Wingdings"/>
      </w:rPr>
    </w:lvl>
    <w:lvl w:ilvl="3" w:tplc="004E06F2">
      <w:start w:val="1"/>
      <w:numFmt w:val="bullet"/>
      <w:lvlText w:val=""/>
      <w:lvlJc w:val="left"/>
      <w:pPr>
        <w:ind w:left="2880" w:hanging="360"/>
      </w:pPr>
      <w:rPr>
        <w:rFonts w:hint="default" w:ascii="Symbol" w:hAnsi="Symbol"/>
      </w:rPr>
    </w:lvl>
    <w:lvl w:ilvl="4" w:tplc="D76C0ACC">
      <w:start w:val="1"/>
      <w:numFmt w:val="bullet"/>
      <w:lvlText w:val="o"/>
      <w:lvlJc w:val="left"/>
      <w:pPr>
        <w:ind w:left="3600" w:hanging="360"/>
      </w:pPr>
      <w:rPr>
        <w:rFonts w:hint="default" w:ascii="Courier New" w:hAnsi="Courier New"/>
      </w:rPr>
    </w:lvl>
    <w:lvl w:ilvl="5" w:tplc="8DDA8082">
      <w:start w:val="1"/>
      <w:numFmt w:val="bullet"/>
      <w:lvlText w:val=""/>
      <w:lvlJc w:val="left"/>
      <w:pPr>
        <w:ind w:left="4320" w:hanging="360"/>
      </w:pPr>
      <w:rPr>
        <w:rFonts w:hint="default" w:ascii="Wingdings" w:hAnsi="Wingdings"/>
      </w:rPr>
    </w:lvl>
    <w:lvl w:ilvl="6" w:tplc="96D019D4">
      <w:start w:val="1"/>
      <w:numFmt w:val="bullet"/>
      <w:lvlText w:val=""/>
      <w:lvlJc w:val="left"/>
      <w:pPr>
        <w:ind w:left="5040" w:hanging="360"/>
      </w:pPr>
      <w:rPr>
        <w:rFonts w:hint="default" w:ascii="Symbol" w:hAnsi="Symbol"/>
      </w:rPr>
    </w:lvl>
    <w:lvl w:ilvl="7" w:tplc="2CE80DCA">
      <w:start w:val="1"/>
      <w:numFmt w:val="bullet"/>
      <w:lvlText w:val="o"/>
      <w:lvlJc w:val="left"/>
      <w:pPr>
        <w:ind w:left="5760" w:hanging="360"/>
      </w:pPr>
      <w:rPr>
        <w:rFonts w:hint="default" w:ascii="Courier New" w:hAnsi="Courier New"/>
      </w:rPr>
    </w:lvl>
    <w:lvl w:ilvl="8" w:tplc="4B00CD44">
      <w:start w:val="1"/>
      <w:numFmt w:val="bullet"/>
      <w:lvlText w:val=""/>
      <w:lvlJc w:val="left"/>
      <w:pPr>
        <w:ind w:left="6480" w:hanging="360"/>
      </w:pPr>
      <w:rPr>
        <w:rFonts w:hint="default" w:ascii="Wingdings" w:hAnsi="Wingdings"/>
      </w:rPr>
    </w:lvl>
  </w:abstractNum>
  <w:abstractNum w:abstractNumId="44" w15:restartNumberingAfterBreak="0">
    <w:nsid w:val="75B3246B"/>
    <w:multiLevelType w:val="hybridMultilevel"/>
    <w:tmpl w:val="CE60DA02"/>
    <w:lvl w:ilvl="0" w:tplc="0DF4AD8C">
      <w:start w:val="1"/>
      <w:numFmt w:val="bullet"/>
      <w:lvlText w:val=""/>
      <w:lvlJc w:val="left"/>
      <w:pPr>
        <w:ind w:left="720" w:hanging="360"/>
      </w:pPr>
      <w:rPr>
        <w:rFonts w:hint="default" w:ascii="Symbol" w:hAnsi="Symbol"/>
      </w:rPr>
    </w:lvl>
    <w:lvl w:ilvl="1" w:tplc="3DFC56F8">
      <w:start w:val="1"/>
      <w:numFmt w:val="bullet"/>
      <w:lvlText w:val="o"/>
      <w:lvlJc w:val="left"/>
      <w:pPr>
        <w:ind w:left="1440" w:hanging="360"/>
      </w:pPr>
      <w:rPr>
        <w:rFonts w:hint="default" w:ascii="Courier New" w:hAnsi="Courier New"/>
      </w:rPr>
    </w:lvl>
    <w:lvl w:ilvl="2" w:tplc="BD7E2DAA">
      <w:start w:val="1"/>
      <w:numFmt w:val="bullet"/>
      <w:lvlText w:val=""/>
      <w:lvlJc w:val="left"/>
      <w:pPr>
        <w:ind w:left="2160" w:hanging="360"/>
      </w:pPr>
      <w:rPr>
        <w:rFonts w:hint="default" w:ascii="Wingdings" w:hAnsi="Wingdings"/>
      </w:rPr>
    </w:lvl>
    <w:lvl w:ilvl="3" w:tplc="51FEEB98">
      <w:start w:val="1"/>
      <w:numFmt w:val="bullet"/>
      <w:lvlText w:val=""/>
      <w:lvlJc w:val="left"/>
      <w:pPr>
        <w:ind w:left="2880" w:hanging="360"/>
      </w:pPr>
      <w:rPr>
        <w:rFonts w:hint="default" w:ascii="Symbol" w:hAnsi="Symbol"/>
      </w:rPr>
    </w:lvl>
    <w:lvl w:ilvl="4" w:tplc="B6EAC9CC">
      <w:start w:val="1"/>
      <w:numFmt w:val="bullet"/>
      <w:lvlText w:val="o"/>
      <w:lvlJc w:val="left"/>
      <w:pPr>
        <w:ind w:left="3600" w:hanging="360"/>
      </w:pPr>
      <w:rPr>
        <w:rFonts w:hint="default" w:ascii="Courier New" w:hAnsi="Courier New"/>
      </w:rPr>
    </w:lvl>
    <w:lvl w:ilvl="5" w:tplc="335E2E52">
      <w:start w:val="1"/>
      <w:numFmt w:val="bullet"/>
      <w:lvlText w:val=""/>
      <w:lvlJc w:val="left"/>
      <w:pPr>
        <w:ind w:left="4320" w:hanging="360"/>
      </w:pPr>
      <w:rPr>
        <w:rFonts w:hint="default" w:ascii="Wingdings" w:hAnsi="Wingdings"/>
      </w:rPr>
    </w:lvl>
    <w:lvl w:ilvl="6" w:tplc="61F44C2C">
      <w:start w:val="1"/>
      <w:numFmt w:val="bullet"/>
      <w:lvlText w:val=""/>
      <w:lvlJc w:val="left"/>
      <w:pPr>
        <w:ind w:left="5040" w:hanging="360"/>
      </w:pPr>
      <w:rPr>
        <w:rFonts w:hint="default" w:ascii="Symbol" w:hAnsi="Symbol"/>
      </w:rPr>
    </w:lvl>
    <w:lvl w:ilvl="7" w:tplc="C994F00A">
      <w:start w:val="1"/>
      <w:numFmt w:val="bullet"/>
      <w:lvlText w:val="o"/>
      <w:lvlJc w:val="left"/>
      <w:pPr>
        <w:ind w:left="5760" w:hanging="360"/>
      </w:pPr>
      <w:rPr>
        <w:rFonts w:hint="default" w:ascii="Courier New" w:hAnsi="Courier New"/>
      </w:rPr>
    </w:lvl>
    <w:lvl w:ilvl="8" w:tplc="4DC86910">
      <w:start w:val="1"/>
      <w:numFmt w:val="bullet"/>
      <w:lvlText w:val=""/>
      <w:lvlJc w:val="left"/>
      <w:pPr>
        <w:ind w:left="6480" w:hanging="360"/>
      </w:pPr>
      <w:rPr>
        <w:rFonts w:hint="default" w:ascii="Wingdings" w:hAnsi="Wingdings"/>
      </w:rPr>
    </w:lvl>
  </w:abstractNum>
  <w:abstractNum w:abstractNumId="45" w15:restartNumberingAfterBreak="0">
    <w:nsid w:val="777E63C9"/>
    <w:multiLevelType w:val="hybridMultilevel"/>
    <w:tmpl w:val="AF2A89AA"/>
    <w:lvl w:ilvl="0" w:tplc="B8D68A66">
      <w:start w:val="1"/>
      <w:numFmt w:val="bullet"/>
      <w:lvlText w:val=""/>
      <w:lvlJc w:val="left"/>
      <w:pPr>
        <w:ind w:left="720" w:hanging="360"/>
      </w:pPr>
      <w:rPr>
        <w:rFonts w:hint="default" w:ascii="Symbol" w:hAnsi="Symbol"/>
      </w:rPr>
    </w:lvl>
    <w:lvl w:ilvl="1" w:tplc="CDB08C8A">
      <w:start w:val="1"/>
      <w:numFmt w:val="bullet"/>
      <w:lvlText w:val="o"/>
      <w:lvlJc w:val="left"/>
      <w:pPr>
        <w:ind w:left="1440" w:hanging="360"/>
      </w:pPr>
      <w:rPr>
        <w:rFonts w:hint="default" w:ascii="Courier New" w:hAnsi="Courier New"/>
      </w:rPr>
    </w:lvl>
    <w:lvl w:ilvl="2" w:tplc="EF820D50">
      <w:start w:val="1"/>
      <w:numFmt w:val="bullet"/>
      <w:lvlText w:val=""/>
      <w:lvlJc w:val="left"/>
      <w:pPr>
        <w:ind w:left="2160" w:hanging="360"/>
      </w:pPr>
      <w:rPr>
        <w:rFonts w:hint="default" w:ascii="Wingdings" w:hAnsi="Wingdings"/>
      </w:rPr>
    </w:lvl>
    <w:lvl w:ilvl="3" w:tplc="01EC359C">
      <w:start w:val="1"/>
      <w:numFmt w:val="bullet"/>
      <w:lvlText w:val=""/>
      <w:lvlJc w:val="left"/>
      <w:pPr>
        <w:ind w:left="2880" w:hanging="360"/>
      </w:pPr>
      <w:rPr>
        <w:rFonts w:hint="default" w:ascii="Symbol" w:hAnsi="Symbol"/>
      </w:rPr>
    </w:lvl>
    <w:lvl w:ilvl="4" w:tplc="0B1465FE">
      <w:start w:val="1"/>
      <w:numFmt w:val="bullet"/>
      <w:lvlText w:val="o"/>
      <w:lvlJc w:val="left"/>
      <w:pPr>
        <w:ind w:left="3600" w:hanging="360"/>
      </w:pPr>
      <w:rPr>
        <w:rFonts w:hint="default" w:ascii="Courier New" w:hAnsi="Courier New"/>
      </w:rPr>
    </w:lvl>
    <w:lvl w:ilvl="5" w:tplc="51E8C69E">
      <w:start w:val="1"/>
      <w:numFmt w:val="bullet"/>
      <w:lvlText w:val=""/>
      <w:lvlJc w:val="left"/>
      <w:pPr>
        <w:ind w:left="4320" w:hanging="360"/>
      </w:pPr>
      <w:rPr>
        <w:rFonts w:hint="default" w:ascii="Wingdings" w:hAnsi="Wingdings"/>
      </w:rPr>
    </w:lvl>
    <w:lvl w:ilvl="6" w:tplc="53DA670C">
      <w:start w:val="1"/>
      <w:numFmt w:val="bullet"/>
      <w:lvlText w:val=""/>
      <w:lvlJc w:val="left"/>
      <w:pPr>
        <w:ind w:left="5040" w:hanging="360"/>
      </w:pPr>
      <w:rPr>
        <w:rFonts w:hint="default" w:ascii="Symbol" w:hAnsi="Symbol"/>
      </w:rPr>
    </w:lvl>
    <w:lvl w:ilvl="7" w:tplc="98962D5E">
      <w:start w:val="1"/>
      <w:numFmt w:val="bullet"/>
      <w:lvlText w:val="o"/>
      <w:lvlJc w:val="left"/>
      <w:pPr>
        <w:ind w:left="5760" w:hanging="360"/>
      </w:pPr>
      <w:rPr>
        <w:rFonts w:hint="default" w:ascii="Courier New" w:hAnsi="Courier New"/>
      </w:rPr>
    </w:lvl>
    <w:lvl w:ilvl="8" w:tplc="E446DE78">
      <w:start w:val="1"/>
      <w:numFmt w:val="bullet"/>
      <w:lvlText w:val=""/>
      <w:lvlJc w:val="left"/>
      <w:pPr>
        <w:ind w:left="6480" w:hanging="360"/>
      </w:pPr>
      <w:rPr>
        <w:rFonts w:hint="default" w:ascii="Wingdings" w:hAnsi="Wingdings"/>
      </w:rPr>
    </w:lvl>
  </w:abstractNum>
  <w:abstractNum w:abstractNumId="46" w15:restartNumberingAfterBreak="0">
    <w:nsid w:val="77D92044"/>
    <w:multiLevelType w:val="hybridMultilevel"/>
    <w:tmpl w:val="335CB0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tplc="FE7C842C">
      <w:start w:val="1"/>
      <w:numFmt w:val="bullet"/>
      <w:lvlText w:val="o"/>
      <w:lvlJc w:val="left"/>
      <w:pPr>
        <w:ind w:left="3600" w:hanging="360"/>
      </w:pPr>
      <w:rPr>
        <w:rFonts w:hint="default" w:ascii="Courier New" w:hAnsi="Courier New"/>
      </w:rPr>
    </w:lvl>
    <w:lvl w:ilvl="5" w:tplc="193C581C">
      <w:start w:val="1"/>
      <w:numFmt w:val="bullet"/>
      <w:lvlText w:val=""/>
      <w:lvlJc w:val="left"/>
      <w:pPr>
        <w:ind w:left="4320" w:hanging="360"/>
      </w:pPr>
      <w:rPr>
        <w:rFonts w:hint="default" w:ascii="Wingdings" w:hAnsi="Wingdings"/>
      </w:rPr>
    </w:lvl>
    <w:lvl w:ilvl="6" w:tplc="C374BB7A">
      <w:start w:val="1"/>
      <w:numFmt w:val="bullet"/>
      <w:lvlText w:val=""/>
      <w:lvlJc w:val="left"/>
      <w:pPr>
        <w:ind w:left="5040" w:hanging="360"/>
      </w:pPr>
      <w:rPr>
        <w:rFonts w:hint="default" w:ascii="Symbol" w:hAnsi="Symbol"/>
      </w:rPr>
    </w:lvl>
    <w:lvl w:ilvl="7" w:tplc="EB06E6AE">
      <w:start w:val="1"/>
      <w:numFmt w:val="bullet"/>
      <w:lvlText w:val="o"/>
      <w:lvlJc w:val="left"/>
      <w:pPr>
        <w:ind w:left="5760" w:hanging="360"/>
      </w:pPr>
      <w:rPr>
        <w:rFonts w:hint="default" w:ascii="Courier New" w:hAnsi="Courier New"/>
      </w:rPr>
    </w:lvl>
    <w:lvl w:ilvl="8" w:tplc="406CD49C">
      <w:start w:val="1"/>
      <w:numFmt w:val="bullet"/>
      <w:lvlText w:val=""/>
      <w:lvlJc w:val="left"/>
      <w:pPr>
        <w:ind w:left="6480" w:hanging="360"/>
      </w:pPr>
      <w:rPr>
        <w:rFonts w:hint="default" w:ascii="Wingdings" w:hAnsi="Wingdings"/>
      </w:rPr>
    </w:lvl>
  </w:abstractNum>
  <w:abstractNum w:abstractNumId="47" w15:restartNumberingAfterBreak="0">
    <w:nsid w:val="79F61C5D"/>
    <w:multiLevelType w:val="hybridMultilevel"/>
    <w:tmpl w:val="9F4A8688"/>
    <w:lvl w:ilvl="0" w:tplc="ABE84DA8">
      <w:start w:val="1"/>
      <w:numFmt w:val="bullet"/>
      <w:pStyle w:val="Listaconvietas"/>
      <w:lvlText w:val=""/>
      <w:lvlJc w:val="left"/>
      <w:pPr>
        <w:tabs>
          <w:tab w:val="num" w:pos="936"/>
        </w:tabs>
        <w:ind w:left="936"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7C0F188E"/>
    <w:multiLevelType w:val="hybridMultilevel"/>
    <w:tmpl w:val="4956FED4"/>
    <w:lvl w:ilvl="0" w:tplc="BAD03D2A">
      <w:start w:val="1"/>
      <w:numFmt w:val="bullet"/>
      <w:lvlText w:val=""/>
      <w:lvlJc w:val="left"/>
      <w:pPr>
        <w:ind w:left="720" w:hanging="360"/>
      </w:pPr>
      <w:rPr>
        <w:rFonts w:hint="default" w:ascii="Symbol" w:hAnsi="Symbol"/>
      </w:rPr>
    </w:lvl>
    <w:lvl w:ilvl="1" w:tplc="C78E3EFE">
      <w:start w:val="1"/>
      <w:numFmt w:val="bullet"/>
      <w:lvlText w:val="o"/>
      <w:lvlJc w:val="left"/>
      <w:pPr>
        <w:ind w:left="1440" w:hanging="360"/>
      </w:pPr>
      <w:rPr>
        <w:rFonts w:hint="default" w:ascii="Courier New" w:hAnsi="Courier New"/>
      </w:rPr>
    </w:lvl>
    <w:lvl w:ilvl="2" w:tplc="E200E044">
      <w:start w:val="1"/>
      <w:numFmt w:val="bullet"/>
      <w:lvlText w:val=""/>
      <w:lvlJc w:val="left"/>
      <w:pPr>
        <w:ind w:left="2160" w:hanging="360"/>
      </w:pPr>
      <w:rPr>
        <w:rFonts w:hint="default" w:ascii="Wingdings" w:hAnsi="Wingdings"/>
      </w:rPr>
    </w:lvl>
    <w:lvl w:ilvl="3" w:tplc="0EE6E628">
      <w:start w:val="1"/>
      <w:numFmt w:val="bullet"/>
      <w:lvlText w:val=""/>
      <w:lvlJc w:val="left"/>
      <w:pPr>
        <w:ind w:left="2880" w:hanging="360"/>
      </w:pPr>
      <w:rPr>
        <w:rFonts w:hint="default" w:ascii="Symbol" w:hAnsi="Symbol"/>
      </w:rPr>
    </w:lvl>
    <w:lvl w:ilvl="4" w:tplc="17300C9A">
      <w:start w:val="1"/>
      <w:numFmt w:val="bullet"/>
      <w:lvlText w:val="o"/>
      <w:lvlJc w:val="left"/>
      <w:pPr>
        <w:ind w:left="3600" w:hanging="360"/>
      </w:pPr>
      <w:rPr>
        <w:rFonts w:hint="default" w:ascii="Courier New" w:hAnsi="Courier New"/>
      </w:rPr>
    </w:lvl>
    <w:lvl w:ilvl="5" w:tplc="C2C484C4">
      <w:start w:val="1"/>
      <w:numFmt w:val="bullet"/>
      <w:lvlText w:val=""/>
      <w:lvlJc w:val="left"/>
      <w:pPr>
        <w:ind w:left="4320" w:hanging="360"/>
      </w:pPr>
      <w:rPr>
        <w:rFonts w:hint="default" w:ascii="Wingdings" w:hAnsi="Wingdings"/>
      </w:rPr>
    </w:lvl>
    <w:lvl w:ilvl="6" w:tplc="C97C4950">
      <w:start w:val="1"/>
      <w:numFmt w:val="bullet"/>
      <w:lvlText w:val=""/>
      <w:lvlJc w:val="left"/>
      <w:pPr>
        <w:ind w:left="5040" w:hanging="360"/>
      </w:pPr>
      <w:rPr>
        <w:rFonts w:hint="default" w:ascii="Symbol" w:hAnsi="Symbol"/>
      </w:rPr>
    </w:lvl>
    <w:lvl w:ilvl="7" w:tplc="150A81DC">
      <w:start w:val="1"/>
      <w:numFmt w:val="bullet"/>
      <w:lvlText w:val="o"/>
      <w:lvlJc w:val="left"/>
      <w:pPr>
        <w:ind w:left="5760" w:hanging="360"/>
      </w:pPr>
      <w:rPr>
        <w:rFonts w:hint="default" w:ascii="Courier New" w:hAnsi="Courier New"/>
      </w:rPr>
    </w:lvl>
    <w:lvl w:ilvl="8" w:tplc="6220BB1E">
      <w:start w:val="1"/>
      <w:numFmt w:val="bullet"/>
      <w:lvlText w:val=""/>
      <w:lvlJc w:val="left"/>
      <w:pPr>
        <w:ind w:left="6480" w:hanging="360"/>
      </w:pPr>
      <w:rPr>
        <w:rFonts w:hint="default" w:ascii="Wingdings" w:hAnsi="Wingdings"/>
      </w:rPr>
    </w:lvl>
  </w:abstract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1">
    <w:abstractNumId w:val="5"/>
  </w:num>
  <w:num w:numId="2">
    <w:abstractNumId w:val="47"/>
  </w:num>
  <w:num w:numId="3">
    <w:abstractNumId w:val="6"/>
  </w:num>
  <w:num w:numId="4">
    <w:abstractNumId w:val="25"/>
  </w:num>
  <w:num w:numId="5">
    <w:abstractNumId w:val="29"/>
  </w:num>
  <w:num w:numId="6">
    <w:abstractNumId w:val="42"/>
  </w:num>
  <w:num w:numId="7">
    <w:abstractNumId w:val="45"/>
  </w:num>
  <w:num w:numId="8">
    <w:abstractNumId w:val="1"/>
  </w:num>
  <w:num w:numId="9">
    <w:abstractNumId w:val="17"/>
  </w:num>
  <w:num w:numId="10">
    <w:abstractNumId w:val="0"/>
  </w:num>
  <w:num w:numId="11">
    <w:abstractNumId w:val="21"/>
  </w:num>
  <w:num w:numId="12">
    <w:abstractNumId w:val="18"/>
  </w:num>
  <w:num w:numId="13">
    <w:abstractNumId w:val="24"/>
  </w:num>
  <w:num w:numId="14">
    <w:abstractNumId w:val="40"/>
  </w:num>
  <w:num w:numId="15">
    <w:abstractNumId w:val="15"/>
  </w:num>
  <w:num w:numId="16">
    <w:abstractNumId w:val="4"/>
  </w:num>
  <w:num w:numId="17">
    <w:abstractNumId w:val="38"/>
  </w:num>
  <w:num w:numId="18">
    <w:abstractNumId w:val="9"/>
  </w:num>
  <w:num w:numId="19">
    <w:abstractNumId w:val="8"/>
  </w:num>
  <w:num w:numId="20">
    <w:abstractNumId w:val="2"/>
  </w:num>
  <w:num w:numId="21">
    <w:abstractNumId w:val="19"/>
  </w:num>
  <w:num w:numId="22">
    <w:abstractNumId w:val="36"/>
  </w:num>
  <w:num w:numId="23">
    <w:abstractNumId w:val="39"/>
  </w:num>
  <w:num w:numId="24">
    <w:abstractNumId w:val="30"/>
  </w:num>
  <w:num w:numId="25">
    <w:abstractNumId w:val="37"/>
  </w:num>
  <w:num w:numId="26">
    <w:abstractNumId w:val="48"/>
  </w:num>
  <w:num w:numId="27">
    <w:abstractNumId w:val="33"/>
  </w:num>
  <w:num w:numId="28">
    <w:abstractNumId w:val="27"/>
  </w:num>
  <w:num w:numId="29">
    <w:abstractNumId w:val="10"/>
  </w:num>
  <w:num w:numId="30">
    <w:abstractNumId w:val="22"/>
  </w:num>
  <w:num w:numId="31">
    <w:abstractNumId w:val="32"/>
  </w:num>
  <w:num w:numId="32">
    <w:abstractNumId w:val="12"/>
  </w:num>
  <w:num w:numId="33">
    <w:abstractNumId w:val="35"/>
  </w:num>
  <w:num w:numId="34">
    <w:abstractNumId w:val="26"/>
  </w:num>
  <w:num w:numId="35">
    <w:abstractNumId w:val="44"/>
  </w:num>
  <w:num w:numId="36">
    <w:abstractNumId w:val="41"/>
  </w:num>
  <w:num w:numId="37">
    <w:abstractNumId w:val="14"/>
  </w:num>
  <w:num w:numId="38">
    <w:abstractNumId w:val="20"/>
  </w:num>
  <w:num w:numId="39">
    <w:abstractNumId w:val="31"/>
  </w:num>
  <w:num w:numId="40">
    <w:abstractNumId w:val="13"/>
  </w:num>
  <w:num w:numId="41">
    <w:abstractNumId w:val="7"/>
  </w:num>
  <w:num w:numId="42">
    <w:abstractNumId w:val="43"/>
  </w:num>
  <w:num w:numId="43">
    <w:abstractNumId w:val="11"/>
  </w:num>
  <w:num w:numId="44">
    <w:abstractNumId w:val="3"/>
  </w:num>
  <w:num w:numId="45">
    <w:abstractNumId w:val="34"/>
  </w:num>
  <w:num w:numId="46">
    <w:abstractNumId w:val="23"/>
  </w:num>
  <w:num w:numId="47">
    <w:abstractNumId w:val="46"/>
  </w:num>
  <w:num w:numId="48">
    <w:abstractNumId w:val="28"/>
  </w:num>
  <w:num w:numId="49">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60D"/>
    <w:rsid w:val="00001411"/>
    <w:rsid w:val="00001E9D"/>
    <w:rsid w:val="000137F2"/>
    <w:rsid w:val="00026AAB"/>
    <w:rsid w:val="00037A74"/>
    <w:rsid w:val="00040238"/>
    <w:rsid w:val="00056654"/>
    <w:rsid w:val="00056D81"/>
    <w:rsid w:val="00061EEC"/>
    <w:rsid w:val="000628AB"/>
    <w:rsid w:val="000748AA"/>
    <w:rsid w:val="000B0031"/>
    <w:rsid w:val="000C01A8"/>
    <w:rsid w:val="000E3EC4"/>
    <w:rsid w:val="00106564"/>
    <w:rsid w:val="001075A8"/>
    <w:rsid w:val="0011115A"/>
    <w:rsid w:val="00125E91"/>
    <w:rsid w:val="0013560D"/>
    <w:rsid w:val="001502DD"/>
    <w:rsid w:val="001520B7"/>
    <w:rsid w:val="001526D5"/>
    <w:rsid w:val="0015296C"/>
    <w:rsid w:val="001541A9"/>
    <w:rsid w:val="001609B3"/>
    <w:rsid w:val="00164939"/>
    <w:rsid w:val="0017687A"/>
    <w:rsid w:val="001856FF"/>
    <w:rsid w:val="00186DC4"/>
    <w:rsid w:val="00193176"/>
    <w:rsid w:val="001A01E7"/>
    <w:rsid w:val="001D27BA"/>
    <w:rsid w:val="001D757E"/>
    <w:rsid w:val="001E06FB"/>
    <w:rsid w:val="001E1DE5"/>
    <w:rsid w:val="001E6438"/>
    <w:rsid w:val="001F0B76"/>
    <w:rsid w:val="001F58FB"/>
    <w:rsid w:val="002077A7"/>
    <w:rsid w:val="00216227"/>
    <w:rsid w:val="00223ECF"/>
    <w:rsid w:val="00230A0C"/>
    <w:rsid w:val="0023367C"/>
    <w:rsid w:val="002357BB"/>
    <w:rsid w:val="00242478"/>
    <w:rsid w:val="00244C9F"/>
    <w:rsid w:val="002523F3"/>
    <w:rsid w:val="00262D4B"/>
    <w:rsid w:val="00270E33"/>
    <w:rsid w:val="0027354A"/>
    <w:rsid w:val="00276147"/>
    <w:rsid w:val="002928B0"/>
    <w:rsid w:val="00294254"/>
    <w:rsid w:val="002B3EDF"/>
    <w:rsid w:val="002C67B3"/>
    <w:rsid w:val="002D0C72"/>
    <w:rsid w:val="002D3914"/>
    <w:rsid w:val="002D40BD"/>
    <w:rsid w:val="002D6BDD"/>
    <w:rsid w:val="002E6FFF"/>
    <w:rsid w:val="002F4DC6"/>
    <w:rsid w:val="002F7354"/>
    <w:rsid w:val="00303777"/>
    <w:rsid w:val="00307F4E"/>
    <w:rsid w:val="003156FB"/>
    <w:rsid w:val="0032326F"/>
    <w:rsid w:val="003255C6"/>
    <w:rsid w:val="0032760C"/>
    <w:rsid w:val="00331D48"/>
    <w:rsid w:val="003336A7"/>
    <w:rsid w:val="0033597A"/>
    <w:rsid w:val="00337AF7"/>
    <w:rsid w:val="003412F1"/>
    <w:rsid w:val="00346521"/>
    <w:rsid w:val="00347218"/>
    <w:rsid w:val="00374485"/>
    <w:rsid w:val="00375B00"/>
    <w:rsid w:val="00380B72"/>
    <w:rsid w:val="00385D33"/>
    <w:rsid w:val="00390BA1"/>
    <w:rsid w:val="00391CD3"/>
    <w:rsid w:val="003A3E7A"/>
    <w:rsid w:val="003A77C7"/>
    <w:rsid w:val="003B0AB1"/>
    <w:rsid w:val="003B2993"/>
    <w:rsid w:val="003D17EA"/>
    <w:rsid w:val="003D2DDC"/>
    <w:rsid w:val="003D337F"/>
    <w:rsid w:val="003D6DAB"/>
    <w:rsid w:val="003E0A76"/>
    <w:rsid w:val="003F1BDF"/>
    <w:rsid w:val="003F7941"/>
    <w:rsid w:val="004148A1"/>
    <w:rsid w:val="00417163"/>
    <w:rsid w:val="00432017"/>
    <w:rsid w:val="00451612"/>
    <w:rsid w:val="00452790"/>
    <w:rsid w:val="004538E0"/>
    <w:rsid w:val="0046392A"/>
    <w:rsid w:val="00463B9A"/>
    <w:rsid w:val="00464515"/>
    <w:rsid w:val="00473702"/>
    <w:rsid w:val="00477727"/>
    <w:rsid w:val="004829E0"/>
    <w:rsid w:val="00483F8D"/>
    <w:rsid w:val="00485B8C"/>
    <w:rsid w:val="00491D78"/>
    <w:rsid w:val="00496AD2"/>
    <w:rsid w:val="004B5883"/>
    <w:rsid w:val="004B6430"/>
    <w:rsid w:val="004C50C9"/>
    <w:rsid w:val="004C5C90"/>
    <w:rsid w:val="004D33D0"/>
    <w:rsid w:val="004F16EC"/>
    <w:rsid w:val="004F21C6"/>
    <w:rsid w:val="004F2ABF"/>
    <w:rsid w:val="0052312F"/>
    <w:rsid w:val="00523F17"/>
    <w:rsid w:val="00525B23"/>
    <w:rsid w:val="005315ED"/>
    <w:rsid w:val="00534A83"/>
    <w:rsid w:val="005416C9"/>
    <w:rsid w:val="00556FCE"/>
    <w:rsid w:val="00570536"/>
    <w:rsid w:val="00582B48"/>
    <w:rsid w:val="0058352E"/>
    <w:rsid w:val="005838BD"/>
    <w:rsid w:val="00586AEB"/>
    <w:rsid w:val="005877DB"/>
    <w:rsid w:val="0059507E"/>
    <w:rsid w:val="00596E25"/>
    <w:rsid w:val="00596F71"/>
    <w:rsid w:val="005972B3"/>
    <w:rsid w:val="005A2476"/>
    <w:rsid w:val="005A5676"/>
    <w:rsid w:val="005A5ED1"/>
    <w:rsid w:val="005B0946"/>
    <w:rsid w:val="005B0C98"/>
    <w:rsid w:val="005B64D0"/>
    <w:rsid w:val="005B7CD8"/>
    <w:rsid w:val="005D50AB"/>
    <w:rsid w:val="005D67F6"/>
    <w:rsid w:val="0060507A"/>
    <w:rsid w:val="00610A7D"/>
    <w:rsid w:val="00611FB0"/>
    <w:rsid w:val="00615551"/>
    <w:rsid w:val="0061559B"/>
    <w:rsid w:val="00626558"/>
    <w:rsid w:val="0062714E"/>
    <w:rsid w:val="00632ECA"/>
    <w:rsid w:val="00634E75"/>
    <w:rsid w:val="00635A2B"/>
    <w:rsid w:val="006445B3"/>
    <w:rsid w:val="00651D8D"/>
    <w:rsid w:val="00660EE6"/>
    <w:rsid w:val="00667A1A"/>
    <w:rsid w:val="00671CE1"/>
    <w:rsid w:val="00680F5F"/>
    <w:rsid w:val="0068153A"/>
    <w:rsid w:val="00685FBE"/>
    <w:rsid w:val="00687A3A"/>
    <w:rsid w:val="00692005"/>
    <w:rsid w:val="0069211E"/>
    <w:rsid w:val="00694F7D"/>
    <w:rsid w:val="006A0F17"/>
    <w:rsid w:val="006B60D3"/>
    <w:rsid w:val="006C2DB6"/>
    <w:rsid w:val="006D05DF"/>
    <w:rsid w:val="006D54D1"/>
    <w:rsid w:val="00705500"/>
    <w:rsid w:val="00717177"/>
    <w:rsid w:val="0072198E"/>
    <w:rsid w:val="00725681"/>
    <w:rsid w:val="00740F33"/>
    <w:rsid w:val="00741430"/>
    <w:rsid w:val="00762EA8"/>
    <w:rsid w:val="0076622C"/>
    <w:rsid w:val="00767C5B"/>
    <w:rsid w:val="00772E02"/>
    <w:rsid w:val="00775EB4"/>
    <w:rsid w:val="007A1CCB"/>
    <w:rsid w:val="007A63D5"/>
    <w:rsid w:val="007A6B3E"/>
    <w:rsid w:val="007B2D41"/>
    <w:rsid w:val="007C2532"/>
    <w:rsid w:val="007C402B"/>
    <w:rsid w:val="007C680C"/>
    <w:rsid w:val="007D20A0"/>
    <w:rsid w:val="007D76A3"/>
    <w:rsid w:val="007E0EAA"/>
    <w:rsid w:val="007E5BFB"/>
    <w:rsid w:val="007F3896"/>
    <w:rsid w:val="007F466D"/>
    <w:rsid w:val="0080168A"/>
    <w:rsid w:val="00811288"/>
    <w:rsid w:val="00815FCA"/>
    <w:rsid w:val="00820D56"/>
    <w:rsid w:val="0082214C"/>
    <w:rsid w:val="008236E5"/>
    <w:rsid w:val="00824B3A"/>
    <w:rsid w:val="008513FF"/>
    <w:rsid w:val="00854731"/>
    <w:rsid w:val="008A020F"/>
    <w:rsid w:val="008A74DF"/>
    <w:rsid w:val="008B78F1"/>
    <w:rsid w:val="008D7A96"/>
    <w:rsid w:val="008E2BB9"/>
    <w:rsid w:val="008E620A"/>
    <w:rsid w:val="008F48A3"/>
    <w:rsid w:val="008F4904"/>
    <w:rsid w:val="00905049"/>
    <w:rsid w:val="00961673"/>
    <w:rsid w:val="00963023"/>
    <w:rsid w:val="0096733B"/>
    <w:rsid w:val="009712F5"/>
    <w:rsid w:val="009762E8"/>
    <w:rsid w:val="00977ED2"/>
    <w:rsid w:val="00982E46"/>
    <w:rsid w:val="0098692B"/>
    <w:rsid w:val="009A277E"/>
    <w:rsid w:val="009B08D1"/>
    <w:rsid w:val="009D0DB8"/>
    <w:rsid w:val="009D1041"/>
    <w:rsid w:val="009D495B"/>
    <w:rsid w:val="009D74EB"/>
    <w:rsid w:val="009E3155"/>
    <w:rsid w:val="00A16F24"/>
    <w:rsid w:val="00A17864"/>
    <w:rsid w:val="00A20138"/>
    <w:rsid w:val="00A30DE0"/>
    <w:rsid w:val="00A3766C"/>
    <w:rsid w:val="00A53135"/>
    <w:rsid w:val="00A566A1"/>
    <w:rsid w:val="00A6197F"/>
    <w:rsid w:val="00A63F08"/>
    <w:rsid w:val="00A67B1A"/>
    <w:rsid w:val="00A75E0F"/>
    <w:rsid w:val="00A83165"/>
    <w:rsid w:val="00A96498"/>
    <w:rsid w:val="00A96731"/>
    <w:rsid w:val="00A9678E"/>
    <w:rsid w:val="00A96EDE"/>
    <w:rsid w:val="00AB6890"/>
    <w:rsid w:val="00AC077E"/>
    <w:rsid w:val="00AF6A3B"/>
    <w:rsid w:val="00AF7DC1"/>
    <w:rsid w:val="00B015E9"/>
    <w:rsid w:val="00B14E5D"/>
    <w:rsid w:val="00B2575A"/>
    <w:rsid w:val="00B257D2"/>
    <w:rsid w:val="00B265BA"/>
    <w:rsid w:val="00B26ADA"/>
    <w:rsid w:val="00B27BE5"/>
    <w:rsid w:val="00B3084F"/>
    <w:rsid w:val="00B33F1C"/>
    <w:rsid w:val="00B34525"/>
    <w:rsid w:val="00B3635D"/>
    <w:rsid w:val="00B467F1"/>
    <w:rsid w:val="00B56B68"/>
    <w:rsid w:val="00B65630"/>
    <w:rsid w:val="00B8431D"/>
    <w:rsid w:val="00B84CD2"/>
    <w:rsid w:val="00BA14C4"/>
    <w:rsid w:val="00BA528F"/>
    <w:rsid w:val="00BC2964"/>
    <w:rsid w:val="00BC43CC"/>
    <w:rsid w:val="00BC670B"/>
    <w:rsid w:val="00BD5BCA"/>
    <w:rsid w:val="00BD68B1"/>
    <w:rsid w:val="00BE0B6F"/>
    <w:rsid w:val="00BF2000"/>
    <w:rsid w:val="00BF65CA"/>
    <w:rsid w:val="00C063CC"/>
    <w:rsid w:val="00C065AA"/>
    <w:rsid w:val="00C078C6"/>
    <w:rsid w:val="00C1145C"/>
    <w:rsid w:val="00C116F9"/>
    <w:rsid w:val="00C133F6"/>
    <w:rsid w:val="00C13A8F"/>
    <w:rsid w:val="00C16E41"/>
    <w:rsid w:val="00C2635A"/>
    <w:rsid w:val="00C263FD"/>
    <w:rsid w:val="00C35E43"/>
    <w:rsid w:val="00C413C5"/>
    <w:rsid w:val="00C4170A"/>
    <w:rsid w:val="00C47451"/>
    <w:rsid w:val="00C63F59"/>
    <w:rsid w:val="00C802E4"/>
    <w:rsid w:val="00C84420"/>
    <w:rsid w:val="00C92335"/>
    <w:rsid w:val="00CA280B"/>
    <w:rsid w:val="00CA64E9"/>
    <w:rsid w:val="00CA7434"/>
    <w:rsid w:val="00CB258D"/>
    <w:rsid w:val="00CB3C60"/>
    <w:rsid w:val="00CC2C4C"/>
    <w:rsid w:val="00CE3FC6"/>
    <w:rsid w:val="00CF03B5"/>
    <w:rsid w:val="00CF0465"/>
    <w:rsid w:val="00CF4D15"/>
    <w:rsid w:val="00CF6E5B"/>
    <w:rsid w:val="00CF7702"/>
    <w:rsid w:val="00D043DC"/>
    <w:rsid w:val="00D0585B"/>
    <w:rsid w:val="00D110F3"/>
    <w:rsid w:val="00D115A6"/>
    <w:rsid w:val="00D2187A"/>
    <w:rsid w:val="00D70EBC"/>
    <w:rsid w:val="00D7120F"/>
    <w:rsid w:val="00D761BA"/>
    <w:rsid w:val="00D76A44"/>
    <w:rsid w:val="00D78BEC"/>
    <w:rsid w:val="00D81F4B"/>
    <w:rsid w:val="00D9024C"/>
    <w:rsid w:val="00DA3BDE"/>
    <w:rsid w:val="00DA62EE"/>
    <w:rsid w:val="00DB45DF"/>
    <w:rsid w:val="00DB4FA3"/>
    <w:rsid w:val="00DC4F2A"/>
    <w:rsid w:val="00DD12EA"/>
    <w:rsid w:val="00DD7BFD"/>
    <w:rsid w:val="00DF3CCD"/>
    <w:rsid w:val="00E007FF"/>
    <w:rsid w:val="00E02766"/>
    <w:rsid w:val="00E1078B"/>
    <w:rsid w:val="00E11374"/>
    <w:rsid w:val="00E141A8"/>
    <w:rsid w:val="00E22FC7"/>
    <w:rsid w:val="00E24CFC"/>
    <w:rsid w:val="00E260B8"/>
    <w:rsid w:val="00E3018B"/>
    <w:rsid w:val="00E30534"/>
    <w:rsid w:val="00E3163C"/>
    <w:rsid w:val="00E32CDF"/>
    <w:rsid w:val="00E41381"/>
    <w:rsid w:val="00E41739"/>
    <w:rsid w:val="00E42B5A"/>
    <w:rsid w:val="00E44C19"/>
    <w:rsid w:val="00E65A6D"/>
    <w:rsid w:val="00E750A6"/>
    <w:rsid w:val="00E917DE"/>
    <w:rsid w:val="00E96BBD"/>
    <w:rsid w:val="00EA1DE7"/>
    <w:rsid w:val="00EA3F7B"/>
    <w:rsid w:val="00EC3FD4"/>
    <w:rsid w:val="00EC747D"/>
    <w:rsid w:val="00ED1087"/>
    <w:rsid w:val="00ED131E"/>
    <w:rsid w:val="00ED5DED"/>
    <w:rsid w:val="00EE73FC"/>
    <w:rsid w:val="00EF2D5A"/>
    <w:rsid w:val="00EF54E4"/>
    <w:rsid w:val="00F014EF"/>
    <w:rsid w:val="00F03FF6"/>
    <w:rsid w:val="00F05192"/>
    <w:rsid w:val="00F1377B"/>
    <w:rsid w:val="00F166DE"/>
    <w:rsid w:val="00F16E6A"/>
    <w:rsid w:val="00F23A32"/>
    <w:rsid w:val="00F415C9"/>
    <w:rsid w:val="00F4477A"/>
    <w:rsid w:val="00F551B2"/>
    <w:rsid w:val="00F64C49"/>
    <w:rsid w:val="00F77728"/>
    <w:rsid w:val="00F84FE5"/>
    <w:rsid w:val="00F913B5"/>
    <w:rsid w:val="00F9224C"/>
    <w:rsid w:val="00FA2C6B"/>
    <w:rsid w:val="00FA317A"/>
    <w:rsid w:val="00FA691E"/>
    <w:rsid w:val="00FB5921"/>
    <w:rsid w:val="00FC0A83"/>
    <w:rsid w:val="00FC28D4"/>
    <w:rsid w:val="00FC6508"/>
    <w:rsid w:val="00FD19BB"/>
    <w:rsid w:val="00FD3CF3"/>
    <w:rsid w:val="00FD6E90"/>
    <w:rsid w:val="00FE2B8D"/>
    <w:rsid w:val="00FF0243"/>
    <w:rsid w:val="00FF374C"/>
    <w:rsid w:val="00FF6D7A"/>
    <w:rsid w:val="014C7718"/>
    <w:rsid w:val="030C47E5"/>
    <w:rsid w:val="04CBF213"/>
    <w:rsid w:val="0541A012"/>
    <w:rsid w:val="0695A38C"/>
    <w:rsid w:val="0699F2D3"/>
    <w:rsid w:val="07054E89"/>
    <w:rsid w:val="08CF2C58"/>
    <w:rsid w:val="0A83E377"/>
    <w:rsid w:val="0B400065"/>
    <w:rsid w:val="0D203106"/>
    <w:rsid w:val="0D391DFF"/>
    <w:rsid w:val="0F59CBE0"/>
    <w:rsid w:val="0F7C20CB"/>
    <w:rsid w:val="10559E7F"/>
    <w:rsid w:val="10F322B6"/>
    <w:rsid w:val="134BDD5C"/>
    <w:rsid w:val="150962B3"/>
    <w:rsid w:val="158DDF93"/>
    <w:rsid w:val="171322E0"/>
    <w:rsid w:val="1770D398"/>
    <w:rsid w:val="18212ED3"/>
    <w:rsid w:val="18B68E96"/>
    <w:rsid w:val="1922DFF0"/>
    <w:rsid w:val="193D6754"/>
    <w:rsid w:val="19A30F48"/>
    <w:rsid w:val="19E4FBAF"/>
    <w:rsid w:val="1B450925"/>
    <w:rsid w:val="1B5C4A57"/>
    <w:rsid w:val="1B9E0327"/>
    <w:rsid w:val="1C99DD63"/>
    <w:rsid w:val="1CE6C599"/>
    <w:rsid w:val="1DB9D5ED"/>
    <w:rsid w:val="1DBF93EE"/>
    <w:rsid w:val="1E5B6DC1"/>
    <w:rsid w:val="20237442"/>
    <w:rsid w:val="203EDF0F"/>
    <w:rsid w:val="20E66257"/>
    <w:rsid w:val="21E51169"/>
    <w:rsid w:val="23578489"/>
    <w:rsid w:val="268FA1DC"/>
    <w:rsid w:val="27F3AB61"/>
    <w:rsid w:val="2876321E"/>
    <w:rsid w:val="28C4B264"/>
    <w:rsid w:val="2AB7AB92"/>
    <w:rsid w:val="2D17F9AF"/>
    <w:rsid w:val="2DE6CC6E"/>
    <w:rsid w:val="2E380447"/>
    <w:rsid w:val="30193F0F"/>
    <w:rsid w:val="30CB85B9"/>
    <w:rsid w:val="30FCFF34"/>
    <w:rsid w:val="31D7980B"/>
    <w:rsid w:val="32A3FB7E"/>
    <w:rsid w:val="32F51F44"/>
    <w:rsid w:val="33988739"/>
    <w:rsid w:val="35696861"/>
    <w:rsid w:val="35F86793"/>
    <w:rsid w:val="35FEF83B"/>
    <w:rsid w:val="3645F041"/>
    <w:rsid w:val="365A4DFF"/>
    <w:rsid w:val="366FE5F5"/>
    <w:rsid w:val="3839076C"/>
    <w:rsid w:val="395084CF"/>
    <w:rsid w:val="39C7E30B"/>
    <w:rsid w:val="3E540F68"/>
    <w:rsid w:val="3EA3DA49"/>
    <w:rsid w:val="3F274958"/>
    <w:rsid w:val="3FD59CE8"/>
    <w:rsid w:val="45C30C29"/>
    <w:rsid w:val="46FA3DBF"/>
    <w:rsid w:val="4785290E"/>
    <w:rsid w:val="47908DFA"/>
    <w:rsid w:val="485F2A27"/>
    <w:rsid w:val="490E408A"/>
    <w:rsid w:val="4947F50C"/>
    <w:rsid w:val="4A0236EB"/>
    <w:rsid w:val="4B931D56"/>
    <w:rsid w:val="4D7A3C37"/>
    <w:rsid w:val="4E3724BD"/>
    <w:rsid w:val="4E9E0992"/>
    <w:rsid w:val="4EC769D0"/>
    <w:rsid w:val="4F5526C8"/>
    <w:rsid w:val="50DD1254"/>
    <w:rsid w:val="51344D2F"/>
    <w:rsid w:val="51BCFB0A"/>
    <w:rsid w:val="52CC72B7"/>
    <w:rsid w:val="54B43AC2"/>
    <w:rsid w:val="595236B7"/>
    <w:rsid w:val="59B2FD47"/>
    <w:rsid w:val="5A52A791"/>
    <w:rsid w:val="5BD9D8C4"/>
    <w:rsid w:val="5CC425D1"/>
    <w:rsid w:val="5D320134"/>
    <w:rsid w:val="5D6B2A2A"/>
    <w:rsid w:val="5D7AE795"/>
    <w:rsid w:val="5E78F656"/>
    <w:rsid w:val="5E9F9886"/>
    <w:rsid w:val="5EDB628B"/>
    <w:rsid w:val="5FCA7710"/>
    <w:rsid w:val="607D8F4D"/>
    <w:rsid w:val="62038B85"/>
    <w:rsid w:val="62FB1356"/>
    <w:rsid w:val="64A1DDC7"/>
    <w:rsid w:val="6505AD20"/>
    <w:rsid w:val="6541806E"/>
    <w:rsid w:val="65D53A78"/>
    <w:rsid w:val="69904EC2"/>
    <w:rsid w:val="699D9E9D"/>
    <w:rsid w:val="6B3F402A"/>
    <w:rsid w:val="6C9B67BC"/>
    <w:rsid w:val="6CC066A5"/>
    <w:rsid w:val="6DF14714"/>
    <w:rsid w:val="6E0E29B4"/>
    <w:rsid w:val="6E7986CD"/>
    <w:rsid w:val="7047BD18"/>
    <w:rsid w:val="712E5256"/>
    <w:rsid w:val="73807D1A"/>
    <w:rsid w:val="74D5E3B8"/>
    <w:rsid w:val="74EF4049"/>
    <w:rsid w:val="7547DA87"/>
    <w:rsid w:val="7551F0BE"/>
    <w:rsid w:val="75D7E28D"/>
    <w:rsid w:val="761F6A52"/>
    <w:rsid w:val="76538DB2"/>
    <w:rsid w:val="76E0CCB6"/>
    <w:rsid w:val="773E0259"/>
    <w:rsid w:val="77604631"/>
    <w:rsid w:val="786C3626"/>
    <w:rsid w:val="78C8C856"/>
    <w:rsid w:val="79556032"/>
    <w:rsid w:val="79FB317E"/>
    <w:rsid w:val="7A5A1500"/>
    <w:rsid w:val="7AC76B52"/>
    <w:rsid w:val="7B07014F"/>
    <w:rsid w:val="7CD7A334"/>
    <w:rsid w:val="7E7E6BA3"/>
    <w:rsid w:val="7EC30883"/>
    <w:rsid w:val="7EEB30F8"/>
    <w:rsid w:val="7F3D0CA0"/>
    <w:rsid w:val="7F4AEBB9"/>
    <w:rsid w:val="7F71C4D7"/>
    <w:rsid w:val="7F8E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E38DE3"/>
  <w15:chartTrackingRefBased/>
  <w15:docId w15:val="{39F68186-0DEB-4A47-9541-46C78AF2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uiPriority="3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628AB"/>
    <w:pPr>
      <w:spacing w:before="0" w:after="0" w:line="240" w:lineRule="auto"/>
    </w:pPr>
    <w:rPr>
      <w:rFonts w:ascii="Calibri" w:hAnsi="Calibri" w:cs="Calibri"/>
      <w:lang w:val="es-ES"/>
    </w:rPr>
  </w:style>
  <w:style w:type="paragraph" w:styleId="Ttulo1">
    <w:name w:val="heading 1"/>
    <w:basedOn w:val="Normal"/>
    <w:next w:val="Normal"/>
    <w:link w:val="Ttulo1Car"/>
    <w:uiPriority w:val="9"/>
    <w:qFormat/>
    <w:pPr>
      <w:keepNext/>
      <w:keepLines/>
      <w:spacing w:before="240"/>
      <w:outlineLvl w:val="0"/>
    </w:pPr>
    <w:rPr>
      <w:rFonts w:asciiTheme="majorHAnsi" w:hAnsiTheme="majorHAnsi" w:eastAsiaTheme="majorEastAsia" w:cstheme="majorBidi"/>
      <w:caps/>
      <w:color w:val="0072C6" w:themeColor="accent1"/>
      <w:spacing w:val="14"/>
      <w:sz w:val="64"/>
      <w:szCs w:val="32"/>
    </w:rPr>
  </w:style>
  <w:style w:type="paragraph" w:styleId="Ttulo2">
    <w:name w:val="heading 2"/>
    <w:basedOn w:val="Normal"/>
    <w:next w:val="Normal"/>
    <w:link w:val="Ttulo2Car"/>
    <w:uiPriority w:val="9"/>
    <w:unhideWhenUsed/>
    <w:qFormat/>
    <w:pPr>
      <w:keepNext/>
      <w:keepLines/>
      <w:spacing w:after="200"/>
      <w:outlineLvl w:val="1"/>
    </w:pPr>
    <w:rPr>
      <w:rFonts w:asciiTheme="majorHAnsi" w:hAnsiTheme="majorHAnsi" w:eastAsiaTheme="majorEastAsia" w:cstheme="majorBidi"/>
      <w:caps/>
      <w:color w:val="0072C6" w:themeColor="accent1"/>
      <w:spacing w:val="14"/>
      <w:sz w:val="40"/>
      <w:szCs w:val="26"/>
    </w:rPr>
  </w:style>
  <w:style w:type="paragraph" w:styleId="Ttulo3">
    <w:name w:val="heading 3"/>
    <w:basedOn w:val="Normal"/>
    <w:next w:val="Normal"/>
    <w:link w:val="Ttulo3Car"/>
    <w:uiPriority w:val="9"/>
    <w:unhideWhenUsed/>
    <w:qFormat/>
    <w:pPr>
      <w:keepNext/>
      <w:keepLines/>
      <w:spacing w:after="240"/>
      <w:contextualSpacing/>
      <w:outlineLvl w:val="2"/>
    </w:pPr>
    <w:rPr>
      <w:rFonts w:asciiTheme="majorHAnsi" w:hAnsiTheme="majorHAnsi" w:eastAsiaTheme="majorEastAsia" w:cstheme="majorBidi"/>
      <w:color w:val="0072C6" w:themeColor="accent1"/>
      <w:sz w:val="34"/>
    </w:rPr>
  </w:style>
  <w:style w:type="paragraph" w:styleId="Ttulo4">
    <w:name w:val="heading 4"/>
    <w:basedOn w:val="Normal"/>
    <w:next w:val="Normal"/>
    <w:link w:val="Ttulo4Car"/>
    <w:uiPriority w:val="9"/>
    <w:unhideWhenUsed/>
    <w:qFormat/>
    <w:rsid w:val="000628AB"/>
    <w:pPr>
      <w:keepNext/>
      <w:keepLines/>
      <w:spacing w:before="40"/>
      <w:outlineLvl w:val="3"/>
    </w:pPr>
    <w:rPr>
      <w:rFonts w:asciiTheme="majorHAnsi" w:hAnsiTheme="majorHAnsi" w:eastAsiaTheme="majorEastAsia" w:cstheme="majorBidi"/>
      <w:i/>
      <w:iCs/>
      <w:color w:val="005494" w:themeColor="accent1" w:themeShade="BF"/>
    </w:rPr>
  </w:style>
  <w:style w:type="paragraph" w:styleId="Ttulo5">
    <w:name w:val="heading 5"/>
    <w:basedOn w:val="Normal"/>
    <w:next w:val="Normal"/>
    <w:link w:val="Ttulo5Car"/>
    <w:uiPriority w:val="9"/>
    <w:unhideWhenUsed/>
    <w:qFormat/>
    <w:rsid w:val="000628AB"/>
    <w:pPr>
      <w:keepNext/>
      <w:keepLines/>
      <w:spacing w:before="40"/>
      <w:outlineLvl w:val="4"/>
    </w:pPr>
    <w:rPr>
      <w:rFonts w:asciiTheme="majorHAnsi" w:hAnsiTheme="majorHAnsi" w:eastAsiaTheme="majorEastAsia" w:cstheme="majorBidi"/>
      <w:color w:val="005494" w:themeColor="accent1" w:themeShade="BF"/>
    </w:rPr>
  </w:style>
  <w:style w:type="paragraph" w:styleId="Ttulo6">
    <w:name w:val="heading 6"/>
    <w:basedOn w:val="Normal"/>
    <w:next w:val="Normal"/>
    <w:link w:val="Ttulo6Car"/>
    <w:uiPriority w:val="9"/>
    <w:semiHidden/>
    <w:unhideWhenUsed/>
    <w:qFormat/>
    <w:pPr>
      <w:keepNext/>
      <w:keepLines/>
      <w:spacing w:before="40"/>
      <w:outlineLvl w:val="5"/>
    </w:pPr>
    <w:rPr>
      <w:rFonts w:asciiTheme="majorHAnsi" w:hAnsiTheme="majorHAnsi" w:eastAsiaTheme="majorEastAsia" w:cstheme="majorBidi"/>
      <w:color w:val="0072C6" w:themeColor="accent1"/>
    </w:rPr>
  </w:style>
  <w:style w:type="paragraph" w:styleId="Ttulo7">
    <w:name w:val="heading 7"/>
    <w:basedOn w:val="Normal"/>
    <w:next w:val="Normal"/>
    <w:link w:val="Ttulo7Car"/>
    <w:uiPriority w:val="9"/>
    <w:semiHidden/>
    <w:unhideWhenUsed/>
    <w:qFormat/>
    <w:pPr>
      <w:keepNext/>
      <w:keepLines/>
      <w:spacing w:after="180"/>
      <w:outlineLvl w:val="6"/>
    </w:pPr>
    <w:rPr>
      <w:rFonts w:asciiTheme="majorHAnsi" w:hAnsiTheme="majorHAnsi" w:eastAsiaTheme="majorEastAsia" w:cstheme="majorBidi"/>
      <w:i/>
      <w:iCs/>
      <w:spacing w:val="14"/>
    </w:rPr>
  </w:style>
  <w:style w:type="paragraph" w:styleId="Ttulo8">
    <w:name w:val="heading 8"/>
    <w:basedOn w:val="Normal"/>
    <w:next w:val="Normal"/>
    <w:link w:val="Ttulo8Car"/>
    <w:uiPriority w:val="9"/>
    <w:semiHidden/>
    <w:unhideWhenUsed/>
    <w:qFormat/>
    <w:pPr>
      <w:keepNext/>
      <w:keepLines/>
      <w:spacing w:after="180"/>
      <w:outlineLvl w:val="7"/>
    </w:pPr>
    <w:rPr>
      <w:rFonts w:asciiTheme="majorHAnsi" w:hAnsiTheme="majorHAnsi" w:eastAsiaTheme="majorEastAsia" w:cstheme="majorBidi"/>
      <w:spacing w:val="14"/>
      <w:sz w:val="26"/>
      <w:szCs w:val="21"/>
    </w:rPr>
  </w:style>
  <w:style w:type="paragraph" w:styleId="Ttulo9">
    <w:name w:val="heading 9"/>
    <w:basedOn w:val="Normal"/>
    <w:next w:val="Normal"/>
    <w:link w:val="Ttulo9Car"/>
    <w:uiPriority w:val="9"/>
    <w:semiHidden/>
    <w:unhideWhenUsed/>
    <w:qFormat/>
    <w:pPr>
      <w:keepNext/>
      <w:keepLines/>
      <w:spacing w:after="180"/>
      <w:outlineLvl w:val="8"/>
    </w:pPr>
    <w:rPr>
      <w:rFonts w:asciiTheme="majorHAnsi" w:hAnsiTheme="majorHAnsi" w:eastAsiaTheme="majorEastAsia" w:cstheme="majorBidi"/>
      <w:i/>
      <w:iCs/>
      <w:spacing w:val="14"/>
      <w:sz w:val="26"/>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delista3-nfasis1">
    <w:name w:val="List Table 3 Accent 1"/>
    <w:basedOn w:val="Tablanormal"/>
    <w:uiPriority w:val="48"/>
    <w:pPr>
      <w:spacing w:after="0" w:line="240" w:lineRule="auto"/>
    </w:pPr>
    <w:tblPr>
      <w:tblStyleRowBandSize w:val="1"/>
      <w:tblStyleColBandSize w:val="1"/>
      <w:tblBorders>
        <w:top w:val="single" w:color="0072C6" w:themeColor="accent1" w:sz="4" w:space="0"/>
        <w:left w:val="single" w:color="0072C6" w:themeColor="accent1" w:sz="4" w:space="0"/>
        <w:bottom w:val="single" w:color="0072C6" w:themeColor="accent1" w:sz="4" w:space="0"/>
        <w:right w:val="single" w:color="0072C6" w:themeColor="accent1" w:sz="4" w:space="0"/>
      </w:tblBorders>
    </w:tblPr>
    <w:tblStylePr w:type="firstRow">
      <w:rPr>
        <w:b/>
        <w:bCs/>
        <w:color w:val="FFFFFF" w:themeColor="background1"/>
      </w:rPr>
      <w:tblPr/>
      <w:tcPr>
        <w:shd w:val="clear" w:color="auto" w:fill="0072C6" w:themeFill="accent1"/>
      </w:tcPr>
    </w:tblStylePr>
    <w:tblStylePr w:type="lastRow">
      <w:rPr>
        <w:b/>
        <w:bCs/>
      </w:rPr>
      <w:tblPr/>
      <w:tcPr>
        <w:tcBorders>
          <w:top w:val="double" w:color="0072C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2C6" w:themeColor="accent1" w:sz="4" w:space="0"/>
          <w:right w:val="single" w:color="0072C6" w:themeColor="accent1" w:sz="4" w:space="0"/>
        </w:tcBorders>
      </w:tcPr>
    </w:tblStylePr>
    <w:tblStylePr w:type="band1Horz">
      <w:tblPr/>
      <w:tcPr>
        <w:tcBorders>
          <w:top w:val="single" w:color="0072C6" w:themeColor="accent1" w:sz="4" w:space="0"/>
          <w:bottom w:val="single" w:color="0072C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2C6" w:themeColor="accent1" w:sz="4" w:space="0"/>
          <w:left w:val="nil"/>
        </w:tcBorders>
      </w:tcPr>
    </w:tblStylePr>
    <w:tblStylePr w:type="swCell">
      <w:tblPr/>
      <w:tcPr>
        <w:tcBorders>
          <w:top w:val="double" w:color="0072C6" w:themeColor="accent1" w:sz="4" w:space="0"/>
          <w:right w:val="nil"/>
        </w:tcBorders>
      </w:tcPr>
    </w:tblStylePr>
  </w:style>
  <w:style w:type="paragraph" w:styleId="Ttulo">
    <w:name w:val="Title"/>
    <w:basedOn w:val="Normal"/>
    <w:next w:val="Normal"/>
    <w:link w:val="TtuloCar"/>
    <w:uiPriority w:val="10"/>
    <w:semiHidden/>
    <w:unhideWhenUsed/>
    <w:qFormat/>
    <w:pPr>
      <w:contextualSpacing/>
    </w:pPr>
    <w:rPr>
      <w:rFonts w:asciiTheme="majorHAnsi" w:hAnsiTheme="majorHAnsi" w:eastAsiaTheme="majorEastAsia" w:cstheme="majorBidi"/>
      <w:caps/>
      <w:color w:val="F98723" w:themeColor="accent2"/>
      <w:spacing w:val="14"/>
      <w:kern w:val="28"/>
      <w:sz w:val="84"/>
      <w:szCs w:val="56"/>
    </w:rPr>
  </w:style>
  <w:style w:type="character" w:styleId="TtuloCar" w:customStyle="1">
    <w:name w:val="Título Car"/>
    <w:basedOn w:val="Fuentedeprrafopredeter"/>
    <w:link w:val="Ttulo"/>
    <w:uiPriority w:val="10"/>
    <w:semiHidden/>
    <w:rPr>
      <w:rFonts w:asciiTheme="majorHAnsi" w:hAnsiTheme="majorHAnsi" w:eastAsiaTheme="majorEastAsia" w:cstheme="majorBidi"/>
      <w:caps/>
      <w:color w:val="F98723" w:themeColor="accent2"/>
      <w:spacing w:val="14"/>
      <w:kern w:val="28"/>
      <w:sz w:val="84"/>
      <w:szCs w:val="56"/>
    </w:rPr>
  </w:style>
  <w:style w:type="paragraph" w:styleId="Subttulo">
    <w:name w:val="Subtitle"/>
    <w:basedOn w:val="Normal"/>
    <w:next w:val="Normal"/>
    <w:link w:val="SubttuloCar"/>
    <w:uiPriority w:val="11"/>
    <w:semiHidden/>
    <w:unhideWhenUsed/>
    <w:qFormat/>
    <w:pPr>
      <w:numPr>
        <w:ilvl w:val="1"/>
      </w:numPr>
      <w:spacing w:after="720"/>
      <w:contextualSpacing/>
    </w:pPr>
    <w:rPr>
      <w:rFonts w:eastAsiaTheme="minorEastAsia"/>
      <w:caps/>
      <w:sz w:val="40"/>
      <w:szCs w:val="22"/>
    </w:rPr>
  </w:style>
  <w:style w:type="character" w:styleId="Ttulo1Car" w:customStyle="1">
    <w:name w:val="Título 1 Car"/>
    <w:basedOn w:val="Fuentedeprrafopredeter"/>
    <w:link w:val="Ttulo1"/>
    <w:uiPriority w:val="9"/>
    <w:rPr>
      <w:rFonts w:asciiTheme="majorHAnsi" w:hAnsiTheme="majorHAnsi" w:eastAsiaTheme="majorEastAsia" w:cstheme="majorBidi"/>
      <w:caps/>
      <w:color w:val="0072C6" w:themeColor="accent1"/>
      <w:spacing w:val="14"/>
      <w:sz w:val="64"/>
      <w:szCs w:val="32"/>
    </w:rPr>
  </w:style>
  <w:style w:type="character" w:styleId="Ttulo2Car" w:customStyle="1">
    <w:name w:val="Título 2 Car"/>
    <w:basedOn w:val="Fuentedeprrafopredeter"/>
    <w:link w:val="Ttulo2"/>
    <w:uiPriority w:val="9"/>
    <w:rPr>
      <w:rFonts w:asciiTheme="majorHAnsi" w:hAnsiTheme="majorHAnsi" w:eastAsiaTheme="majorEastAsia" w:cstheme="majorBidi"/>
      <w:caps/>
      <w:color w:val="0072C6" w:themeColor="accent1"/>
      <w:spacing w:val="14"/>
      <w:sz w:val="40"/>
      <w:szCs w:val="26"/>
    </w:rPr>
  </w:style>
  <w:style w:type="paragraph" w:styleId="Listaconvietas">
    <w:name w:val="List Bullet"/>
    <w:basedOn w:val="Normal"/>
    <w:uiPriority w:val="31"/>
    <w:qFormat/>
    <w:pPr>
      <w:numPr>
        <w:numId w:val="2"/>
      </w:numPr>
      <w:contextualSpacing/>
    </w:pPr>
  </w:style>
  <w:style w:type="paragraph" w:styleId="Encabezado">
    <w:name w:val="header"/>
    <w:basedOn w:val="Normal"/>
    <w:link w:val="EncabezadoCar"/>
    <w:uiPriority w:val="99"/>
    <w:unhideWhenUsed/>
  </w:style>
  <w:style w:type="character" w:styleId="EncabezadoCar" w:customStyle="1">
    <w:name w:val="Encabezado Car"/>
    <w:basedOn w:val="Fuentedeprrafopredeter"/>
    <w:link w:val="Encabezado"/>
    <w:uiPriority w:val="99"/>
  </w:style>
  <w:style w:type="paragraph" w:styleId="Citadestacada">
    <w:name w:val="Intense Quote"/>
    <w:basedOn w:val="Normal"/>
    <w:next w:val="Normal"/>
    <w:link w:val="CitadestacadaC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aconcuadrcula">
    <w:name w:val="Table Grid"/>
    <w:basedOn w:val="Tab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usinessPaper" w:customStyle="1">
    <w:name w:val="Business Paper"/>
    <w:basedOn w:val="Tablanormal"/>
    <w:uiPriority w:val="99"/>
    <w:pPr>
      <w:spacing w:before="240" w:after="180" w:line="240" w:lineRule="auto"/>
    </w:pPr>
    <w:rPr>
      <w:b/>
    </w:rPr>
    <w:tblPr>
      <w:tblBorders>
        <w:bottom w:val="single" w:color="0072C6" w:themeColor="accent1" w:sz="6" w:space="0"/>
        <w:insideH w:val="single" w:color="0072C6" w:themeColor="accent1" w:sz="6" w:space="0"/>
      </w:tblBorders>
      <w:tblCellMar>
        <w:left w:w="230" w:type="dxa"/>
        <w:right w:w="0" w:type="dxa"/>
      </w:tblCellMar>
    </w:tblPr>
    <w:tblStylePr w:type="firstRow">
      <w:pPr>
        <w:wordWrap/>
        <w:spacing w:before="200" w:beforeLines="0" w:beforeAutospacing="0" w:after="160" w:afterLines="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240" w:beforeLines="0" w:beforeAutospacing="0" w:after="180" w:afterLines="0" w:afterAutospacing="0"/>
        <w:jc w:val="right"/>
      </w:pPr>
      <w:rPr>
        <w:rFonts w:asciiTheme="majorHAnsi" w:hAnsiTheme="majorHAnsi"/>
        <w:b w:val="0"/>
        <w:i w:val="0"/>
        <w:color w:val="0072C6" w:themeColor="accent1"/>
        <w:sz w:val="24"/>
      </w:rPr>
    </w:tblStylePr>
    <w:tblStylePr w:type="nwCell">
      <w:pPr>
        <w:wordWrap/>
        <w:jc w:val="left"/>
      </w:pPr>
    </w:tblStylePr>
  </w:style>
  <w:style w:type="character" w:styleId="SubttuloCar" w:customStyle="1">
    <w:name w:val="Subtítulo Car"/>
    <w:basedOn w:val="Fuentedeprrafopredeter"/>
    <w:link w:val="Subttulo"/>
    <w:uiPriority w:val="11"/>
    <w:semiHidden/>
    <w:rPr>
      <w:rFonts w:eastAsiaTheme="minorEastAsia"/>
      <w:caps/>
      <w:sz w:val="40"/>
      <w:szCs w:val="22"/>
    </w:rPr>
  </w:style>
  <w:style w:type="character" w:styleId="Ttulo7Car" w:customStyle="1">
    <w:name w:val="Título 7 Car"/>
    <w:basedOn w:val="Fuentedeprrafopredeter"/>
    <w:link w:val="Ttulo7"/>
    <w:uiPriority w:val="9"/>
    <w:semiHidden/>
    <w:rPr>
      <w:rFonts w:asciiTheme="majorHAnsi" w:hAnsiTheme="majorHAnsi" w:eastAsiaTheme="majorEastAsia" w:cstheme="majorBidi"/>
      <w:i/>
      <w:iCs/>
      <w:spacing w:val="14"/>
    </w:rPr>
  </w:style>
  <w:style w:type="character" w:styleId="Ttulo8Car" w:customStyle="1">
    <w:name w:val="Título 8 Car"/>
    <w:basedOn w:val="Fuentedeprrafopredeter"/>
    <w:link w:val="Ttulo8"/>
    <w:uiPriority w:val="9"/>
    <w:semiHidden/>
    <w:rPr>
      <w:rFonts w:asciiTheme="majorHAnsi" w:hAnsiTheme="majorHAnsi" w:eastAsiaTheme="majorEastAsia" w:cstheme="majorBidi"/>
      <w:spacing w:val="14"/>
      <w:sz w:val="26"/>
      <w:szCs w:val="21"/>
    </w:rPr>
  </w:style>
  <w:style w:type="character" w:styleId="Ttulo9Car" w:customStyle="1">
    <w:name w:val="Título 9 Car"/>
    <w:basedOn w:val="Fuentedeprrafopredeter"/>
    <w:link w:val="Ttulo9"/>
    <w:uiPriority w:val="9"/>
    <w:semiHidden/>
    <w:rPr>
      <w:rFonts w:asciiTheme="majorHAnsi" w:hAnsiTheme="majorHAnsi" w:eastAsiaTheme="majorEastAsia" w:cstheme="majorBidi"/>
      <w:i/>
      <w:iCs/>
      <w:spacing w:val="14"/>
      <w:sz w:val="26"/>
      <w:szCs w:val="21"/>
    </w:rPr>
  </w:style>
  <w:style w:type="character" w:styleId="nfasissutil">
    <w:name w:val="Subtle Emphasis"/>
    <w:basedOn w:val="Fuentedeprrafopredeter"/>
    <w:uiPriority w:val="19"/>
    <w:semiHidden/>
    <w:unhideWhenUsed/>
    <w:qFormat/>
    <w:rPr>
      <w:i/>
      <w:iCs/>
      <w:color w:val="0072C6" w:themeColor="accent1"/>
    </w:rPr>
  </w:style>
  <w:style w:type="character" w:styleId="nfasis">
    <w:name w:val="Emphasis"/>
    <w:basedOn w:val="Fuentedeprrafopredeter"/>
    <w:uiPriority w:val="20"/>
    <w:semiHidden/>
    <w:unhideWhenUsed/>
    <w:qFormat/>
    <w:rPr>
      <w:i/>
      <w:iCs/>
      <w:color w:val="F98723" w:themeColor="accent2"/>
    </w:rPr>
  </w:style>
  <w:style w:type="character" w:styleId="nfasisintenso">
    <w:name w:val="Intense Emphasis"/>
    <w:basedOn w:val="Fuentedeprrafopredeter"/>
    <w:uiPriority w:val="21"/>
    <w:semiHidden/>
    <w:unhideWhenUsed/>
    <w:qFormat/>
    <w:rPr>
      <w:b/>
      <w:i/>
      <w:iCs/>
      <w:color w:val="F98723" w:themeColor="accent2"/>
    </w:rPr>
  </w:style>
  <w:style w:type="character" w:styleId="Textoennegrita">
    <w:name w:val="Strong"/>
    <w:basedOn w:val="Fuentedeprrafopredeter"/>
    <w:uiPriority w:val="22"/>
    <w:semiHidden/>
    <w:unhideWhenUsed/>
    <w:qFormat/>
    <w:rPr>
      <w:b/>
      <w:b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paragraph" w:styleId="Descripcin">
    <w:name w:val="caption"/>
    <w:basedOn w:val="Normal"/>
    <w:next w:val="Normal"/>
    <w:uiPriority w:val="35"/>
    <w:semiHidden/>
    <w:unhideWhenUsed/>
    <w:qFormat/>
    <w:pPr>
      <w:spacing w:after="200"/>
    </w:pPr>
    <w:rPr>
      <w:i/>
      <w:iCs/>
      <w:sz w:val="20"/>
      <w:szCs w:val="18"/>
    </w:rPr>
  </w:style>
  <w:style w:type="paragraph" w:styleId="TtuloTDC">
    <w:name w:val="TOC Heading"/>
    <w:basedOn w:val="Ttulo1"/>
    <w:next w:val="Normal"/>
    <w:uiPriority w:val="39"/>
    <w:semiHidden/>
    <w:unhideWhenUsed/>
    <w:qFormat/>
    <w:pPr>
      <w:spacing w:line="360" w:lineRule="auto"/>
      <w:outlineLvl w:val="9"/>
    </w:pPr>
    <w:rPr>
      <w:sz w:val="84"/>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pBdr>
        <w:top w:val="single" w:color="0072C6" w:themeColor="accent1" w:sz="4" w:space="8"/>
        <w:left w:val="single" w:color="0072C6" w:themeColor="accent1" w:sz="4" w:space="31"/>
        <w:bottom w:val="single" w:color="0072C6" w:themeColor="accent1" w:sz="4" w:space="8"/>
        <w:right w:val="single" w:color="0072C6" w:themeColor="accent1" w:sz="4" w:space="31"/>
      </w:pBdr>
      <w:shd w:val="clear" w:color="auto" w:fill="0072C6" w:themeFill="accent1"/>
    </w:pPr>
    <w:rPr>
      <w:color w:val="FFFFFF" w:themeColor="background1"/>
    </w:rPr>
  </w:style>
  <w:style w:type="character" w:styleId="PiedepginaCar" w:customStyle="1">
    <w:name w:val="Pie de página Car"/>
    <w:basedOn w:val="Fuentedeprrafopredeter"/>
    <w:link w:val="Piedepgina"/>
    <w:uiPriority w:val="99"/>
    <w:rPr>
      <w:color w:val="FFFFFF" w:themeColor="background1"/>
      <w:shd w:val="clear" w:color="auto" w:fill="0072C6" w:themeFill="accent1"/>
    </w:rPr>
  </w:style>
  <w:style w:type="paragraph" w:styleId="Cita">
    <w:name w:val="Quote"/>
    <w:basedOn w:val="Normal"/>
    <w:next w:val="Normal"/>
    <w:link w:val="Cita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styleId="CitaCar" w:customStyle="1">
    <w:name w:val="Cita Car"/>
    <w:basedOn w:val="Fuentedeprrafopredeter"/>
    <w:link w:val="Cita"/>
    <w:uiPriority w:val="29"/>
    <w:rPr>
      <w:rFonts w:asciiTheme="majorHAnsi" w:hAnsiTheme="majorHAnsi"/>
      <w:i/>
      <w:iCs/>
      <w:color w:val="0072C6" w:themeColor="accent1"/>
      <w:sz w:val="40"/>
    </w:rPr>
  </w:style>
  <w:style w:type="character" w:styleId="CitadestacadaCar" w:customStyle="1">
    <w:name w:val="Cita destacada Car"/>
    <w:basedOn w:val="Fuentedeprrafopredeter"/>
    <w:link w:val="Citadestacada"/>
    <w:uiPriority w:val="30"/>
    <w:semiHidden/>
    <w:rPr>
      <w:rFonts w:asciiTheme="majorHAnsi" w:hAnsiTheme="majorHAnsi"/>
      <w:i/>
      <w:iCs/>
      <w:color w:val="F98723" w:themeColor="accent2"/>
      <w:sz w:val="32"/>
    </w:rPr>
  </w:style>
  <w:style w:type="character" w:styleId="Ttulo3Car" w:customStyle="1">
    <w:name w:val="Título 3 Car"/>
    <w:basedOn w:val="Fuentedeprrafopredeter"/>
    <w:link w:val="Ttulo3"/>
    <w:uiPriority w:val="9"/>
    <w:rPr>
      <w:rFonts w:asciiTheme="majorHAnsi" w:hAnsiTheme="majorHAnsi" w:eastAsiaTheme="majorEastAsia" w:cstheme="majorBidi"/>
      <w:color w:val="0072C6" w:themeColor="accent1"/>
      <w:sz w:val="34"/>
    </w:rPr>
  </w:style>
  <w:style w:type="paragraph" w:styleId="Listaconnmeros">
    <w:name w:val="List Number"/>
    <w:basedOn w:val="Normal"/>
    <w:uiPriority w:val="32"/>
    <w:qFormat/>
    <w:pPr>
      <w:numPr>
        <w:numId w:val="1"/>
      </w:numPr>
      <w:contextualSpacing/>
    </w:pPr>
  </w:style>
  <w:style w:type="character" w:styleId="Ttulo6Car" w:customStyle="1">
    <w:name w:val="Título 6 Car"/>
    <w:basedOn w:val="Fuentedeprrafopredeter"/>
    <w:link w:val="Ttulo6"/>
    <w:uiPriority w:val="9"/>
    <w:semiHidden/>
    <w:rPr>
      <w:rFonts w:asciiTheme="majorHAnsi" w:hAnsiTheme="majorHAnsi" w:eastAsiaTheme="majorEastAsia" w:cstheme="majorBidi"/>
      <w:color w:val="0072C6" w:themeColor="accent1"/>
    </w:rPr>
  </w:style>
  <w:style w:type="character" w:styleId="Ttulo4Car" w:customStyle="1">
    <w:name w:val="Título 4 Car"/>
    <w:basedOn w:val="Fuentedeprrafopredeter"/>
    <w:link w:val="Ttulo4"/>
    <w:uiPriority w:val="9"/>
    <w:rsid w:val="000628AB"/>
    <w:rPr>
      <w:rFonts w:asciiTheme="majorHAnsi" w:hAnsiTheme="majorHAnsi" w:eastAsiaTheme="majorEastAsia" w:cstheme="majorBidi"/>
      <w:i/>
      <w:iCs/>
      <w:color w:val="005494" w:themeColor="accent1" w:themeShade="BF"/>
    </w:rPr>
  </w:style>
  <w:style w:type="character" w:styleId="Ttulo5Car" w:customStyle="1">
    <w:name w:val="Título 5 Car"/>
    <w:basedOn w:val="Fuentedeprrafopredeter"/>
    <w:link w:val="Ttulo5"/>
    <w:uiPriority w:val="9"/>
    <w:rsid w:val="000628AB"/>
    <w:rPr>
      <w:rFonts w:asciiTheme="majorHAnsi" w:hAnsiTheme="majorHAnsi" w:eastAsiaTheme="majorEastAsia" w:cstheme="majorBidi"/>
      <w:color w:val="005494" w:themeColor="accent1" w:themeShade="BF"/>
    </w:rPr>
  </w:style>
  <w:style w:type="paragraph" w:styleId="Prrafodelista">
    <w:name w:val="List Paragraph"/>
    <w:basedOn w:val="Normal"/>
    <w:uiPriority w:val="34"/>
    <w:unhideWhenUsed/>
    <w:qFormat/>
    <w:rsid w:val="000628AB"/>
    <w:pPr>
      <w:ind w:left="720"/>
      <w:contextualSpacing/>
    </w:pPr>
  </w:style>
  <w:style w:type="paragraph" w:styleId="NormalWeb">
    <w:name w:val="Normal (Web)"/>
    <w:basedOn w:val="Normal"/>
    <w:uiPriority w:val="99"/>
    <w:unhideWhenUsed/>
    <w:rsid w:val="00A96731"/>
    <w:pPr>
      <w:spacing w:before="100" w:beforeAutospacing="1" w:after="100" w:afterAutospacing="1"/>
    </w:pPr>
    <w:rPr>
      <w:rFonts w:ascii="Times New Roman" w:hAnsi="Times New Roman" w:eastAsia="Times New Roman" w:cs="Times New Roman"/>
      <w:color w:val="auto"/>
      <w:lang w:val="en-US" w:eastAsia="en-US"/>
    </w:rPr>
  </w:style>
  <w:style w:type="paragraph" w:styleId="Titulo8" w:customStyle="1">
    <w:name w:val="Titulo 8"/>
    <w:basedOn w:val="Ttulo8"/>
    <w:link w:val="Titulo8Car"/>
    <w:qFormat/>
    <w:rsid w:val="00F64C49"/>
    <w:rPr>
      <w:color w:val="43AEFF" w:themeColor="accent1" w:themeTint="99"/>
    </w:rPr>
  </w:style>
  <w:style w:type="character" w:styleId="Titulo8Car" w:customStyle="1">
    <w:name w:val="Titulo 8 Car"/>
    <w:basedOn w:val="Fuentedeprrafopredeter"/>
    <w:link w:val="Titulo8"/>
    <w:rsid w:val="00F64C49"/>
    <w:rPr>
      <w:rFonts w:asciiTheme="majorHAnsi" w:hAnsiTheme="majorHAnsi" w:eastAsiaTheme="majorEastAsia" w:cstheme="majorBidi"/>
      <w:color w:val="43AEFF" w:themeColor="accent1" w:themeTint="99"/>
      <w:spacing w:val="14"/>
      <w:sz w:val="26"/>
      <w:szCs w:val="2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908273">
      <w:bodyDiv w:val="1"/>
      <w:marLeft w:val="0"/>
      <w:marRight w:val="0"/>
      <w:marTop w:val="0"/>
      <w:marBottom w:val="0"/>
      <w:divBdr>
        <w:top w:val="none" w:sz="0" w:space="0" w:color="auto"/>
        <w:left w:val="none" w:sz="0" w:space="0" w:color="auto"/>
        <w:bottom w:val="none" w:sz="0" w:space="0" w:color="auto"/>
        <w:right w:val="none" w:sz="0" w:space="0" w:color="auto"/>
      </w:divBdr>
      <w:divsChild>
        <w:div w:id="2070688062">
          <w:marLeft w:val="0"/>
          <w:marRight w:val="0"/>
          <w:marTop w:val="0"/>
          <w:marBottom w:val="0"/>
          <w:divBdr>
            <w:top w:val="none" w:sz="0" w:space="0" w:color="auto"/>
            <w:left w:val="none" w:sz="0" w:space="0" w:color="auto"/>
            <w:bottom w:val="none" w:sz="0" w:space="0" w:color="auto"/>
            <w:right w:val="none" w:sz="0" w:space="0" w:color="auto"/>
          </w:divBdr>
          <w:divsChild>
            <w:div w:id="367492802">
              <w:marLeft w:val="0"/>
              <w:marRight w:val="0"/>
              <w:marTop w:val="0"/>
              <w:marBottom w:val="0"/>
              <w:divBdr>
                <w:top w:val="none" w:sz="0" w:space="0" w:color="auto"/>
                <w:left w:val="none" w:sz="0" w:space="0" w:color="auto"/>
                <w:bottom w:val="none" w:sz="0" w:space="0" w:color="auto"/>
                <w:right w:val="none" w:sz="0" w:space="0" w:color="auto"/>
              </w:divBdr>
              <w:divsChild>
                <w:div w:id="2015647187">
                  <w:marLeft w:val="0"/>
                  <w:marRight w:val="0"/>
                  <w:marTop w:val="0"/>
                  <w:marBottom w:val="0"/>
                  <w:divBdr>
                    <w:top w:val="none" w:sz="0" w:space="0" w:color="auto"/>
                    <w:left w:val="none" w:sz="0" w:space="0" w:color="auto"/>
                    <w:bottom w:val="none" w:sz="0" w:space="0" w:color="auto"/>
                    <w:right w:val="none" w:sz="0" w:space="0" w:color="auto"/>
                  </w:divBdr>
                  <w:divsChild>
                    <w:div w:id="18337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381">
      <w:bodyDiv w:val="1"/>
      <w:marLeft w:val="0"/>
      <w:marRight w:val="0"/>
      <w:marTop w:val="0"/>
      <w:marBottom w:val="0"/>
      <w:divBdr>
        <w:top w:val="none" w:sz="0" w:space="0" w:color="auto"/>
        <w:left w:val="none" w:sz="0" w:space="0" w:color="auto"/>
        <w:bottom w:val="none" w:sz="0" w:space="0" w:color="auto"/>
        <w:right w:val="none" w:sz="0" w:space="0" w:color="auto"/>
      </w:divBdr>
      <w:divsChild>
        <w:div w:id="2054192198">
          <w:marLeft w:val="0"/>
          <w:marRight w:val="0"/>
          <w:marTop w:val="0"/>
          <w:marBottom w:val="0"/>
          <w:divBdr>
            <w:top w:val="none" w:sz="0" w:space="0" w:color="auto"/>
            <w:left w:val="none" w:sz="0" w:space="0" w:color="auto"/>
            <w:bottom w:val="none" w:sz="0" w:space="0" w:color="auto"/>
            <w:right w:val="none" w:sz="0" w:space="0" w:color="auto"/>
          </w:divBdr>
          <w:divsChild>
            <w:div w:id="1336568676">
              <w:marLeft w:val="0"/>
              <w:marRight w:val="0"/>
              <w:marTop w:val="0"/>
              <w:marBottom w:val="0"/>
              <w:divBdr>
                <w:top w:val="none" w:sz="0" w:space="0" w:color="auto"/>
                <w:left w:val="none" w:sz="0" w:space="0" w:color="auto"/>
                <w:bottom w:val="none" w:sz="0" w:space="0" w:color="auto"/>
                <w:right w:val="none" w:sz="0" w:space="0" w:color="auto"/>
              </w:divBdr>
              <w:divsChild>
                <w:div w:id="1249076373">
                  <w:marLeft w:val="0"/>
                  <w:marRight w:val="0"/>
                  <w:marTop w:val="0"/>
                  <w:marBottom w:val="0"/>
                  <w:divBdr>
                    <w:top w:val="none" w:sz="0" w:space="0" w:color="auto"/>
                    <w:left w:val="none" w:sz="0" w:space="0" w:color="auto"/>
                    <w:bottom w:val="none" w:sz="0" w:space="0" w:color="auto"/>
                    <w:right w:val="none" w:sz="0" w:space="0" w:color="auto"/>
                  </w:divBdr>
                  <w:divsChild>
                    <w:div w:id="12483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70694">
      <w:bodyDiv w:val="1"/>
      <w:marLeft w:val="0"/>
      <w:marRight w:val="0"/>
      <w:marTop w:val="0"/>
      <w:marBottom w:val="0"/>
      <w:divBdr>
        <w:top w:val="none" w:sz="0" w:space="0" w:color="auto"/>
        <w:left w:val="none" w:sz="0" w:space="0" w:color="auto"/>
        <w:bottom w:val="none" w:sz="0" w:space="0" w:color="auto"/>
        <w:right w:val="none" w:sz="0" w:space="0" w:color="auto"/>
      </w:divBdr>
      <w:divsChild>
        <w:div w:id="1609704246">
          <w:marLeft w:val="0"/>
          <w:marRight w:val="0"/>
          <w:marTop w:val="0"/>
          <w:marBottom w:val="0"/>
          <w:divBdr>
            <w:top w:val="none" w:sz="0" w:space="0" w:color="auto"/>
            <w:left w:val="none" w:sz="0" w:space="0" w:color="auto"/>
            <w:bottom w:val="none" w:sz="0" w:space="0" w:color="auto"/>
            <w:right w:val="none" w:sz="0" w:space="0" w:color="auto"/>
          </w:divBdr>
          <w:divsChild>
            <w:div w:id="1067530753">
              <w:marLeft w:val="0"/>
              <w:marRight w:val="0"/>
              <w:marTop w:val="0"/>
              <w:marBottom w:val="0"/>
              <w:divBdr>
                <w:top w:val="none" w:sz="0" w:space="0" w:color="auto"/>
                <w:left w:val="none" w:sz="0" w:space="0" w:color="auto"/>
                <w:bottom w:val="none" w:sz="0" w:space="0" w:color="auto"/>
                <w:right w:val="none" w:sz="0" w:space="0" w:color="auto"/>
              </w:divBdr>
              <w:divsChild>
                <w:div w:id="2008240636">
                  <w:marLeft w:val="0"/>
                  <w:marRight w:val="0"/>
                  <w:marTop w:val="0"/>
                  <w:marBottom w:val="0"/>
                  <w:divBdr>
                    <w:top w:val="none" w:sz="0" w:space="0" w:color="auto"/>
                    <w:left w:val="none" w:sz="0" w:space="0" w:color="auto"/>
                    <w:bottom w:val="none" w:sz="0" w:space="0" w:color="auto"/>
                    <w:right w:val="none" w:sz="0" w:space="0" w:color="auto"/>
                  </w:divBdr>
                  <w:divsChild>
                    <w:div w:id="3320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word/glossary/document.xml" Id="R7de001369bcb4eef" /><Relationship Type="http://schemas.openxmlformats.org/officeDocument/2006/relationships/image" Target="/media/image3.png" Id="R1b6f0e472faa40ab" /><Relationship Type="http://schemas.openxmlformats.org/officeDocument/2006/relationships/image" Target="/media/image4.png" Id="R87f5e1a231744bfb" /><Relationship Type="http://schemas.openxmlformats.org/officeDocument/2006/relationships/image" Target="/media/image7.png" Id="R3ec4fc41819c4934" /><Relationship Type="http://schemas.openxmlformats.org/officeDocument/2006/relationships/image" Target="/media/image8.png" Id="R854efea026784799" /><Relationship Type="http://schemas.openxmlformats.org/officeDocument/2006/relationships/image" Target="/media/image9.png" Id="R9f1495719a394fd1" /><Relationship Type="http://schemas.openxmlformats.org/officeDocument/2006/relationships/image" Target="/media/imagee.png" Id="Rffb46a5cf0f649f1" /><Relationship Type="http://schemas.openxmlformats.org/officeDocument/2006/relationships/image" Target="/media/image10.png" Id="R5a6946cb4ff848ba" /><Relationship Type="http://schemas.openxmlformats.org/officeDocument/2006/relationships/image" Target="/media/image11.png" Id="Rb5db3e29c79143be" /><Relationship Type="http://schemas.openxmlformats.org/officeDocument/2006/relationships/image" Target="/media/image12.png" Id="Rc10963d23cc244b8" /><Relationship Type="http://schemas.openxmlformats.org/officeDocument/2006/relationships/image" Target="/media/image13.png" Id="Ra3e902f12e8d4258" /><Relationship Type="http://schemas.openxmlformats.org/officeDocument/2006/relationships/image" Target="/media/image14.png" Id="R887231f36902492b" /><Relationship Type="http://schemas.openxmlformats.org/officeDocument/2006/relationships/image" Target="/media/image15.png" Id="Rcfafb20b521c4924" /><Relationship Type="http://schemas.openxmlformats.org/officeDocument/2006/relationships/image" Target="/media/image16.png" Id="R927b20e58da048c2" /><Relationship Type="http://schemas.openxmlformats.org/officeDocument/2006/relationships/image" Target="/media/image17.png" Id="R76ac2128a3e242b4" /><Relationship Type="http://schemas.openxmlformats.org/officeDocument/2006/relationships/image" Target="/media/image18.png" Id="Rdb94cb4f57e64193" /><Relationship Type="http://schemas.openxmlformats.org/officeDocument/2006/relationships/image" Target="/media/image19.png" Id="Rbe32609be7394f54" /><Relationship Type="http://schemas.openxmlformats.org/officeDocument/2006/relationships/image" Target="/media/image1a.png" Id="Rcdcffb2599364cba" /><Relationship Type="http://schemas.openxmlformats.org/officeDocument/2006/relationships/image" Target="/media/image1b.png" Id="Rc6160e71f1864f0d" /><Relationship Type="http://schemas.openxmlformats.org/officeDocument/2006/relationships/image" Target="/media/image1c.png" Id="Rbbf3cff534ca4fc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ac889c5-48d0-4c35-8c53-f37c75424acb}"/>
      </w:docPartPr>
      <w:docPartBody>
        <w:p w14:paraId="5DB85626">
          <w:r>
            <w:rPr>
              <w:rStyle w:val="PlaceholderText"/>
            </w:rPr>
            <w:t/>
          </w:r>
        </w:p>
      </w:docPartBody>
    </w:docPart>
  </w:docParts>
</w:glossaryDocument>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Casado</dc:creator>
  <keywords/>
  <dc:description/>
  <lastModifiedBy>Guest User</lastModifiedBy>
  <revision>223</revision>
  <dcterms:created xsi:type="dcterms:W3CDTF">2019-04-15T18:17:00.0000000Z</dcterms:created>
  <dcterms:modified xsi:type="dcterms:W3CDTF">2019-04-20T11:32:48.9183704Z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