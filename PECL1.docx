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9CD" w:rsidRDefault="00BB5269" w:rsidP="00BB5269">
      <w:pPr>
        <w:pStyle w:val="Heading1"/>
        <w:rPr>
          <w:lang w:val="es-ES"/>
        </w:rPr>
      </w:pPr>
      <w:r>
        <w:rPr>
          <w:lang w:val="es-ES"/>
        </w:rPr>
        <w:t>PECL1</w:t>
      </w:r>
    </w:p>
    <w:p w:rsidR="00CB3F13" w:rsidRPr="00CB3F13" w:rsidRDefault="00CB3F13" w:rsidP="00CB3F13">
      <w:pPr>
        <w:rPr>
          <w:lang w:val="es-ES"/>
        </w:rPr>
      </w:pPr>
      <w:bookmarkStart w:id="0" w:name="_GoBack"/>
      <w:bookmarkEnd w:id="0"/>
    </w:p>
    <w:sectPr w:rsidR="00CB3F13" w:rsidRPr="00CB3F13" w:rsidSect="00BB5269">
      <w:footerReference w:type="default" r:id="rId7"/>
      <w:footerReference w:type="first" r:id="rId8"/>
      <w:pgSz w:w="12240" w:h="15840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20A3" w:rsidRDefault="002B20A3">
      <w:pPr>
        <w:spacing w:before="0" w:after="0" w:line="240" w:lineRule="auto"/>
      </w:pPr>
      <w:r>
        <w:separator/>
      </w:r>
    </w:p>
    <w:p w:rsidR="002B20A3" w:rsidRDefault="002B20A3"/>
  </w:endnote>
  <w:endnote w:type="continuationSeparator" w:id="0">
    <w:p w:rsidR="002B20A3" w:rsidRDefault="002B20A3">
      <w:pPr>
        <w:spacing w:before="0" w:after="0" w:line="240" w:lineRule="auto"/>
      </w:pPr>
      <w:r>
        <w:continuationSeparator/>
      </w:r>
    </w:p>
    <w:p w:rsidR="002B20A3" w:rsidRDefault="002B20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19CD" w:rsidRDefault="002B20A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269" w:rsidRDefault="00BB5269">
    <w:pPr>
      <w:pStyle w:val="Footer"/>
    </w:pPr>
    <w:r>
      <w:t xml:space="preserve">PECL1 | </w:t>
    </w:r>
    <w:proofErr w:type="spellStart"/>
    <w:r>
      <w:t>Gestión</w:t>
    </w:r>
    <w:proofErr w:type="spellEnd"/>
    <w:r>
      <w:t xml:space="preserve"> de </w:t>
    </w:r>
    <w:proofErr w:type="spellStart"/>
    <w:r>
      <w:t>proyectos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20A3" w:rsidRDefault="002B20A3">
      <w:pPr>
        <w:spacing w:before="0" w:after="0" w:line="240" w:lineRule="auto"/>
      </w:pPr>
      <w:r>
        <w:separator/>
      </w:r>
    </w:p>
    <w:p w:rsidR="002B20A3" w:rsidRDefault="002B20A3"/>
  </w:footnote>
  <w:footnote w:type="continuationSeparator" w:id="0">
    <w:p w:rsidR="002B20A3" w:rsidRDefault="002B20A3">
      <w:pPr>
        <w:spacing w:before="0" w:after="0" w:line="240" w:lineRule="auto"/>
      </w:pPr>
      <w:r>
        <w:continuationSeparator/>
      </w:r>
    </w:p>
    <w:p w:rsidR="002B20A3" w:rsidRDefault="002B20A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69"/>
    <w:rsid w:val="002B20A3"/>
    <w:rsid w:val="00BB5269"/>
    <w:rsid w:val="00CB3F13"/>
    <w:rsid w:val="00E9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9A339D"/>
  <w15:chartTrackingRefBased/>
  <w15:docId w15:val="{3FF6A6AD-B847-B144-8B06-AFC332FA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r.blissfulgrin/Library/Containers/com.microsoft.Word/Data/Library/Application%20Support/Microsoft/Office/16.0/DTS/en-US%7bCDF358D6-A359-FF49-BA44-8AF20A994FFF%7d/%7b834E1CA7-635B-0448-ABC4-C8CAC3C210D4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Casado</dc:creator>
  <cp:keywords/>
  <dc:description/>
  <cp:lastModifiedBy>Casado Ballesteros Juan</cp:lastModifiedBy>
  <cp:revision>2</cp:revision>
  <dcterms:created xsi:type="dcterms:W3CDTF">2019-03-09T09:38:00Z</dcterms:created>
  <dcterms:modified xsi:type="dcterms:W3CDTF">2019-03-09T09:42:00Z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