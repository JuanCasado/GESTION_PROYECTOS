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B3E9E" w14:textId="738D4E07" w:rsidR="006413DA" w:rsidRDefault="006413DA" w:rsidP="006413DA">
      <w:pPr>
        <w:pStyle w:val="Ttulo1"/>
        <w:rPr>
          <w:sz w:val="52"/>
          <w:lang w:val="es-ES"/>
        </w:rPr>
      </w:pPr>
    </w:p>
    <w:p w14:paraId="5B26BA90" w14:textId="127C53A1" w:rsidR="006413DA" w:rsidRDefault="00325158" w:rsidP="006413DA">
      <w:pPr>
        <w:pStyle w:val="Ttulo1"/>
        <w:jc w:val="center"/>
        <w:rPr>
          <w:sz w:val="52"/>
          <w:lang w:val="es-ES"/>
        </w:rPr>
      </w:pPr>
      <w:r w:rsidRPr="006413DA">
        <w:rPr>
          <w:sz w:val="52"/>
          <w:lang w:val="es-ES"/>
        </w:rPr>
        <w:t>Anteproyecto</w:t>
      </w:r>
    </w:p>
    <w:p w14:paraId="7AE65FCE" w14:textId="1F4BC428" w:rsidR="006413DA" w:rsidRPr="006413DA" w:rsidRDefault="006413DA" w:rsidP="006413DA">
      <w:pPr>
        <w:rPr>
          <w:lang w:val="es-ES"/>
        </w:rPr>
      </w:pPr>
    </w:p>
    <w:p w14:paraId="01A261D0" w14:textId="0F82268E" w:rsidR="00F8484F" w:rsidRPr="006413DA" w:rsidRDefault="00710526" w:rsidP="002E1B66">
      <w:pPr>
        <w:pStyle w:val="Ttulo3"/>
        <w:jc w:val="center"/>
        <w:rPr>
          <w:sz w:val="40"/>
          <w:lang w:val="es-ES"/>
        </w:rPr>
      </w:pPr>
      <w:r w:rsidRPr="006413DA">
        <w:rPr>
          <w:sz w:val="40"/>
          <w:lang w:val="es-ES"/>
        </w:rPr>
        <w:t>Empresa para la innovación, desarrollo e implantación de tecnologías Iot</w:t>
      </w:r>
    </w:p>
    <w:p w14:paraId="0F0DD162" w14:textId="25B9FCCF" w:rsidR="002E1B66" w:rsidRPr="006413DA" w:rsidRDefault="002E1B66">
      <w:pPr>
        <w:rPr>
          <w:sz w:val="20"/>
          <w:lang w:val="es-ES"/>
        </w:rPr>
      </w:pPr>
      <w:r w:rsidRPr="006413DA">
        <w:rPr>
          <w:sz w:val="20"/>
          <w:lang w:val="es-ES"/>
        </w:rPr>
        <w:br w:type="page"/>
      </w:r>
    </w:p>
    <w:p w14:paraId="0D50E49D" w14:textId="14791CD4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lastRenderedPageBreak/>
        <w:t>Objetivos</w:t>
      </w:r>
    </w:p>
    <w:p w14:paraId="6D3774A7" w14:textId="22FB1596" w:rsidR="00031245" w:rsidRPr="006413DA" w:rsidRDefault="00031245" w:rsidP="00F8484F">
      <w:pPr>
        <w:rPr>
          <w:sz w:val="20"/>
          <w:lang w:val="es-ES"/>
        </w:rPr>
      </w:pPr>
      <w:r w:rsidRPr="006413DA">
        <w:rPr>
          <w:sz w:val="20"/>
          <w:lang w:val="es-ES"/>
        </w:rPr>
        <w:t xml:space="preserve">Somos una empresa española de innovación, desarrollo e implantación de tecnologías de la Internet of Things </w:t>
      </w:r>
      <w:r w:rsidR="00872846" w:rsidRPr="006413DA">
        <w:rPr>
          <w:sz w:val="20"/>
          <w:lang w:val="es-ES"/>
        </w:rPr>
        <w:t>(Iot</w:t>
      </w:r>
      <w:r w:rsidRPr="006413DA">
        <w:rPr>
          <w:sz w:val="20"/>
          <w:lang w:val="es-ES"/>
        </w:rPr>
        <w:t>).</w:t>
      </w:r>
    </w:p>
    <w:p w14:paraId="0308A498" w14:textId="77777777" w:rsidR="002E1B66" w:rsidRPr="006413DA" w:rsidRDefault="00031245" w:rsidP="00F8484F">
      <w:pPr>
        <w:rPr>
          <w:sz w:val="20"/>
          <w:lang w:val="es-ES"/>
        </w:rPr>
      </w:pPr>
      <w:r w:rsidRPr="006413DA">
        <w:rPr>
          <w:sz w:val="20"/>
          <w:lang w:val="es-ES"/>
        </w:rPr>
        <w:t xml:space="preserve">Inicialmente nuestro producto IoT estrella </w:t>
      </w:r>
      <w:r w:rsidR="00B219D6" w:rsidRPr="006413DA">
        <w:rPr>
          <w:sz w:val="20"/>
          <w:lang w:val="es-ES"/>
        </w:rPr>
        <w:t>está</w:t>
      </w:r>
      <w:r w:rsidRPr="006413DA">
        <w:rPr>
          <w:sz w:val="20"/>
          <w:lang w:val="es-ES"/>
        </w:rPr>
        <w:t xml:space="preserve"> centrado </w:t>
      </w:r>
      <w:r w:rsidR="00C61E04" w:rsidRPr="006413DA">
        <w:rPr>
          <w:sz w:val="20"/>
          <w:lang w:val="es-ES"/>
        </w:rPr>
        <w:t>en el hogar, y consiste de un sistema que</w:t>
      </w:r>
      <w:r w:rsidR="003F3403" w:rsidRPr="006413DA">
        <w:rPr>
          <w:sz w:val="20"/>
          <w:lang w:val="es-ES"/>
        </w:rPr>
        <w:t xml:space="preserve"> </w:t>
      </w:r>
      <w:r w:rsidR="00C61E04" w:rsidRPr="006413DA">
        <w:rPr>
          <w:sz w:val="20"/>
          <w:lang w:val="es-ES"/>
        </w:rPr>
        <w:t>convierte</w:t>
      </w:r>
      <w:r w:rsidR="003F3403" w:rsidRPr="006413DA">
        <w:rPr>
          <w:sz w:val="20"/>
          <w:lang w:val="es-ES"/>
        </w:rPr>
        <w:t xml:space="preserve"> cualquier electrodoméstico en un dispositivo inteligente</w:t>
      </w:r>
      <w:r w:rsidR="002E1B66" w:rsidRPr="006413DA">
        <w:rPr>
          <w:sz w:val="20"/>
          <w:lang w:val="es-ES"/>
        </w:rPr>
        <w:t>, de manera que conseguimos:</w:t>
      </w:r>
    </w:p>
    <w:p w14:paraId="0553B62E" w14:textId="7B504810" w:rsidR="00F8484F" w:rsidRPr="006413DA" w:rsidRDefault="00083D8D" w:rsidP="002E1B66">
      <w:pPr>
        <w:pStyle w:val="Prrafodelista"/>
        <w:numPr>
          <w:ilvl w:val="0"/>
          <w:numId w:val="9"/>
        </w:numPr>
        <w:rPr>
          <w:sz w:val="20"/>
          <w:lang w:val="es-ES"/>
        </w:rPr>
      </w:pPr>
      <w:r w:rsidRPr="006413DA">
        <w:rPr>
          <w:sz w:val="20"/>
          <w:lang w:val="es-ES"/>
        </w:rPr>
        <w:t>Controlar desde nuestra aplicación móvil la alimentación eléctrica de todos los aparatos conectados a nuestro sistema</w:t>
      </w:r>
      <w:r w:rsidR="00066993" w:rsidRPr="006413DA">
        <w:rPr>
          <w:sz w:val="20"/>
          <w:lang w:val="es-ES"/>
        </w:rPr>
        <w:t>,</w:t>
      </w:r>
      <w:r w:rsidR="002A50CA" w:rsidRPr="006413DA">
        <w:rPr>
          <w:sz w:val="20"/>
          <w:lang w:val="es-ES"/>
        </w:rPr>
        <w:t xml:space="preserve"> pero sin perder la </w:t>
      </w:r>
      <w:r w:rsidRPr="006413DA">
        <w:rPr>
          <w:sz w:val="20"/>
          <w:lang w:val="es-ES"/>
        </w:rPr>
        <w:t>capacidad</w:t>
      </w:r>
      <w:r w:rsidR="002A50CA" w:rsidRPr="006413DA">
        <w:rPr>
          <w:sz w:val="20"/>
          <w:lang w:val="es-ES"/>
        </w:rPr>
        <w:t xml:space="preserve"> de encender o apagar el dispositivo manualmente.</w:t>
      </w:r>
    </w:p>
    <w:p w14:paraId="6DFE4060" w14:textId="520DAEEF" w:rsidR="00CC03FA" w:rsidRDefault="00083D8D" w:rsidP="006413DA">
      <w:pPr>
        <w:pStyle w:val="Prrafodelista"/>
        <w:numPr>
          <w:ilvl w:val="0"/>
          <w:numId w:val="9"/>
        </w:numPr>
        <w:rPr>
          <w:sz w:val="20"/>
          <w:lang w:val="es-ES"/>
        </w:rPr>
      </w:pPr>
      <w:r w:rsidRPr="006413DA">
        <w:rPr>
          <w:sz w:val="20"/>
          <w:lang w:val="es-ES"/>
        </w:rPr>
        <w:t xml:space="preserve">Registrar del consumo de todos los aparatos, de manera que se generen estadísticas e informes con información relevante para el cliente, </w:t>
      </w:r>
      <w:r w:rsidRPr="006413DA">
        <w:rPr>
          <w:sz w:val="20"/>
          <w:u w:val="single"/>
          <w:lang w:val="es-ES"/>
        </w:rPr>
        <w:t>y para las empresas</w:t>
      </w:r>
      <w:r w:rsidRPr="006413DA">
        <w:rPr>
          <w:sz w:val="20"/>
          <w:lang w:val="es-ES"/>
        </w:rPr>
        <w:t>.</w:t>
      </w:r>
    </w:p>
    <w:p w14:paraId="71FCF03F" w14:textId="4BC0AAC7" w:rsidR="006413DA" w:rsidRDefault="006413DA" w:rsidP="006413DA">
      <w:pPr>
        <w:rPr>
          <w:sz w:val="20"/>
          <w:lang w:val="es-ES"/>
        </w:rPr>
      </w:pPr>
      <w:r>
        <w:rPr>
          <w:sz w:val="20"/>
          <w:lang w:val="es-ES"/>
        </w:rPr>
        <w:t>En dicho proyecto estrella, analizaremos el mercado para crear nuestro sistema de la forma que el coste de fabricación sea el menor posible, para poder hacer frente a la competencia.</w:t>
      </w:r>
    </w:p>
    <w:p w14:paraId="3964739A" w14:textId="38EA5C5A" w:rsidR="00A414F8" w:rsidRDefault="00A414F8" w:rsidP="006413DA">
      <w:pPr>
        <w:rPr>
          <w:sz w:val="20"/>
          <w:lang w:val="es-ES"/>
        </w:rPr>
      </w:pPr>
      <w:r>
        <w:rPr>
          <w:sz w:val="20"/>
          <w:lang w:val="es-ES"/>
        </w:rPr>
        <w:t>Además, en dicho proyecto estamos muy comprometidos con ofrecer la máxima seguridad posible, de manera que toda comunicación que se mande a nuestros productos inteligentes sea</w:t>
      </w:r>
      <w:r w:rsidR="008F460F">
        <w:rPr>
          <w:sz w:val="20"/>
          <w:lang w:val="es-ES"/>
        </w:rPr>
        <w:t xml:space="preserve"> segura y esté autenticada.</w:t>
      </w:r>
    </w:p>
    <w:p w14:paraId="11E5ABFC" w14:textId="55BA239D" w:rsidR="008F460F" w:rsidRDefault="008F460F" w:rsidP="006413DA">
      <w:pPr>
        <w:rPr>
          <w:sz w:val="20"/>
          <w:lang w:val="es-ES"/>
        </w:rPr>
      </w:pPr>
      <w:r>
        <w:rPr>
          <w:sz w:val="20"/>
          <w:lang w:val="es-ES"/>
        </w:rPr>
        <w:t>Por último, una vez que tengamos el sistema perfectamente desarrollado, podríamos extender y adaptar todas sus funcionalidades a otros campos como:</w:t>
      </w:r>
    </w:p>
    <w:p w14:paraId="60F51852" w14:textId="43F68CB1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Administraciones públicas:</w:t>
      </w:r>
    </w:p>
    <w:p w14:paraId="64804C8C" w14:textId="218BA310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Universidades, hospitales, estaciones de transporte, etc.</w:t>
      </w:r>
    </w:p>
    <w:p w14:paraId="04FB71DC" w14:textId="6A21D133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Empresas del sector servicios:</w:t>
      </w:r>
    </w:p>
    <w:p w14:paraId="3C0A0988" w14:textId="1EBD6C28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Oficinas, centros de I+D, centros comerciales, grandes almacenes, distribuidores, hostelería, medios de comunicación, etc.</w:t>
      </w:r>
    </w:p>
    <w:p w14:paraId="63EB017D" w14:textId="3E4EB4C1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Empresas del sector industrial y energético:</w:t>
      </w:r>
    </w:p>
    <w:p w14:paraId="5B280937" w14:textId="7F96215C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Fábricas de automóviles, fábrica de materiales, centrales energéticas, parques eólicos, etc.</w:t>
      </w:r>
    </w:p>
    <w:p w14:paraId="3D8AB099" w14:textId="5D0E7A85" w:rsidR="008F460F" w:rsidRDefault="008F460F" w:rsidP="008F460F">
      <w:pPr>
        <w:pStyle w:val="Prrafodelista"/>
        <w:numPr>
          <w:ilvl w:val="0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Empresas del sector agrario y ganadero:</w:t>
      </w:r>
    </w:p>
    <w:p w14:paraId="0F7F2925" w14:textId="0B38AEE4" w:rsidR="008F460F" w:rsidRDefault="008F460F" w:rsidP="008F460F">
      <w:pPr>
        <w:pStyle w:val="Prrafodelista"/>
        <w:numPr>
          <w:ilvl w:val="1"/>
          <w:numId w:val="10"/>
        </w:numPr>
        <w:rPr>
          <w:sz w:val="20"/>
          <w:lang w:val="es-ES"/>
        </w:rPr>
      </w:pPr>
      <w:r>
        <w:rPr>
          <w:sz w:val="20"/>
          <w:lang w:val="es-ES"/>
        </w:rPr>
        <w:t>Granjas, campos de cultivos, invernaderos, etc.</w:t>
      </w:r>
    </w:p>
    <w:p w14:paraId="189A09E4" w14:textId="77777777" w:rsidR="00366FFE" w:rsidRPr="00366FFE" w:rsidRDefault="00366FFE" w:rsidP="00366FFE">
      <w:pPr>
        <w:rPr>
          <w:sz w:val="20"/>
          <w:lang w:val="es-ES"/>
        </w:rPr>
      </w:pPr>
    </w:p>
    <w:p w14:paraId="7898CBB0" w14:textId="77777777" w:rsidR="008F460F" w:rsidRPr="008F460F" w:rsidRDefault="008F460F" w:rsidP="008F460F">
      <w:pPr>
        <w:ind w:left="720" w:hanging="720"/>
        <w:rPr>
          <w:sz w:val="20"/>
          <w:lang w:val="es-ES"/>
        </w:rPr>
      </w:pPr>
    </w:p>
    <w:p w14:paraId="2BFFA4FE" w14:textId="77777777" w:rsidR="00FC109D" w:rsidRPr="006413DA" w:rsidRDefault="00FC109D" w:rsidP="006413DA">
      <w:pPr>
        <w:rPr>
          <w:sz w:val="20"/>
          <w:lang w:val="es-ES"/>
        </w:rPr>
      </w:pPr>
    </w:p>
    <w:p w14:paraId="2B6C8E52" w14:textId="04820B29" w:rsidR="00067D17" w:rsidRPr="00A414F8" w:rsidRDefault="00067D17" w:rsidP="00067D17">
      <w:p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0"/>
          <w:lang w:val="es-ES" w:eastAsia="en-US"/>
        </w:rPr>
      </w:pPr>
      <w:r w:rsidRPr="006413DA">
        <w:rPr>
          <w:rFonts w:ascii="Times New Roman" w:eastAsia="Times New Roman" w:hAnsi="Times New Roman" w:cs="Times New Roman"/>
          <w:color w:val="auto"/>
          <w:sz w:val="20"/>
          <w:lang w:eastAsia="en-US"/>
        </w:rPr>
        <w:lastRenderedPageBreak/>
        <w:fldChar w:fldCharType="begin"/>
      </w:r>
      <w:r w:rsidRPr="00A414F8">
        <w:rPr>
          <w:rFonts w:ascii="Times New Roman" w:eastAsia="Times New Roman" w:hAnsi="Times New Roman" w:cs="Times New Roman"/>
          <w:color w:val="auto"/>
          <w:sz w:val="20"/>
          <w:lang w:val="es-ES" w:eastAsia="en-US"/>
        </w:rPr>
        <w:instrText xml:space="preserve"> INCLUDEPICTURE "/var/folders/s3/wwp7g3hn3r94628zwgkf5f800000gn/T/com.microsoft.Word/WebArchiveCopyPasteTempFiles/grafico-expansion.png" \* MERGEFORMATINET </w:instrText>
      </w:r>
      <w:r w:rsidRPr="006413DA">
        <w:rPr>
          <w:rFonts w:ascii="Times New Roman" w:eastAsia="Times New Roman" w:hAnsi="Times New Roman" w:cs="Times New Roman"/>
          <w:color w:val="auto"/>
          <w:sz w:val="20"/>
          <w:lang w:eastAsia="en-US"/>
        </w:rPr>
        <w:fldChar w:fldCharType="end"/>
      </w:r>
    </w:p>
    <w:p w14:paraId="51AA2245" w14:textId="77777777" w:rsidR="00067D17" w:rsidRPr="006413DA" w:rsidRDefault="00067D17" w:rsidP="00F8484F">
      <w:pPr>
        <w:rPr>
          <w:sz w:val="20"/>
          <w:lang w:val="es-ES"/>
        </w:rPr>
      </w:pPr>
    </w:p>
    <w:p w14:paraId="6D6E6F53" w14:textId="3B9E98D9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Utilidad</w:t>
      </w:r>
    </w:p>
    <w:p w14:paraId="37F74D21" w14:textId="5D7AFB0B" w:rsidR="00F8484F" w:rsidRPr="006413DA" w:rsidRDefault="002A50CA" w:rsidP="002A50CA">
      <w:pPr>
        <w:ind w:left="720" w:hanging="720"/>
        <w:jc w:val="center"/>
        <w:rPr>
          <w:sz w:val="20"/>
          <w:lang w:val="es-ES"/>
        </w:rPr>
      </w:pPr>
      <w:r w:rsidRPr="006413DA">
        <w:rPr>
          <w:noProof/>
          <w:sz w:val="20"/>
          <w:lang w:val="es-ES" w:eastAsia="es-ES"/>
        </w:rPr>
        <w:drawing>
          <wp:inline distT="0" distB="0" distL="0" distR="0" wp14:anchorId="51FDC084" wp14:editId="14C1AF55">
            <wp:extent cx="6892103" cy="403761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eproyect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103" cy="40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D7D" w14:textId="06BA6CCA" w:rsidR="008F460F" w:rsidRDefault="008F460F" w:rsidP="00F8484F">
      <w:pPr>
        <w:pStyle w:val="Ttulo2"/>
        <w:rPr>
          <w:sz w:val="32"/>
          <w:lang w:val="es-ES"/>
        </w:rPr>
      </w:pPr>
    </w:p>
    <w:p w14:paraId="6D3BDCF0" w14:textId="2456D0E3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Antecedentes</w:t>
      </w:r>
    </w:p>
    <w:p w14:paraId="1DDD5801" w14:textId="7CCEF8EC" w:rsidR="00F8484F" w:rsidRPr="006413DA" w:rsidRDefault="0036209A" w:rsidP="00F8484F">
      <w:pPr>
        <w:rPr>
          <w:sz w:val="20"/>
          <w:lang w:val="es-ES"/>
        </w:rPr>
      </w:pPr>
      <w:proofErr w:type="spellStart"/>
      <w:r w:rsidRPr="006413DA">
        <w:rPr>
          <w:sz w:val="20"/>
          <w:lang w:val="es-ES"/>
        </w:rPr>
        <w:t>xiaomi</w:t>
      </w:r>
      <w:proofErr w:type="spellEnd"/>
    </w:p>
    <w:p w14:paraId="5BD5B684" w14:textId="57DACE72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Metodología y plan de trabajo</w:t>
      </w:r>
    </w:p>
    <w:p w14:paraId="002EDBA9" w14:textId="5E73D9DB" w:rsidR="00F8484F" w:rsidRDefault="003113D8" w:rsidP="00F8484F">
      <w:pPr>
        <w:rPr>
          <w:sz w:val="20"/>
          <w:lang w:val="es-ES"/>
        </w:rPr>
      </w:pPr>
      <w:r>
        <w:rPr>
          <w:sz w:val="20"/>
          <w:lang w:val="es-ES"/>
        </w:rPr>
        <w:t>La empresa se encuentra actualmente en la fase de desarrollo del proyecto estrella, por lo que la metodología y plan de trabajo se centrará en beneficiar dicho desarrollo.</w:t>
      </w:r>
    </w:p>
    <w:p w14:paraId="38E14B9C" w14:textId="77777777" w:rsidR="008A2678" w:rsidRDefault="003113D8" w:rsidP="00F8484F">
      <w:pPr>
        <w:rPr>
          <w:sz w:val="20"/>
          <w:lang w:val="es-ES"/>
        </w:rPr>
      </w:pPr>
      <w:r>
        <w:rPr>
          <w:sz w:val="20"/>
          <w:lang w:val="es-ES"/>
        </w:rPr>
        <w:t xml:space="preserve">La metodología a seguir será </w:t>
      </w:r>
      <w:r w:rsidR="00CB446D">
        <w:rPr>
          <w:sz w:val="20"/>
          <w:lang w:val="es-ES"/>
        </w:rPr>
        <w:t>Scrum, perteneciente al conjunto de las metodologías ágiles</w:t>
      </w:r>
      <w:r w:rsidR="008A2678">
        <w:rPr>
          <w:sz w:val="20"/>
          <w:lang w:val="es-ES"/>
        </w:rPr>
        <w:t>, las cuales son muy adecuadas para equipos pequeños</w:t>
      </w:r>
      <w:r w:rsidR="00CB446D">
        <w:rPr>
          <w:sz w:val="20"/>
          <w:lang w:val="es-ES"/>
        </w:rPr>
        <w:t>.</w:t>
      </w:r>
      <w:r w:rsidR="00541830">
        <w:rPr>
          <w:sz w:val="20"/>
          <w:lang w:val="es-ES"/>
        </w:rPr>
        <w:t xml:space="preserve"> </w:t>
      </w:r>
    </w:p>
    <w:p w14:paraId="530EEC45" w14:textId="2C544B81" w:rsidR="00CB446D" w:rsidRDefault="00541830" w:rsidP="00CD2CEC">
      <w:pPr>
        <w:spacing w:line="240" w:lineRule="auto"/>
        <w:rPr>
          <w:sz w:val="20"/>
          <w:lang w:val="es-ES"/>
        </w:rPr>
      </w:pPr>
      <w:r>
        <w:rPr>
          <w:sz w:val="20"/>
          <w:lang w:val="es-ES"/>
        </w:rPr>
        <w:lastRenderedPageBreak/>
        <w:t>Los integrantes serán:</w:t>
      </w:r>
    </w:p>
    <w:p w14:paraId="1948192C" w14:textId="5BDBEB33" w:rsidR="00CB446D" w:rsidRDefault="00CB446D" w:rsidP="00CD2CEC">
      <w:pPr>
        <w:pStyle w:val="Prrafodelista"/>
        <w:numPr>
          <w:ilvl w:val="0"/>
          <w:numId w:val="11"/>
        </w:numPr>
        <w:spacing w:line="240" w:lineRule="auto"/>
        <w:rPr>
          <w:sz w:val="20"/>
          <w:lang w:val="es-ES"/>
        </w:rPr>
      </w:pPr>
      <w:r>
        <w:rPr>
          <w:sz w:val="20"/>
          <w:lang w:val="es-ES"/>
        </w:rPr>
        <w:t>Juan Casado Ballesteros (Scrum Master)</w:t>
      </w:r>
    </w:p>
    <w:p w14:paraId="6D610C21" w14:textId="74859125" w:rsidR="00CB446D" w:rsidRDefault="00CB446D" w:rsidP="00CD2CEC">
      <w:pPr>
        <w:pStyle w:val="Prrafodelista"/>
        <w:numPr>
          <w:ilvl w:val="0"/>
          <w:numId w:val="11"/>
        </w:numPr>
        <w:spacing w:line="240" w:lineRule="auto"/>
        <w:rPr>
          <w:sz w:val="20"/>
          <w:lang w:val="es-ES"/>
        </w:rPr>
      </w:pPr>
      <w:r>
        <w:rPr>
          <w:sz w:val="20"/>
          <w:lang w:val="es-ES"/>
        </w:rPr>
        <w:t>David Menoyo Ros</w:t>
      </w:r>
    </w:p>
    <w:p w14:paraId="431E27A3" w14:textId="38E0E33B" w:rsidR="00CB446D" w:rsidRDefault="00CB446D" w:rsidP="00CD2CEC">
      <w:pPr>
        <w:pStyle w:val="Prrafodelista"/>
        <w:numPr>
          <w:ilvl w:val="0"/>
          <w:numId w:val="11"/>
        </w:numPr>
        <w:spacing w:line="240" w:lineRule="auto"/>
        <w:rPr>
          <w:sz w:val="20"/>
          <w:lang w:val="es-ES"/>
        </w:rPr>
      </w:pPr>
      <w:r>
        <w:rPr>
          <w:sz w:val="20"/>
          <w:lang w:val="es-ES"/>
        </w:rPr>
        <w:t>Álvaro Vaya Arboledas</w:t>
      </w:r>
    </w:p>
    <w:p w14:paraId="267A231B" w14:textId="76FF7825" w:rsidR="00CB446D" w:rsidRDefault="00CB446D" w:rsidP="00CD2CEC">
      <w:pPr>
        <w:pStyle w:val="Prrafodelista"/>
        <w:numPr>
          <w:ilvl w:val="0"/>
          <w:numId w:val="11"/>
        </w:numPr>
        <w:spacing w:line="240" w:lineRule="auto"/>
        <w:rPr>
          <w:sz w:val="20"/>
          <w:lang w:val="es-ES"/>
        </w:rPr>
      </w:pPr>
      <w:r>
        <w:rPr>
          <w:sz w:val="20"/>
          <w:lang w:val="es-ES"/>
        </w:rPr>
        <w:t>David Márquez Mínguez</w:t>
      </w:r>
    </w:p>
    <w:p w14:paraId="41B11628" w14:textId="5DCED966" w:rsidR="00541830" w:rsidRDefault="00541830" w:rsidP="00541830">
      <w:pPr>
        <w:rPr>
          <w:sz w:val="20"/>
          <w:lang w:val="es-ES"/>
        </w:rPr>
      </w:pPr>
      <w:r>
        <w:rPr>
          <w:sz w:val="20"/>
          <w:lang w:val="es-ES"/>
        </w:rPr>
        <w:t xml:space="preserve">Los cuatro empleados realizarán reuniones diarias dirigidas por el Scrum Master, de manera que en esos 6 meses de desarrollo se llevará un control total y directo de las diferentes tareas. Además, el hecho de que Juan Casado Ballesteros tenga experiencia en el sector de las IoT nos permitirá lograr una gran agilidad en la dirección </w:t>
      </w:r>
      <w:r w:rsidR="004960B7">
        <w:rPr>
          <w:sz w:val="20"/>
          <w:lang w:val="es-ES"/>
        </w:rPr>
        <w:t xml:space="preserve">e implementación </w:t>
      </w:r>
      <w:r>
        <w:rPr>
          <w:sz w:val="20"/>
          <w:lang w:val="es-ES"/>
        </w:rPr>
        <w:t>del proyecto.</w:t>
      </w:r>
    </w:p>
    <w:p w14:paraId="6377121E" w14:textId="1691FB17" w:rsidR="004960B7" w:rsidRDefault="004960B7" w:rsidP="00541830">
      <w:pPr>
        <w:rPr>
          <w:sz w:val="20"/>
          <w:lang w:val="es-ES"/>
        </w:rPr>
      </w:pPr>
      <w:bookmarkStart w:id="0" w:name="_GoBack"/>
      <w:bookmarkEnd w:id="0"/>
      <w:r>
        <w:rPr>
          <w:sz w:val="20"/>
          <w:lang w:val="es-ES"/>
        </w:rPr>
        <w:t>La hoja de ruta que planteamos sería la siguiente:</w:t>
      </w:r>
    </w:p>
    <w:tbl>
      <w:tblPr>
        <w:tblStyle w:val="Tabladecuadrcula5oscura-nfasis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3"/>
        <w:gridCol w:w="1150"/>
        <w:gridCol w:w="1035"/>
        <w:gridCol w:w="1478"/>
        <w:gridCol w:w="1097"/>
        <w:gridCol w:w="1099"/>
        <w:gridCol w:w="1257"/>
        <w:gridCol w:w="2505"/>
        <w:gridCol w:w="750"/>
      </w:tblGrid>
      <w:tr w:rsidR="00D55D8E" w:rsidRPr="00DF18DE" w14:paraId="6AD52877" w14:textId="77777777" w:rsidTr="00D55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2" w:type="dxa"/>
            <w:gridSpan w:val="6"/>
            <w:shd w:val="clear" w:color="auto" w:fill="BFBFBF" w:themeFill="background1" w:themeFillShade="BF"/>
            <w:vAlign w:val="center"/>
          </w:tcPr>
          <w:p w14:paraId="3764175D" w14:textId="77777777" w:rsidR="00934775" w:rsidRPr="00DF18DE" w:rsidRDefault="00934775" w:rsidP="00D55D8E">
            <w:pPr>
              <w:jc w:val="center"/>
              <w:rPr>
                <w:b w:val="0"/>
                <w:bCs w:val="0"/>
              </w:rPr>
            </w:pPr>
            <w:r w:rsidRPr="00DF18DE">
              <w:rPr>
                <w:b w:val="0"/>
              </w:rPr>
              <w:t>2019</w:t>
            </w:r>
          </w:p>
          <w:p w14:paraId="36A067AB" w14:textId="0FFCB92F" w:rsidR="00934775" w:rsidRPr="00DF18DE" w:rsidRDefault="00934775" w:rsidP="00D55D8E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Pr="00DF18DE">
              <w:rPr>
                <w:b w:val="0"/>
              </w:rPr>
              <w:t>1</w:t>
            </w:r>
          </w:p>
        </w:tc>
        <w:tc>
          <w:tcPr>
            <w:tcW w:w="1257" w:type="dxa"/>
            <w:shd w:val="clear" w:color="auto" w:fill="BFBFBF" w:themeFill="background1" w:themeFillShade="BF"/>
            <w:vAlign w:val="center"/>
          </w:tcPr>
          <w:p w14:paraId="42B5D779" w14:textId="77777777" w:rsidR="00934775" w:rsidRPr="00DF18DE" w:rsidRDefault="00934775" w:rsidP="00D55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8DE">
              <w:rPr>
                <w:b w:val="0"/>
              </w:rPr>
              <w:t>2019</w:t>
            </w:r>
          </w:p>
          <w:p w14:paraId="55181A51" w14:textId="2657A686" w:rsidR="00934775" w:rsidRPr="00DF18DE" w:rsidRDefault="00934775" w:rsidP="00D55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Pr="00DF18DE">
              <w:rPr>
                <w:b w:val="0"/>
              </w:rPr>
              <w:t>2</w:t>
            </w:r>
          </w:p>
        </w:tc>
        <w:tc>
          <w:tcPr>
            <w:tcW w:w="2505" w:type="dxa"/>
            <w:shd w:val="clear" w:color="auto" w:fill="BFBFBF" w:themeFill="background1" w:themeFillShade="BF"/>
            <w:vAlign w:val="center"/>
          </w:tcPr>
          <w:p w14:paraId="18B67BB5" w14:textId="5C70F470" w:rsidR="00934775" w:rsidRPr="00DF18DE" w:rsidRDefault="00934775" w:rsidP="00D55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8DE">
              <w:rPr>
                <w:b w:val="0"/>
              </w:rPr>
              <w:t>2020</w:t>
            </w:r>
          </w:p>
          <w:p w14:paraId="2BB47FE9" w14:textId="745E416E" w:rsidR="00934775" w:rsidRPr="00DF18DE" w:rsidRDefault="00934775" w:rsidP="00D55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Pr="00DF18DE">
              <w:rPr>
                <w:b w:val="0"/>
              </w:rPr>
              <w:t>1</w:t>
            </w:r>
          </w:p>
        </w:tc>
        <w:tc>
          <w:tcPr>
            <w:tcW w:w="750" w:type="dxa"/>
            <w:shd w:val="clear" w:color="auto" w:fill="BFBFBF" w:themeFill="background1" w:themeFillShade="BF"/>
            <w:vAlign w:val="center"/>
          </w:tcPr>
          <w:p w14:paraId="469BC71D" w14:textId="77777777" w:rsidR="00934775" w:rsidRPr="00DF18DE" w:rsidRDefault="00934775" w:rsidP="00D55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F18DE">
              <w:rPr>
                <w:b w:val="0"/>
              </w:rPr>
              <w:t>2020</w:t>
            </w:r>
          </w:p>
          <w:p w14:paraId="61328996" w14:textId="637B1573" w:rsidR="00934775" w:rsidRPr="00DF18DE" w:rsidRDefault="00934775" w:rsidP="00D55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Pr="00DF18DE">
              <w:rPr>
                <w:b w:val="0"/>
              </w:rPr>
              <w:t>2</w:t>
            </w:r>
          </w:p>
        </w:tc>
      </w:tr>
      <w:tr w:rsidR="00D55D8E" w:rsidRPr="00F033E2" w14:paraId="318225BA" w14:textId="77777777" w:rsidTr="00D55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5D7F7D3" w14:textId="3C5580C5" w:rsidR="00D55D8E" w:rsidRPr="00D55D8E" w:rsidRDefault="00D55D8E" w:rsidP="00D55D8E">
            <w:pPr>
              <w:jc w:val="center"/>
              <w:rPr>
                <w:b w:val="0"/>
                <w:sz w:val="16"/>
              </w:rPr>
            </w:pPr>
            <w:r w:rsidRPr="00D55D8E">
              <w:rPr>
                <w:b w:val="0"/>
                <w:sz w:val="16"/>
              </w:rPr>
              <w:t xml:space="preserve">Inicio </w:t>
            </w:r>
            <w:r w:rsidR="000F3C05">
              <w:rPr>
                <w:b w:val="0"/>
                <w:sz w:val="16"/>
              </w:rPr>
              <w:t>c</w:t>
            </w:r>
            <w:r w:rsidRPr="00D55D8E">
              <w:rPr>
                <w:b w:val="0"/>
                <w:sz w:val="16"/>
              </w:rPr>
              <w:t>ampaña</w:t>
            </w:r>
          </w:p>
          <w:p w14:paraId="0E7E496E" w14:textId="114EE678" w:rsidR="00D55D8E" w:rsidRPr="00D55D8E" w:rsidRDefault="000F3C05" w:rsidP="00D55D8E">
            <w:pPr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</w:t>
            </w:r>
            <w:r w:rsidR="00D55D8E" w:rsidRPr="00D55D8E">
              <w:rPr>
                <w:b w:val="0"/>
                <w:sz w:val="16"/>
              </w:rPr>
              <w:t>rowdfounding</w:t>
            </w: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F3DBCF" w:themeFill="background2" w:themeFillShade="E6"/>
            <w:vAlign w:val="center"/>
          </w:tcPr>
          <w:p w14:paraId="1DD3BF87" w14:textId="7F85C9A5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Investigación con respecto al Hardware</w:t>
            </w:r>
          </w:p>
        </w:tc>
        <w:tc>
          <w:tcPr>
            <w:tcW w:w="1035" w:type="dxa"/>
            <w:tcBorders>
              <w:top w:val="nil"/>
            </w:tcBorders>
            <w:shd w:val="clear" w:color="auto" w:fill="F3DBCF" w:themeFill="background2" w:themeFillShade="E6"/>
            <w:vAlign w:val="center"/>
          </w:tcPr>
          <w:p w14:paraId="1D8920A2" w14:textId="3BE620C9" w:rsidR="00D55D8E" w:rsidRPr="00D55D8E" w:rsidRDefault="00D55D8E" w:rsidP="000F3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 xml:space="preserve">Fase de </w:t>
            </w:r>
            <w:proofErr w:type="spellStart"/>
            <w:r w:rsidR="000F3C05">
              <w:rPr>
                <w:sz w:val="16"/>
              </w:rPr>
              <w:t>p</w:t>
            </w:r>
            <w:r w:rsidRPr="00D55D8E">
              <w:rPr>
                <w:sz w:val="16"/>
              </w:rPr>
              <w:t>rototipado</w:t>
            </w:r>
            <w:proofErr w:type="spellEnd"/>
            <w:r w:rsidRPr="00D55D8E">
              <w:rPr>
                <w:sz w:val="16"/>
              </w:rPr>
              <w:t xml:space="preserve"> </w:t>
            </w:r>
            <w:r w:rsidR="000F3C05">
              <w:rPr>
                <w:sz w:val="16"/>
              </w:rPr>
              <w:t>h</w:t>
            </w:r>
            <w:r w:rsidRPr="00D55D8E">
              <w:rPr>
                <w:sz w:val="16"/>
              </w:rPr>
              <w:t>ardware</w:t>
            </w:r>
          </w:p>
        </w:tc>
        <w:tc>
          <w:tcPr>
            <w:tcW w:w="1478" w:type="dxa"/>
            <w:tcBorders>
              <w:top w:val="nil"/>
            </w:tcBorders>
            <w:shd w:val="clear" w:color="auto" w:fill="F3DBCF" w:themeFill="background2" w:themeFillShade="E6"/>
            <w:vAlign w:val="center"/>
          </w:tcPr>
          <w:p w14:paraId="30B59FCC" w14:textId="2B65A29D" w:rsidR="00D55D8E" w:rsidRPr="00D55D8E" w:rsidRDefault="00D55D8E" w:rsidP="000F3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 xml:space="preserve">Desarrollo final del </w:t>
            </w:r>
            <w:r w:rsidR="000F3C05">
              <w:rPr>
                <w:sz w:val="16"/>
              </w:rPr>
              <w:t>h</w:t>
            </w:r>
            <w:r w:rsidRPr="00D55D8E">
              <w:rPr>
                <w:sz w:val="16"/>
              </w:rPr>
              <w:t>ardware</w:t>
            </w:r>
          </w:p>
        </w:tc>
        <w:tc>
          <w:tcPr>
            <w:tcW w:w="2196" w:type="dxa"/>
            <w:gridSpan w:val="2"/>
            <w:tcBorders>
              <w:top w:val="nil"/>
            </w:tcBorders>
            <w:shd w:val="clear" w:color="auto" w:fill="F3DBCF" w:themeFill="background2" w:themeFillShade="E6"/>
            <w:vAlign w:val="center"/>
          </w:tcPr>
          <w:p w14:paraId="621AEED8" w14:textId="5D113CFB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Producción de los dispositivos finales</w:t>
            </w:r>
          </w:p>
        </w:tc>
        <w:tc>
          <w:tcPr>
            <w:tcW w:w="1257" w:type="dxa"/>
            <w:tcBorders>
              <w:left w:val="nil"/>
            </w:tcBorders>
            <w:shd w:val="clear" w:color="auto" w:fill="B8FFD8" w:themeFill="accent5" w:themeFillTint="33"/>
            <w:vAlign w:val="center"/>
          </w:tcPr>
          <w:p w14:paraId="3E49BE0B" w14:textId="5F8447A5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Lanzamiento comercial</w:t>
            </w:r>
          </w:p>
        </w:tc>
        <w:tc>
          <w:tcPr>
            <w:tcW w:w="3255" w:type="dxa"/>
            <w:gridSpan w:val="2"/>
            <w:vMerge w:val="restart"/>
            <w:shd w:val="clear" w:color="auto" w:fill="FBDB65"/>
            <w:vAlign w:val="center"/>
          </w:tcPr>
          <w:p w14:paraId="56A87D4E" w14:textId="6D5C75C9" w:rsidR="00D55D8E" w:rsidRDefault="00D55D8E" w:rsidP="00D55D8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u w:val="single"/>
              </w:rPr>
            </w:pPr>
            <w:r w:rsidRPr="00D55D8E">
              <w:rPr>
                <w:b/>
                <w:sz w:val="16"/>
              </w:rPr>
              <w:t xml:space="preserve">      </w:t>
            </w:r>
            <w:r>
              <w:rPr>
                <w:b/>
                <w:sz w:val="16"/>
              </w:rPr>
              <w:t xml:space="preserve">  </w:t>
            </w:r>
            <w:r w:rsidRPr="00D55D8E">
              <w:rPr>
                <w:b/>
                <w:sz w:val="16"/>
                <w:u w:val="single"/>
              </w:rPr>
              <w:t>Previsiones</w:t>
            </w:r>
          </w:p>
          <w:p w14:paraId="2A6FA7DD" w14:textId="01176842" w:rsidR="00D55D8E" w:rsidRPr="00D55D8E" w:rsidRDefault="00D55D8E" w:rsidP="00D5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u w:val="single"/>
              </w:rPr>
            </w:pPr>
          </w:p>
          <w:p w14:paraId="298D6FCF" w14:textId="77777777" w:rsidR="00D55D8E" w:rsidRDefault="00D55D8E" w:rsidP="00D55D8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Venta del producto a empresas y administraciones públicas</w:t>
            </w:r>
          </w:p>
          <w:p w14:paraId="4061F6E5" w14:textId="49EC59B1" w:rsidR="00D55D8E" w:rsidRDefault="00D55D8E" w:rsidP="00D55D8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Expansión a otros mercados (Unión Europea)</w:t>
            </w:r>
          </w:p>
          <w:p w14:paraId="37C8CF39" w14:textId="77777777" w:rsidR="00D55D8E" w:rsidRDefault="00D55D8E" w:rsidP="00D55D8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Venta de datos a empresas eléctricas, marketing, etc.</w:t>
            </w:r>
          </w:p>
          <w:p w14:paraId="311298F1" w14:textId="2AB8C1CF" w:rsidR="00D55D8E" w:rsidRPr="00D55D8E" w:rsidRDefault="00D55D8E" w:rsidP="00D55D8E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Comienzo de campañas publicitarias agresivas.</w:t>
            </w:r>
          </w:p>
        </w:tc>
      </w:tr>
      <w:tr w:rsidR="00D55D8E" w:rsidRPr="00F033E2" w14:paraId="0A4872D0" w14:textId="77777777" w:rsidTr="00D55D8E">
        <w:trPr>
          <w:trHeight w:val="10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68EE11AE" w14:textId="0868554B" w:rsidR="00D55D8E" w:rsidRPr="00D55D8E" w:rsidRDefault="00D55D8E" w:rsidP="00D55D8E">
            <w:pPr>
              <w:jc w:val="center"/>
              <w:rPr>
                <w:b w:val="0"/>
                <w:sz w:val="16"/>
              </w:rPr>
            </w:pPr>
            <w:r w:rsidRPr="00D55D8E">
              <w:rPr>
                <w:b w:val="0"/>
                <w:sz w:val="16"/>
              </w:rPr>
              <w:t>Alquiler y adquisición de recursos</w:t>
            </w:r>
          </w:p>
        </w:tc>
        <w:tc>
          <w:tcPr>
            <w:tcW w:w="2185" w:type="dxa"/>
            <w:gridSpan w:val="2"/>
            <w:tcBorders>
              <w:left w:val="nil"/>
            </w:tcBorders>
            <w:shd w:val="clear" w:color="auto" w:fill="F3DBCF" w:themeFill="background2" w:themeFillShade="E6"/>
            <w:vAlign w:val="center"/>
          </w:tcPr>
          <w:p w14:paraId="78FA8D40" w14:textId="0B72456E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Diseño y d</w:t>
            </w:r>
            <w:r w:rsidRPr="00D55D8E">
              <w:rPr>
                <w:sz w:val="16"/>
              </w:rPr>
              <w:t xml:space="preserve">esarrollo del </w:t>
            </w:r>
            <w:r w:rsidR="000F3C05">
              <w:rPr>
                <w:sz w:val="16"/>
              </w:rPr>
              <w:t>s</w:t>
            </w:r>
            <w:r w:rsidRPr="00D55D8E">
              <w:rPr>
                <w:sz w:val="16"/>
              </w:rPr>
              <w:t>oftware</w:t>
            </w:r>
          </w:p>
          <w:p w14:paraId="1421B4BE" w14:textId="3F09D972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del Back-End</w:t>
            </w:r>
          </w:p>
        </w:tc>
        <w:tc>
          <w:tcPr>
            <w:tcW w:w="1478" w:type="dxa"/>
            <w:shd w:val="clear" w:color="auto" w:fill="F3DBCF" w:themeFill="background2" w:themeFillShade="E6"/>
            <w:vAlign w:val="center"/>
          </w:tcPr>
          <w:p w14:paraId="118A1517" w14:textId="3FAD2A1F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Pruebas  unitarias y de integración</w:t>
            </w:r>
          </w:p>
        </w:tc>
        <w:tc>
          <w:tcPr>
            <w:tcW w:w="2196" w:type="dxa"/>
            <w:gridSpan w:val="2"/>
            <w:tcBorders>
              <w:right w:val="nil"/>
            </w:tcBorders>
            <w:shd w:val="clear" w:color="auto" w:fill="F3DBCF" w:themeFill="background2" w:themeFillShade="E6"/>
            <w:vAlign w:val="center"/>
          </w:tcPr>
          <w:p w14:paraId="4DE208FF" w14:textId="77777777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Pruebas de rendimiento</w:t>
            </w:r>
          </w:p>
          <w:p w14:paraId="7957C987" w14:textId="4803BCB8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y de sistema</w:t>
            </w:r>
          </w:p>
        </w:tc>
        <w:tc>
          <w:tcPr>
            <w:tcW w:w="1257" w:type="dxa"/>
            <w:tcBorders>
              <w:left w:val="nil"/>
            </w:tcBorders>
            <w:shd w:val="clear" w:color="auto" w:fill="B8FFD8" w:themeFill="accent5" w:themeFillTint="33"/>
            <w:vAlign w:val="center"/>
          </w:tcPr>
          <w:p w14:paraId="37DB2665" w14:textId="059EE658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Fin campaña crowdfounding</w:t>
            </w:r>
          </w:p>
        </w:tc>
        <w:tc>
          <w:tcPr>
            <w:tcW w:w="3255" w:type="dxa"/>
            <w:gridSpan w:val="2"/>
            <w:vMerge/>
            <w:shd w:val="clear" w:color="auto" w:fill="FBDB65"/>
            <w:vAlign w:val="center"/>
          </w:tcPr>
          <w:p w14:paraId="1C8A8CCE" w14:textId="77777777" w:rsidR="00D55D8E" w:rsidRPr="00D55D8E" w:rsidRDefault="00D55D8E" w:rsidP="00D55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55D8E" w:rsidRPr="00F033E2" w14:paraId="2CCBC3F3" w14:textId="77777777" w:rsidTr="00D55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14:paraId="18693CFA" w14:textId="6868623F" w:rsidR="00D55D8E" w:rsidRPr="00D55D8E" w:rsidRDefault="00D55D8E" w:rsidP="00D55D8E">
            <w:pPr>
              <w:jc w:val="center"/>
              <w:rPr>
                <w:b w:val="0"/>
                <w:sz w:val="16"/>
              </w:rPr>
            </w:pPr>
            <w:r w:rsidRPr="00D55D8E">
              <w:rPr>
                <w:b w:val="0"/>
                <w:sz w:val="16"/>
              </w:rPr>
              <w:t>Estudio del mercado actual</w:t>
            </w:r>
          </w:p>
        </w:tc>
        <w:tc>
          <w:tcPr>
            <w:tcW w:w="1150" w:type="dxa"/>
            <w:tcBorders>
              <w:left w:val="nil"/>
              <w:bottom w:val="nil"/>
            </w:tcBorders>
            <w:shd w:val="clear" w:color="auto" w:fill="F3DBCF" w:themeFill="background2" w:themeFillShade="E6"/>
            <w:vAlign w:val="center"/>
          </w:tcPr>
          <w:p w14:paraId="18550B21" w14:textId="56C34BF2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Desarrollo de la base de datos relacional</w:t>
            </w:r>
          </w:p>
        </w:tc>
        <w:tc>
          <w:tcPr>
            <w:tcW w:w="2513" w:type="dxa"/>
            <w:gridSpan w:val="2"/>
            <w:tcBorders>
              <w:bottom w:val="nil"/>
            </w:tcBorders>
            <w:shd w:val="clear" w:color="auto" w:fill="F3DBCF" w:themeFill="background2" w:themeFillShade="E6"/>
            <w:vAlign w:val="center"/>
          </w:tcPr>
          <w:p w14:paraId="55C48374" w14:textId="1B76CC3F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Pruebas y mejoras de rendimiento de la base de datos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3DBCF" w:themeFill="background2" w:themeFillShade="E6"/>
            <w:vAlign w:val="center"/>
          </w:tcPr>
          <w:p w14:paraId="6EF3D753" w14:textId="552BE82C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Diseño y desarrollo de las aplicaciones front-end para los usuarios</w:t>
            </w:r>
          </w:p>
        </w:tc>
        <w:tc>
          <w:tcPr>
            <w:tcW w:w="1099" w:type="dxa"/>
            <w:tcBorders>
              <w:bottom w:val="nil"/>
              <w:right w:val="nil"/>
            </w:tcBorders>
            <w:shd w:val="clear" w:color="auto" w:fill="F3DBCF" w:themeFill="background2" w:themeFillShade="E6"/>
            <w:vAlign w:val="center"/>
          </w:tcPr>
          <w:p w14:paraId="1B98715B" w14:textId="678F892C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Pruebas y lanzamiento de las aplicaciones</w:t>
            </w:r>
          </w:p>
        </w:tc>
        <w:tc>
          <w:tcPr>
            <w:tcW w:w="1257" w:type="dxa"/>
            <w:tcBorders>
              <w:left w:val="nil"/>
            </w:tcBorders>
            <w:shd w:val="clear" w:color="auto" w:fill="B8FFD8" w:themeFill="accent5" w:themeFillTint="33"/>
            <w:vAlign w:val="center"/>
          </w:tcPr>
          <w:p w14:paraId="4241809B" w14:textId="11A8650D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D55D8E">
              <w:rPr>
                <w:sz w:val="16"/>
              </w:rPr>
              <w:t>Estudio del mercado para la evolución del producto en los siguientes años fiscales</w:t>
            </w:r>
          </w:p>
        </w:tc>
        <w:tc>
          <w:tcPr>
            <w:tcW w:w="3255" w:type="dxa"/>
            <w:gridSpan w:val="2"/>
            <w:vMerge/>
            <w:shd w:val="clear" w:color="auto" w:fill="FBDB65"/>
            <w:vAlign w:val="center"/>
          </w:tcPr>
          <w:p w14:paraId="34975605" w14:textId="77777777" w:rsidR="00D55D8E" w:rsidRPr="00D55D8E" w:rsidRDefault="00D55D8E" w:rsidP="00D55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6529CE19" w14:textId="6DB30108" w:rsidR="009000A0" w:rsidRDefault="009000A0" w:rsidP="00D55D8E">
      <w:pPr>
        <w:jc w:val="center"/>
        <w:rPr>
          <w:sz w:val="20"/>
          <w:lang w:val="es-ES"/>
        </w:rPr>
      </w:pPr>
    </w:p>
    <w:p w14:paraId="0CF77930" w14:textId="77777777" w:rsidR="00541830" w:rsidRPr="00541830" w:rsidRDefault="00541830" w:rsidP="00541830">
      <w:pPr>
        <w:rPr>
          <w:sz w:val="20"/>
          <w:lang w:val="es-ES"/>
        </w:rPr>
      </w:pPr>
    </w:p>
    <w:p w14:paraId="3EEB1738" w14:textId="3348B9D4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lastRenderedPageBreak/>
        <w:t>Medios</w:t>
      </w:r>
    </w:p>
    <w:p w14:paraId="080DC6AC" w14:textId="038DAA2B" w:rsidR="006413DA" w:rsidRPr="006413DA" w:rsidRDefault="00FC109D" w:rsidP="006413DA">
      <w:pPr>
        <w:rPr>
          <w:sz w:val="20"/>
          <w:lang w:val="es-ES"/>
        </w:rPr>
      </w:pPr>
      <w:r w:rsidRPr="006413DA">
        <w:rPr>
          <w:rFonts w:ascii="Times New Roman" w:eastAsia="Times New Roman" w:hAnsi="Times New Roman" w:cs="Times New Roman"/>
          <w:noProof/>
          <w:color w:val="auto"/>
          <w:sz w:val="20"/>
          <w:lang w:val="es-ES" w:eastAsia="es-ES"/>
        </w:rPr>
        <w:drawing>
          <wp:inline distT="0" distB="0" distL="0" distR="0" wp14:anchorId="6CC5DE67" wp14:editId="78CFFC4C">
            <wp:extent cx="6492240" cy="3279140"/>
            <wp:effectExtent l="0" t="0" r="3810" b="0"/>
            <wp:docPr id="2" name="Picture 2" descr="/var/folders/s3/wwp7g3hn3r94628zwgkf5f800000gn/T/com.microsoft.Word/WebArchiveCopyPasteTempFiles/grafico-expa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s3/wwp7g3hn3r94628zwgkf5f800000gn/T/com.microsoft.Word/WebArchiveCopyPasteTempFiles/grafico-expan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2E94" w14:textId="4F00FB48" w:rsidR="00F8484F" w:rsidRPr="006413DA" w:rsidRDefault="00F8484F" w:rsidP="00F8484F">
      <w:pPr>
        <w:pStyle w:val="Ttulo2"/>
        <w:rPr>
          <w:sz w:val="32"/>
          <w:lang w:val="es-ES"/>
        </w:rPr>
      </w:pPr>
      <w:r w:rsidRPr="006413DA">
        <w:rPr>
          <w:sz w:val="32"/>
          <w:lang w:val="es-ES"/>
        </w:rPr>
        <w:t>Bibliografía</w:t>
      </w:r>
    </w:p>
    <w:p w14:paraId="763BB08D" w14:textId="1DB1679E" w:rsidR="00341C56" w:rsidRPr="00A474E1" w:rsidRDefault="0036209A" w:rsidP="00325158">
      <w:pPr>
        <w:rPr>
          <w:sz w:val="20"/>
          <w:lang w:val="es-ES"/>
        </w:rPr>
      </w:pPr>
      <w:r w:rsidRPr="006413DA">
        <w:rPr>
          <w:sz w:val="20"/>
          <w:lang w:val="es-ES"/>
        </w:rPr>
        <w:t>http://www.fuerzacomercial.es/iot-en-ventas/</w:t>
      </w:r>
    </w:p>
    <w:sectPr w:rsidR="00341C56" w:rsidRPr="00A474E1">
      <w:footerReference w:type="default" r:id="rId9"/>
      <w:headerReference w:type="first" r:id="rId10"/>
      <w:footerReference w:type="first" r:id="rId11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44222" w14:textId="77777777" w:rsidR="00DE4BF9" w:rsidRDefault="00DE4BF9">
      <w:pPr>
        <w:spacing w:before="0" w:after="0" w:line="240" w:lineRule="auto"/>
      </w:pPr>
      <w:r>
        <w:separator/>
      </w:r>
    </w:p>
    <w:p w14:paraId="4C79F901" w14:textId="77777777" w:rsidR="00DE4BF9" w:rsidRDefault="00DE4BF9"/>
  </w:endnote>
  <w:endnote w:type="continuationSeparator" w:id="0">
    <w:p w14:paraId="3B86E7A7" w14:textId="77777777" w:rsidR="00DE4BF9" w:rsidRDefault="00DE4BF9">
      <w:pPr>
        <w:spacing w:before="0" w:after="0" w:line="240" w:lineRule="auto"/>
      </w:pPr>
      <w:r>
        <w:continuationSeparator/>
      </w:r>
    </w:p>
    <w:p w14:paraId="4171B33B" w14:textId="77777777" w:rsidR="00DE4BF9" w:rsidRDefault="00DE4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D9EA" w14:textId="6CCFC29F" w:rsidR="00341C56" w:rsidRDefault="009F7B6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C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4451871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1BF828" w14:textId="50F732DC" w:rsidR="00F8484F" w:rsidRDefault="00F8484F" w:rsidP="009151B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F3C05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27C2114" w14:textId="3BAFC7D9" w:rsidR="00341C56" w:rsidRPr="00F8484F" w:rsidRDefault="00F8484F" w:rsidP="00F8484F">
    <w:pPr>
      <w:pStyle w:val="Piedepgina"/>
      <w:ind w:right="360"/>
      <w:rPr>
        <w:lang w:val="es-ES"/>
      </w:rPr>
    </w:pPr>
    <w:r>
      <w:rPr>
        <w:lang w:val="es-ES"/>
      </w:rPr>
      <w:t>Anteproyecto | Gestión de proyectos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89A99" w14:textId="77777777" w:rsidR="00DE4BF9" w:rsidRDefault="00DE4BF9">
      <w:pPr>
        <w:spacing w:before="0" w:after="0" w:line="240" w:lineRule="auto"/>
      </w:pPr>
      <w:r>
        <w:separator/>
      </w:r>
    </w:p>
    <w:p w14:paraId="399FC3D6" w14:textId="77777777" w:rsidR="00DE4BF9" w:rsidRDefault="00DE4BF9"/>
  </w:footnote>
  <w:footnote w:type="continuationSeparator" w:id="0">
    <w:p w14:paraId="53F15D79" w14:textId="77777777" w:rsidR="00DE4BF9" w:rsidRDefault="00DE4BF9">
      <w:pPr>
        <w:spacing w:before="0" w:after="0" w:line="240" w:lineRule="auto"/>
      </w:pPr>
      <w:r>
        <w:continuationSeparator/>
      </w:r>
    </w:p>
    <w:p w14:paraId="6D9BC6E4" w14:textId="77777777" w:rsidR="00DE4BF9" w:rsidRDefault="00DE4B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B32B1" w14:textId="4D2C7318" w:rsidR="00652CB4" w:rsidRDefault="00652CB4" w:rsidP="00652CB4">
    <w:pPr>
      <w:pStyle w:val="Encabezado"/>
      <w:jc w:val="right"/>
      <w:rPr>
        <w:lang w:val="es-ES"/>
      </w:rPr>
    </w:pPr>
    <w:r>
      <w:rPr>
        <w:lang w:val="es-ES"/>
      </w:rPr>
      <w:t>Juan Casado Ballesteros</w:t>
    </w:r>
  </w:p>
  <w:p w14:paraId="4019CDF3" w14:textId="2CED4F8E" w:rsidR="00652CB4" w:rsidRDefault="00652CB4" w:rsidP="00652CB4">
    <w:pPr>
      <w:pStyle w:val="Encabezado"/>
      <w:jc w:val="right"/>
      <w:rPr>
        <w:lang w:val="es-ES"/>
      </w:rPr>
    </w:pPr>
    <w:r>
      <w:rPr>
        <w:lang w:val="es-ES"/>
      </w:rPr>
      <w:t>David Márquez Mínguez</w:t>
    </w:r>
  </w:p>
  <w:p w14:paraId="46C927DB" w14:textId="18246265" w:rsidR="00652CB4" w:rsidRDefault="00F34E7A" w:rsidP="00652CB4">
    <w:pPr>
      <w:pStyle w:val="Encabezado"/>
      <w:jc w:val="right"/>
      <w:rPr>
        <w:lang w:val="es-ES"/>
      </w:rPr>
    </w:pPr>
    <w:r>
      <w:rPr>
        <w:lang w:val="es-ES"/>
      </w:rPr>
      <w:t>Álvaro Vaya Arboledas</w:t>
    </w:r>
  </w:p>
  <w:p w14:paraId="59A67038" w14:textId="58B58556" w:rsidR="00F34E7A" w:rsidRDefault="00F34E7A" w:rsidP="00F34E7A">
    <w:pPr>
      <w:pStyle w:val="Encabezado"/>
      <w:jc w:val="right"/>
      <w:rPr>
        <w:lang w:val="es-ES"/>
      </w:rPr>
    </w:pPr>
    <w:r>
      <w:rPr>
        <w:lang w:val="es-ES"/>
      </w:rPr>
      <w:t>David Menoyo 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029E"/>
    <w:multiLevelType w:val="hybridMultilevel"/>
    <w:tmpl w:val="4B380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235CE"/>
    <w:multiLevelType w:val="hybridMultilevel"/>
    <w:tmpl w:val="D22A407C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6579"/>
    <w:multiLevelType w:val="hybridMultilevel"/>
    <w:tmpl w:val="5282A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3E4C"/>
    <w:multiLevelType w:val="hybridMultilevel"/>
    <w:tmpl w:val="5D249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E03E5"/>
    <w:multiLevelType w:val="hybridMultilevel"/>
    <w:tmpl w:val="173A9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7479D"/>
    <w:multiLevelType w:val="hybridMultilevel"/>
    <w:tmpl w:val="25440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13"/>
  </w:num>
  <w:num w:numId="9">
    <w:abstractNumId w:val="4"/>
  </w:num>
  <w:num w:numId="10">
    <w:abstractNumId w:val="12"/>
  </w:num>
  <w:num w:numId="11">
    <w:abstractNumId w:val="8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58"/>
    <w:rsid w:val="00031245"/>
    <w:rsid w:val="00066993"/>
    <w:rsid w:val="00067D17"/>
    <w:rsid w:val="00083D8D"/>
    <w:rsid w:val="000F3C05"/>
    <w:rsid w:val="00295CF3"/>
    <w:rsid w:val="002A50CA"/>
    <w:rsid w:val="002E1B66"/>
    <w:rsid w:val="003113D8"/>
    <w:rsid w:val="00325158"/>
    <w:rsid w:val="00341C56"/>
    <w:rsid w:val="0036209A"/>
    <w:rsid w:val="00366FFE"/>
    <w:rsid w:val="003F3403"/>
    <w:rsid w:val="00426807"/>
    <w:rsid w:val="004960B7"/>
    <w:rsid w:val="00541830"/>
    <w:rsid w:val="005D7FEA"/>
    <w:rsid w:val="00602951"/>
    <w:rsid w:val="00640621"/>
    <w:rsid w:val="006413DA"/>
    <w:rsid w:val="00652CB4"/>
    <w:rsid w:val="006B18DF"/>
    <w:rsid w:val="00710526"/>
    <w:rsid w:val="00731BF7"/>
    <w:rsid w:val="00872846"/>
    <w:rsid w:val="00893AF7"/>
    <w:rsid w:val="008A2678"/>
    <w:rsid w:val="008F460F"/>
    <w:rsid w:val="009000A0"/>
    <w:rsid w:val="009057DF"/>
    <w:rsid w:val="00934775"/>
    <w:rsid w:val="009975F7"/>
    <w:rsid w:val="009E4E1B"/>
    <w:rsid w:val="009F7B69"/>
    <w:rsid w:val="00A414F8"/>
    <w:rsid w:val="00A474E1"/>
    <w:rsid w:val="00A63963"/>
    <w:rsid w:val="00B219D6"/>
    <w:rsid w:val="00C61E04"/>
    <w:rsid w:val="00CB446D"/>
    <w:rsid w:val="00CC03FA"/>
    <w:rsid w:val="00CD2CEC"/>
    <w:rsid w:val="00D01355"/>
    <w:rsid w:val="00D1106D"/>
    <w:rsid w:val="00D55D8E"/>
    <w:rsid w:val="00D76E5A"/>
    <w:rsid w:val="00DE4BF9"/>
    <w:rsid w:val="00E267F7"/>
    <w:rsid w:val="00F033E2"/>
    <w:rsid w:val="00F241AB"/>
    <w:rsid w:val="00F34E7A"/>
    <w:rsid w:val="00F51308"/>
    <w:rsid w:val="00F8484F"/>
    <w:rsid w:val="00FC109D"/>
    <w:rsid w:val="00FE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81F387"/>
  <w15:chartTrackingRefBased/>
  <w15:docId w15:val="{812617AF-3C2F-7F41-B771-41F6A062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Pr>
      <w:i/>
      <w:iCs/>
      <w:color w:val="F98723" w:themeColor="accen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F98723" w:themeColor="accent2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Nmerodepgina">
    <w:name w:val="page number"/>
    <w:basedOn w:val="Fuentedeprrafopredeter"/>
    <w:uiPriority w:val="99"/>
    <w:semiHidden/>
    <w:unhideWhenUsed/>
    <w:rsid w:val="00F8484F"/>
  </w:style>
  <w:style w:type="paragraph" w:styleId="Textodeglobo">
    <w:name w:val="Balloon Text"/>
    <w:basedOn w:val="Normal"/>
    <w:link w:val="TextodegloboCar"/>
    <w:uiPriority w:val="99"/>
    <w:semiHidden/>
    <w:unhideWhenUsed/>
    <w:rsid w:val="002A50CA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0CA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2E1B66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934775"/>
    <w:pPr>
      <w:spacing w:before="0" w:after="0" w:line="240" w:lineRule="auto"/>
    </w:pPr>
    <w:rPr>
      <w:color w:val="000000" w:themeColor="text1"/>
      <w:lang w:val="es-E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CB2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CB2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CB2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CB23" w:themeFill="accent4"/>
      </w:tcPr>
    </w:tblStylePr>
    <w:tblStylePr w:type="band1Vert">
      <w:tblPr/>
      <w:tcPr>
        <w:shd w:val="clear" w:color="auto" w:fill="FCEAA6" w:themeFill="accent4" w:themeFillTint="66"/>
      </w:tcPr>
    </w:tblStylePr>
    <w:tblStylePr w:type="band1Horz">
      <w:tblPr/>
      <w:tcPr>
        <w:shd w:val="clear" w:color="auto" w:fill="FCEAA6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David Menoyo Ros</cp:lastModifiedBy>
  <cp:revision>35</cp:revision>
  <dcterms:created xsi:type="dcterms:W3CDTF">2019-02-06T11:18:00Z</dcterms:created>
  <dcterms:modified xsi:type="dcterms:W3CDTF">2019-02-09T17:15:00Z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